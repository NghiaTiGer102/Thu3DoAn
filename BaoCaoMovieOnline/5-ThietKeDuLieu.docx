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1724" w14:textId="77777777" w:rsidR="003548A8" w:rsidRPr="007F0D1D" w:rsidRDefault="003548A8" w:rsidP="003548A8">
      <w:pPr>
        <w:rPr>
          <w:lang w:val="en-US"/>
        </w:rPr>
      </w:pPr>
    </w:p>
    <w:p w14:paraId="5858B544" w14:textId="77777777" w:rsidR="00301562" w:rsidRPr="007F0D1D" w:rsidRDefault="00301562" w:rsidP="003548A8">
      <w:pPr>
        <w:rPr>
          <w:lang w:val="en-US"/>
        </w:rPr>
      </w:pPr>
    </w:p>
    <w:p w14:paraId="5E2ECED6" w14:textId="77777777" w:rsidR="00301562" w:rsidRPr="007F0D1D" w:rsidRDefault="00301562" w:rsidP="003548A8">
      <w:pPr>
        <w:rPr>
          <w:lang w:val="en-US"/>
        </w:rPr>
      </w:pPr>
    </w:p>
    <w:p w14:paraId="44C1DF7A" w14:textId="77777777" w:rsidR="00301562" w:rsidRPr="007F0D1D" w:rsidRDefault="00301562" w:rsidP="003548A8">
      <w:pPr>
        <w:rPr>
          <w:lang w:val="en-US"/>
        </w:rPr>
      </w:pPr>
    </w:p>
    <w:p w14:paraId="5CA72F33" w14:textId="77777777" w:rsidR="00301562" w:rsidRPr="007F0D1D" w:rsidRDefault="00301562" w:rsidP="003548A8">
      <w:pPr>
        <w:rPr>
          <w:lang w:val="en-US"/>
        </w:rPr>
      </w:pPr>
    </w:p>
    <w:p w14:paraId="14CA963D" w14:textId="77777777" w:rsidR="00301562" w:rsidRPr="007F0D1D" w:rsidRDefault="00301562" w:rsidP="003548A8">
      <w:pPr>
        <w:rPr>
          <w:lang w:val="en-US"/>
        </w:rPr>
      </w:pPr>
    </w:p>
    <w:p w14:paraId="3AF26C6A" w14:textId="77777777" w:rsidR="00301562" w:rsidRPr="007F0D1D" w:rsidRDefault="00301562" w:rsidP="003548A8">
      <w:pPr>
        <w:rPr>
          <w:lang w:val="en-US"/>
        </w:rPr>
      </w:pPr>
    </w:p>
    <w:p w14:paraId="0135F893" w14:textId="77777777" w:rsidR="003548A8" w:rsidRPr="007F0D1D" w:rsidRDefault="003548A8" w:rsidP="003548A8">
      <w:pPr>
        <w:rPr>
          <w:lang w:val="en-US"/>
        </w:rPr>
      </w:pPr>
    </w:p>
    <w:p w14:paraId="0E8DDF9F" w14:textId="77777777" w:rsidR="00D234F3" w:rsidRPr="007F0D1D" w:rsidRDefault="00C14AB8" w:rsidP="007A1DE8">
      <w:pPr>
        <w:pStyle w:val="Title"/>
        <w:jc w:val="right"/>
        <w:rPr>
          <w:lang w:val="en-US"/>
        </w:rPr>
      </w:pPr>
      <w:r w:rsidRPr="007F0D1D">
        <w:rPr>
          <w:lang w:val="en-US"/>
        </w:rPr>
        <w:t>Thiết kế dữ liệu</w:t>
      </w:r>
      <w:r w:rsidR="007A1DE8" w:rsidRPr="007F0D1D">
        <w:rPr>
          <w:lang w:val="en-US"/>
        </w:rPr>
        <w:t xml:space="preserve"> </w:t>
      </w:r>
      <w:r w:rsidR="007F0D1D" w:rsidRPr="007F0D1D">
        <w:rPr>
          <w:lang w:val="en-US"/>
        </w:rPr>
        <w:t>Website xem phim online</w:t>
      </w:r>
    </w:p>
    <w:p w14:paraId="73C87D6C" w14:textId="77777777" w:rsidR="007A1DE8" w:rsidRPr="007F0D1D" w:rsidRDefault="007A1DE8" w:rsidP="007A1DE8">
      <w:pPr>
        <w:rPr>
          <w:lang w:val="en-US"/>
        </w:rPr>
      </w:pPr>
    </w:p>
    <w:p w14:paraId="6D809972" w14:textId="04604039" w:rsidR="007A1DE8" w:rsidRPr="007F0D1D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F0D1D">
        <w:rPr>
          <w:rFonts w:ascii="Arial" w:hAnsi="Arial"/>
          <w:sz w:val="34"/>
          <w:szCs w:val="30"/>
          <w:lang w:val="en-US"/>
        </w:rPr>
        <w:t xml:space="preserve">Version </w:t>
      </w:r>
      <w:r w:rsidR="00BC0330">
        <w:rPr>
          <w:rFonts w:ascii="Arial" w:hAnsi="Arial"/>
          <w:sz w:val="34"/>
          <w:szCs w:val="30"/>
          <w:lang w:val="en-US"/>
        </w:rPr>
        <w:t>2</w:t>
      </w:r>
      <w:r w:rsidR="007F0D1D" w:rsidRPr="007F0D1D">
        <w:rPr>
          <w:rFonts w:ascii="Arial" w:hAnsi="Arial"/>
          <w:sz w:val="34"/>
          <w:szCs w:val="30"/>
          <w:lang w:val="en-US"/>
        </w:rPr>
        <w:t>.0</w:t>
      </w:r>
    </w:p>
    <w:p w14:paraId="798BA0B9" w14:textId="77777777" w:rsidR="00D234F3" w:rsidRPr="007F0D1D" w:rsidRDefault="00D234F3">
      <w:pPr>
        <w:pStyle w:val="Title"/>
        <w:jc w:val="both"/>
        <w:rPr>
          <w:lang w:val="en-US"/>
        </w:rPr>
      </w:pPr>
    </w:p>
    <w:p w14:paraId="7CA1D236" w14:textId="77777777" w:rsidR="003548A8" w:rsidRPr="007F0D1D" w:rsidRDefault="003548A8" w:rsidP="003548A8">
      <w:pPr>
        <w:rPr>
          <w:lang w:val="en-US"/>
        </w:rPr>
      </w:pPr>
    </w:p>
    <w:p w14:paraId="670A6F4E" w14:textId="77777777" w:rsidR="00301562" w:rsidRPr="007F0D1D" w:rsidRDefault="00301562" w:rsidP="003548A8">
      <w:pPr>
        <w:rPr>
          <w:lang w:val="en-US"/>
        </w:rPr>
      </w:pPr>
    </w:p>
    <w:p w14:paraId="165CEFC3" w14:textId="77777777" w:rsidR="00301562" w:rsidRPr="007F0D1D" w:rsidRDefault="00301562" w:rsidP="003548A8">
      <w:pPr>
        <w:rPr>
          <w:lang w:val="en-US"/>
        </w:rPr>
      </w:pPr>
    </w:p>
    <w:p w14:paraId="0666B8F3" w14:textId="77777777" w:rsidR="00301562" w:rsidRPr="007F0D1D" w:rsidRDefault="00301562" w:rsidP="003548A8">
      <w:pPr>
        <w:rPr>
          <w:lang w:val="en-US"/>
        </w:rPr>
      </w:pPr>
    </w:p>
    <w:p w14:paraId="2DD20317" w14:textId="77777777" w:rsidR="00301562" w:rsidRPr="007F0D1D" w:rsidRDefault="00301562" w:rsidP="003548A8">
      <w:pPr>
        <w:rPr>
          <w:lang w:val="en-US"/>
        </w:rPr>
      </w:pPr>
    </w:p>
    <w:p w14:paraId="6CCD67C3" w14:textId="77777777" w:rsidR="00301562" w:rsidRPr="007F0D1D" w:rsidRDefault="00301562" w:rsidP="003548A8">
      <w:pPr>
        <w:rPr>
          <w:lang w:val="en-US"/>
        </w:rPr>
      </w:pPr>
    </w:p>
    <w:p w14:paraId="1F129EF3" w14:textId="77777777" w:rsidR="00301562" w:rsidRPr="007F0D1D" w:rsidRDefault="00301562" w:rsidP="003548A8">
      <w:pPr>
        <w:rPr>
          <w:lang w:val="en-US"/>
        </w:rPr>
      </w:pPr>
    </w:p>
    <w:p w14:paraId="2868948A" w14:textId="77777777" w:rsidR="00301562" w:rsidRPr="007F0D1D" w:rsidRDefault="00301562" w:rsidP="003548A8">
      <w:pPr>
        <w:rPr>
          <w:lang w:val="en-US"/>
        </w:rPr>
      </w:pPr>
    </w:p>
    <w:p w14:paraId="4F1737D1" w14:textId="77777777" w:rsidR="00301562" w:rsidRPr="007F0D1D" w:rsidRDefault="00301562" w:rsidP="003548A8">
      <w:pPr>
        <w:rPr>
          <w:lang w:val="en-US"/>
        </w:rPr>
      </w:pPr>
    </w:p>
    <w:p w14:paraId="48C523EB" w14:textId="77777777" w:rsidR="003548A8" w:rsidRPr="007F0D1D" w:rsidRDefault="003548A8" w:rsidP="003548A8">
      <w:pPr>
        <w:rPr>
          <w:lang w:val="en-US"/>
        </w:rPr>
      </w:pPr>
    </w:p>
    <w:p w14:paraId="4DFFC3CA" w14:textId="77777777" w:rsidR="003548A8" w:rsidRPr="007F0D1D" w:rsidRDefault="003548A8" w:rsidP="003548A8">
      <w:pPr>
        <w:rPr>
          <w:lang w:val="en-US"/>
        </w:rPr>
      </w:pPr>
    </w:p>
    <w:p w14:paraId="6806F8EB" w14:textId="77777777" w:rsidR="003548A8" w:rsidRPr="007F0D1D" w:rsidRDefault="003548A8" w:rsidP="003548A8">
      <w:pPr>
        <w:rPr>
          <w:lang w:val="en-US"/>
        </w:rPr>
      </w:pPr>
    </w:p>
    <w:p w14:paraId="6E8835B8" w14:textId="77777777" w:rsidR="003548A8" w:rsidRPr="007F0D1D" w:rsidRDefault="003548A8" w:rsidP="003548A8">
      <w:pPr>
        <w:rPr>
          <w:lang w:val="en-US"/>
        </w:rPr>
      </w:pPr>
    </w:p>
    <w:p w14:paraId="7A81D8B0" w14:textId="77777777" w:rsidR="003548A8" w:rsidRPr="007F0D1D" w:rsidRDefault="003548A8" w:rsidP="003548A8">
      <w:pPr>
        <w:rPr>
          <w:lang w:val="en-US"/>
        </w:rPr>
      </w:pPr>
    </w:p>
    <w:p w14:paraId="6262DA16" w14:textId="77777777" w:rsidR="003548A8" w:rsidRPr="007F0D1D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0D1D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5556B77" w14:textId="77777777" w:rsidR="007F0D1D" w:rsidRPr="007F0D1D" w:rsidRDefault="007F0D1D" w:rsidP="007F0D1D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0D1D">
        <w:rPr>
          <w:rFonts w:ascii="Arial" w:hAnsi="Arial" w:cs="Arial"/>
          <w:sz w:val="30"/>
          <w:szCs w:val="30"/>
          <w:lang w:val="en-US"/>
        </w:rPr>
        <w:t>18424035 - Bùi Đăng Khoa</w:t>
      </w:r>
    </w:p>
    <w:p w14:paraId="3908762B" w14:textId="77777777" w:rsidR="007F0D1D" w:rsidRPr="007F0D1D" w:rsidRDefault="007F0D1D" w:rsidP="007F0D1D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0D1D">
        <w:rPr>
          <w:rFonts w:ascii="Arial" w:hAnsi="Arial" w:cs="Arial"/>
          <w:sz w:val="30"/>
          <w:szCs w:val="30"/>
          <w:lang w:val="en-US"/>
        </w:rPr>
        <w:t>18424043 - Trần Hữa Nghĩa</w:t>
      </w:r>
    </w:p>
    <w:p w14:paraId="14AA2378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E1F6FE2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7142144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A4D2AAF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D6B5483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799616BA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0DF2E86A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3ACAF450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170B77AF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2DFB2727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1719CDF3" w14:textId="77777777" w:rsidR="007F0D1D" w:rsidRPr="007F0D1D" w:rsidRDefault="007F0D1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14:paraId="53FEA164" w14:textId="77777777" w:rsidR="007A1DE8" w:rsidRPr="007F0D1D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F0D1D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7F0D1D">
        <w:rPr>
          <w:rFonts w:ascii="Arial" w:eastAsia="SimSun" w:hAnsi="Arial"/>
          <w:b/>
          <w:sz w:val="36"/>
          <w:lang w:val="en-US"/>
        </w:rPr>
        <w:t xml:space="preserve"> </w:t>
      </w:r>
    </w:p>
    <w:p w14:paraId="6A82696B" w14:textId="77777777" w:rsidR="007A1DE8" w:rsidRPr="007F0D1D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F0D1D" w:rsidRPr="007F0D1D" w14:paraId="1DF43288" w14:textId="77777777" w:rsidTr="007F0D1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323E3" w14:textId="77777777" w:rsidR="00E95D0C" w:rsidRPr="007F0D1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F0D1D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722B" w14:textId="77777777" w:rsidR="00E95D0C" w:rsidRPr="007F0D1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F0D1D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7FAA" w14:textId="77777777" w:rsidR="00E95D0C" w:rsidRPr="007F0D1D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F0D1D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5E66" w14:textId="77777777" w:rsidR="00E95D0C" w:rsidRPr="007F0D1D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F0D1D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F0D1D" w:rsidRPr="007F0D1D" w14:paraId="46C5051F" w14:textId="77777777" w:rsidTr="007F0D1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34181" w14:textId="77777777" w:rsidR="007F0D1D" w:rsidRPr="007F0D1D" w:rsidRDefault="007F0D1D" w:rsidP="007F0D1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0D1D">
              <w:rPr>
                <w:rFonts w:eastAsia="SimSun"/>
                <w:lang w:val="en-US"/>
              </w:rPr>
              <w:t>08/02/2020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4D13E" w14:textId="77777777" w:rsidR="007F0D1D" w:rsidRPr="007F0D1D" w:rsidRDefault="007F0D1D" w:rsidP="007F0D1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0D1D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407E" w14:textId="77777777" w:rsidR="007F0D1D" w:rsidRPr="007F0D1D" w:rsidRDefault="00022999" w:rsidP="007F0D1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kê các bảng</w:t>
            </w:r>
            <w:r w:rsidR="002B5B49">
              <w:rPr>
                <w:rFonts w:eastAsia="SimSun"/>
                <w:lang w:val="en-US"/>
              </w:rPr>
              <w:t xml:space="preserve"> chính</w:t>
            </w:r>
            <w:r>
              <w:rPr>
                <w:rFonts w:eastAsia="SimSun"/>
                <w:lang w:val="en-US"/>
              </w:rPr>
              <w:t xml:space="preserve"> cần có trong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FD1C" w14:textId="77777777" w:rsidR="007F0D1D" w:rsidRPr="007F0D1D" w:rsidRDefault="007F0D1D" w:rsidP="007F0D1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0D1D">
              <w:rPr>
                <w:rFonts w:eastAsia="SimSun"/>
                <w:lang w:val="en-US"/>
              </w:rPr>
              <w:t>Bùi Đăng Khoa</w:t>
            </w:r>
          </w:p>
        </w:tc>
      </w:tr>
      <w:tr w:rsidR="00695232" w:rsidRPr="007F0D1D" w14:paraId="2BCEDC68" w14:textId="77777777" w:rsidTr="007F0D1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24A1C" w14:textId="0415F3D2" w:rsidR="00695232" w:rsidRPr="007F0D1D" w:rsidRDefault="00695232" w:rsidP="0069523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22</w:t>
            </w:r>
            <w:r w:rsidRPr="007F0D1D">
              <w:rPr>
                <w:rFonts w:eastAsia="SimSun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1D177" w14:textId="42C1685A" w:rsidR="00695232" w:rsidRPr="007F0D1D" w:rsidRDefault="00695232" w:rsidP="0069523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  <w:r w:rsidRPr="007F0D1D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D8C09" w14:textId="5006F22A" w:rsidR="00695232" w:rsidRPr="007F0D1D" w:rsidRDefault="00695232" w:rsidP="0069523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0BE3" w14:textId="7A60DAB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Trần Hữu Nghĩa</w:t>
            </w:r>
          </w:p>
        </w:tc>
      </w:tr>
      <w:tr w:rsidR="00695232" w:rsidRPr="007F0D1D" w14:paraId="2A9CFB57" w14:textId="77777777" w:rsidTr="007F0D1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4C8F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7EE6D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2BBB1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744F2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95232" w:rsidRPr="007F0D1D" w14:paraId="0FB69C7F" w14:textId="77777777" w:rsidTr="007F0D1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0328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0B77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D0B0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BBE77" w14:textId="77777777" w:rsidR="00695232" w:rsidRPr="007F0D1D" w:rsidRDefault="00695232" w:rsidP="0069523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B9E6FA1" w14:textId="77777777" w:rsidR="00A23833" w:rsidRPr="007F0D1D" w:rsidRDefault="00A23833" w:rsidP="0031511D">
      <w:pPr>
        <w:pStyle w:val="Title"/>
        <w:rPr>
          <w:lang w:val="en-US"/>
        </w:rPr>
      </w:pPr>
    </w:p>
    <w:p w14:paraId="382D55DF" w14:textId="77777777" w:rsidR="00A23833" w:rsidRPr="007F0D1D" w:rsidRDefault="00A23833" w:rsidP="00A23833">
      <w:pPr>
        <w:pStyle w:val="Title"/>
        <w:rPr>
          <w:lang w:val="en-US"/>
        </w:rPr>
      </w:pPr>
      <w:r w:rsidRPr="007F0D1D">
        <w:rPr>
          <w:lang w:val="en-US"/>
        </w:rPr>
        <w:br w:type="page"/>
      </w:r>
      <w:r w:rsidRPr="007F0D1D">
        <w:rPr>
          <w:lang w:val="en-US"/>
        </w:rPr>
        <w:lastRenderedPageBreak/>
        <w:t>Mục lục</w:t>
      </w:r>
    </w:p>
    <w:p w14:paraId="3E441285" w14:textId="77777777" w:rsidR="004C0CC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7F0D1D">
        <w:rPr>
          <w:lang w:val="en-US"/>
        </w:rPr>
        <w:fldChar w:fldCharType="begin"/>
      </w:r>
      <w:r w:rsidRPr="007F0D1D">
        <w:rPr>
          <w:lang w:val="en-US"/>
        </w:rPr>
        <w:instrText xml:space="preserve"> TOC \o "1-2" \h \z \u </w:instrText>
      </w:r>
      <w:r w:rsidRPr="007F0D1D">
        <w:rPr>
          <w:lang w:val="en-US"/>
        </w:rPr>
        <w:fldChar w:fldCharType="separate"/>
      </w:r>
      <w:hyperlink w:anchor="_Toc32182482" w:history="1">
        <w:r w:rsidR="004C0CC4" w:rsidRPr="00586545">
          <w:rPr>
            <w:rStyle w:val="Hyperlink"/>
            <w:noProof/>
          </w:rPr>
          <w:t>1.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</w:rPr>
          <w:t>Sơ đồ logic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_Toc32182482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4</w:t>
        </w:r>
        <w:r w:rsidR="004C0CC4">
          <w:rPr>
            <w:noProof/>
            <w:webHidden/>
          </w:rPr>
          <w:fldChar w:fldCharType="end"/>
        </w:r>
      </w:hyperlink>
    </w:p>
    <w:p w14:paraId="54874F3B" w14:textId="77777777" w:rsidR="004C0CC4" w:rsidRDefault="00BB07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3" w:history="1">
        <w:r w:rsidR="004C0CC4" w:rsidRPr="00586545">
          <w:rPr>
            <w:rStyle w:val="Hyperlink"/>
            <w:noProof/>
          </w:rPr>
          <w:t>2.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</w:rPr>
          <w:t>Mô tả chi tiết các kiểu dữ liệu trong sơ đồ logic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_Toc32182483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4</w:t>
        </w:r>
        <w:r w:rsidR="004C0CC4">
          <w:rPr>
            <w:noProof/>
            <w:webHidden/>
          </w:rPr>
          <w:fldChar w:fldCharType="end"/>
        </w:r>
      </w:hyperlink>
    </w:p>
    <w:p w14:paraId="65F77F3F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4" w:history="1">
        <w:r w:rsidR="004C0CC4" w:rsidRPr="00586545">
          <w:rPr>
            <w:rStyle w:val="Hyperlink"/>
            <w:noProof/>
            <w:lang w:val="en-US"/>
          </w:rPr>
          <w:t>2.1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LoaiTaiKhoan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_Toc32182484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4</w:t>
        </w:r>
        <w:r w:rsidR="004C0CC4">
          <w:rPr>
            <w:noProof/>
            <w:webHidden/>
          </w:rPr>
          <w:fldChar w:fldCharType="end"/>
        </w:r>
      </w:hyperlink>
    </w:p>
    <w:p w14:paraId="62D9748B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5" w:history="1">
        <w:r w:rsidR="004C0CC4" w:rsidRPr="00586545">
          <w:rPr>
            <w:rStyle w:val="Hyperlink"/>
            <w:noProof/>
            <w:lang w:val="en-US"/>
          </w:rPr>
          <w:t>2.2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TaiKhoan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_Toc32182485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4</w:t>
        </w:r>
        <w:r w:rsidR="004C0CC4">
          <w:rPr>
            <w:noProof/>
            <w:webHidden/>
          </w:rPr>
          <w:fldChar w:fldCharType="end"/>
        </w:r>
      </w:hyperlink>
    </w:p>
    <w:p w14:paraId="4B58DE79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6" w:history="1">
        <w:r w:rsidR="004C0CC4" w:rsidRPr="00586545">
          <w:rPr>
            <w:rStyle w:val="Hyperlink"/>
            <w:noProof/>
            <w:lang w:val="en-US"/>
          </w:rPr>
          <w:t>2.3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Banner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_Toc32182486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4</w:t>
        </w:r>
        <w:r w:rsidR="004C0CC4">
          <w:rPr>
            <w:noProof/>
            <w:webHidden/>
          </w:rPr>
          <w:fldChar w:fldCharType="end"/>
        </w:r>
      </w:hyperlink>
    </w:p>
    <w:p w14:paraId="2B5BA9F7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7" w:history="1">
        <w:r w:rsidR="004C0CC4" w:rsidRPr="00586545">
          <w:rPr>
            <w:rStyle w:val="Hyperlink"/>
            <w:noProof/>
            <w:lang w:val="en-US"/>
          </w:rPr>
          <w:t>2.4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TheLoai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_Toc32182487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5</w:t>
        </w:r>
        <w:r w:rsidR="004C0CC4">
          <w:rPr>
            <w:noProof/>
            <w:webHidden/>
          </w:rPr>
          <w:fldChar w:fldCharType="end"/>
        </w:r>
      </w:hyperlink>
    </w:p>
    <w:p w14:paraId="769432AF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8" w:history="1">
        <w:r w:rsidR="004C0CC4" w:rsidRPr="00586545">
          <w:rPr>
            <w:rStyle w:val="Hyperlink"/>
            <w:noProof/>
            <w:lang w:val="en-US"/>
          </w:rPr>
          <w:t>2.5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Bang LoaiPhim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_Toc32182488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5</w:t>
        </w:r>
        <w:r w:rsidR="004C0CC4">
          <w:rPr>
            <w:noProof/>
            <w:webHidden/>
          </w:rPr>
          <w:fldChar w:fldCharType="end"/>
        </w:r>
      </w:hyperlink>
    </w:p>
    <w:p w14:paraId="2E694821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89" w:history="1">
        <w:r w:rsidR="004C0CC4" w:rsidRPr="00586545">
          <w:rPr>
            <w:rStyle w:val="Hyperlink"/>
            <w:noProof/>
            <w:lang w:val="en-US"/>
          </w:rPr>
          <w:t>2.6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DanhSachPhimLe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_Toc32182489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5</w:t>
        </w:r>
        <w:r w:rsidR="004C0CC4">
          <w:rPr>
            <w:noProof/>
            <w:webHidden/>
          </w:rPr>
          <w:fldChar w:fldCharType="end"/>
        </w:r>
      </w:hyperlink>
    </w:p>
    <w:p w14:paraId="1800EAD7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90" w:history="1">
        <w:r w:rsidR="004C0CC4" w:rsidRPr="00586545">
          <w:rPr>
            <w:rStyle w:val="Hyperlink"/>
            <w:noProof/>
            <w:lang w:val="en-US"/>
          </w:rPr>
          <w:t>2.7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DanhSachPhimBo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_Toc32182490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5</w:t>
        </w:r>
        <w:r w:rsidR="004C0CC4">
          <w:rPr>
            <w:noProof/>
            <w:webHidden/>
          </w:rPr>
          <w:fldChar w:fldCharType="end"/>
        </w:r>
      </w:hyperlink>
    </w:p>
    <w:p w14:paraId="763DED34" w14:textId="77777777" w:rsidR="004C0CC4" w:rsidRDefault="00BB07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2182491" w:history="1">
        <w:r w:rsidR="004C0CC4" w:rsidRPr="00586545">
          <w:rPr>
            <w:rStyle w:val="Hyperlink"/>
            <w:noProof/>
            <w:lang w:val="en-US"/>
          </w:rPr>
          <w:t>2.8</w:t>
        </w:r>
        <w:r w:rsidR="004C0CC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0CC4" w:rsidRPr="00586545">
          <w:rPr>
            <w:rStyle w:val="Hyperlink"/>
            <w:noProof/>
            <w:lang w:val="en-US"/>
          </w:rPr>
          <w:t>Bảng ChiTietPhimBo</w:t>
        </w:r>
        <w:r w:rsidR="004C0CC4">
          <w:rPr>
            <w:noProof/>
            <w:webHidden/>
          </w:rPr>
          <w:tab/>
        </w:r>
        <w:r w:rsidR="004C0CC4">
          <w:rPr>
            <w:noProof/>
            <w:webHidden/>
          </w:rPr>
          <w:fldChar w:fldCharType="begin"/>
        </w:r>
        <w:r w:rsidR="004C0CC4">
          <w:rPr>
            <w:noProof/>
            <w:webHidden/>
          </w:rPr>
          <w:instrText xml:space="preserve"> PAGEREF _Toc32182491 \h </w:instrText>
        </w:r>
        <w:r w:rsidR="004C0CC4">
          <w:rPr>
            <w:noProof/>
            <w:webHidden/>
          </w:rPr>
        </w:r>
        <w:r w:rsidR="004C0CC4">
          <w:rPr>
            <w:noProof/>
            <w:webHidden/>
          </w:rPr>
          <w:fldChar w:fldCharType="separate"/>
        </w:r>
        <w:r w:rsidR="0013079A">
          <w:rPr>
            <w:noProof/>
            <w:webHidden/>
          </w:rPr>
          <w:t>5</w:t>
        </w:r>
        <w:r w:rsidR="004C0CC4">
          <w:rPr>
            <w:noProof/>
            <w:webHidden/>
          </w:rPr>
          <w:fldChar w:fldCharType="end"/>
        </w:r>
      </w:hyperlink>
    </w:p>
    <w:p w14:paraId="40C1DF73" w14:textId="77777777" w:rsidR="00C14AB8" w:rsidRPr="007F0D1D" w:rsidRDefault="00A23833" w:rsidP="00C14AB8">
      <w:pPr>
        <w:pStyle w:val="BodyText"/>
        <w:jc w:val="both"/>
        <w:rPr>
          <w:lang w:val="en-US"/>
        </w:rPr>
      </w:pPr>
      <w:r w:rsidRPr="007F0D1D">
        <w:rPr>
          <w:lang w:val="en-US"/>
        </w:rPr>
        <w:fldChar w:fldCharType="end"/>
      </w:r>
    </w:p>
    <w:p w14:paraId="68A6067B" w14:textId="77777777" w:rsidR="00C14AB8" w:rsidRPr="007F0D1D" w:rsidRDefault="00C14AB8">
      <w:pPr>
        <w:widowControl/>
        <w:spacing w:line="240" w:lineRule="auto"/>
        <w:rPr>
          <w:lang w:val="en-US"/>
        </w:rPr>
      </w:pPr>
      <w:r w:rsidRPr="007F0D1D">
        <w:rPr>
          <w:lang w:val="en-US"/>
        </w:rPr>
        <w:br w:type="page"/>
      </w:r>
    </w:p>
    <w:p w14:paraId="4453965E" w14:textId="77777777" w:rsidR="00C14AB8" w:rsidRPr="007F0D1D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2182482"/>
      <w:r w:rsidRPr="007F0D1D">
        <w:lastRenderedPageBreak/>
        <w:t>Sơ đồ logic</w:t>
      </w:r>
      <w:bookmarkEnd w:id="0"/>
      <w:bookmarkEnd w:id="1"/>
    </w:p>
    <w:p w14:paraId="55BC6D63" w14:textId="1497B512" w:rsidR="00C14AB8" w:rsidRPr="007F0D1D" w:rsidRDefault="00870BC7" w:rsidP="004C0CC4">
      <w:pPr>
        <w:pStyle w:val="BodyText"/>
        <w:ind w:left="0"/>
        <w:rPr>
          <w:i/>
        </w:rPr>
      </w:pPr>
      <w:r>
        <w:rPr>
          <w:noProof/>
        </w:rPr>
        <w:drawing>
          <wp:inline distT="0" distB="0" distL="0" distR="0" wp14:anchorId="62E754EF" wp14:editId="5FB234BB">
            <wp:extent cx="5732145" cy="41598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D1D">
        <w:rPr>
          <w:i/>
          <w:noProof/>
          <w:lang w:val="en-US"/>
        </w:rPr>
        <w:t xml:space="preserve"> </w:t>
      </w:r>
    </w:p>
    <w:p w14:paraId="38BD559E" w14:textId="77777777" w:rsidR="00C14AB8" w:rsidRPr="007F0D1D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2182483"/>
      <w:r w:rsidRPr="007F0D1D">
        <w:t>Mô tả chi tiết các kiểu dữ liệu trong sơ đồ logic</w:t>
      </w:r>
      <w:bookmarkEnd w:id="2"/>
      <w:bookmarkEnd w:id="3"/>
    </w:p>
    <w:p w14:paraId="528A6264" w14:textId="77777777" w:rsidR="003C2F0F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4" w:name="_Toc32182484"/>
      <w:r>
        <w:rPr>
          <w:lang w:val="en-US"/>
        </w:rPr>
        <w:t xml:space="preserve">Bảng </w:t>
      </w:r>
      <w:r w:rsidRPr="007F0D1D">
        <w:rPr>
          <w:lang w:val="en-US"/>
        </w:rPr>
        <w:t>LoaiTaiKhoan</w:t>
      </w:r>
      <w:bookmarkEnd w:id="4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996"/>
        <w:gridCol w:w="3690"/>
      </w:tblGrid>
      <w:tr w:rsidR="007F0D1D" w:rsidRPr="007F0D1D" w14:paraId="73673A27" w14:textId="77777777" w:rsidTr="00C829FD">
        <w:tc>
          <w:tcPr>
            <w:tcW w:w="801" w:type="dxa"/>
          </w:tcPr>
          <w:p w14:paraId="21ED87EC" w14:textId="77777777" w:rsidR="007F0D1D" w:rsidRPr="007F0D1D" w:rsidRDefault="007F0D1D" w:rsidP="00C829FD">
            <w:pPr>
              <w:jc w:val="center"/>
            </w:pPr>
            <w:r w:rsidRPr="007F0D1D">
              <w:t>STT</w:t>
            </w:r>
          </w:p>
        </w:tc>
        <w:tc>
          <w:tcPr>
            <w:tcW w:w="1833" w:type="dxa"/>
          </w:tcPr>
          <w:p w14:paraId="30842A4C" w14:textId="77777777" w:rsidR="007F0D1D" w:rsidRPr="007F0D1D" w:rsidRDefault="007F0D1D" w:rsidP="00C829FD">
            <w:pPr>
              <w:jc w:val="center"/>
            </w:pPr>
            <w:r w:rsidRPr="007F0D1D">
              <w:t>Tên thuộc tính</w:t>
            </w:r>
          </w:p>
        </w:tc>
        <w:tc>
          <w:tcPr>
            <w:tcW w:w="1688" w:type="dxa"/>
          </w:tcPr>
          <w:p w14:paraId="59577CF9" w14:textId="77777777" w:rsidR="007F0D1D" w:rsidRPr="007F0D1D" w:rsidRDefault="007F0D1D" w:rsidP="00C829FD">
            <w:pPr>
              <w:jc w:val="center"/>
            </w:pPr>
            <w:r w:rsidRPr="007F0D1D">
              <w:t>Kiểu</w:t>
            </w:r>
          </w:p>
        </w:tc>
        <w:tc>
          <w:tcPr>
            <w:tcW w:w="1996" w:type="dxa"/>
          </w:tcPr>
          <w:p w14:paraId="0C6254B8" w14:textId="77777777" w:rsidR="007F0D1D" w:rsidRPr="007F0D1D" w:rsidRDefault="007F0D1D" w:rsidP="00C829FD">
            <w:pPr>
              <w:jc w:val="center"/>
            </w:pPr>
            <w:r w:rsidRPr="007F0D1D">
              <w:t>Ràng buộc</w:t>
            </w:r>
          </w:p>
        </w:tc>
        <w:tc>
          <w:tcPr>
            <w:tcW w:w="3690" w:type="dxa"/>
          </w:tcPr>
          <w:p w14:paraId="3358DEC7" w14:textId="77777777" w:rsidR="007F0D1D" w:rsidRPr="007F0D1D" w:rsidRDefault="007F0D1D" w:rsidP="00C829FD">
            <w:pPr>
              <w:jc w:val="center"/>
            </w:pPr>
            <w:r w:rsidRPr="007F0D1D">
              <w:t>Ý nghĩa/ghi chú</w:t>
            </w:r>
          </w:p>
        </w:tc>
      </w:tr>
      <w:tr w:rsidR="007F0D1D" w:rsidRPr="007F0D1D" w14:paraId="5AA40AC0" w14:textId="77777777" w:rsidTr="00C829FD">
        <w:tc>
          <w:tcPr>
            <w:tcW w:w="801" w:type="dxa"/>
          </w:tcPr>
          <w:p w14:paraId="5A2EDD68" w14:textId="77777777" w:rsidR="007F0D1D" w:rsidRPr="007F0D1D" w:rsidRDefault="00C829FD" w:rsidP="00C829FD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2F0C6B5" w14:textId="77777777" w:rsidR="007F0D1D" w:rsidRPr="00C829FD" w:rsidRDefault="00C829FD" w:rsidP="00C829FD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C829FD">
              <w:rPr>
                <w:u w:val="single"/>
                <w:lang w:val="en-US"/>
              </w:rPr>
              <w:t>Id</w:t>
            </w:r>
          </w:p>
        </w:tc>
        <w:tc>
          <w:tcPr>
            <w:tcW w:w="1688" w:type="dxa"/>
          </w:tcPr>
          <w:p w14:paraId="7A03E51E" w14:textId="77777777" w:rsidR="007F0D1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96" w:type="dxa"/>
          </w:tcPr>
          <w:p w14:paraId="0279A82A" w14:textId="77777777" w:rsidR="007F0D1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1034F4E7" w14:textId="77777777" w:rsidR="007F0D1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loại tài khoản</w:t>
            </w:r>
          </w:p>
        </w:tc>
      </w:tr>
      <w:tr w:rsidR="007F0D1D" w:rsidRPr="007F0D1D" w14:paraId="0F6D3769" w14:textId="77777777" w:rsidTr="00C829FD">
        <w:tc>
          <w:tcPr>
            <w:tcW w:w="801" w:type="dxa"/>
          </w:tcPr>
          <w:p w14:paraId="623D4782" w14:textId="77777777" w:rsidR="007F0D1D" w:rsidRPr="00C829FD" w:rsidRDefault="00C829FD" w:rsidP="00C829FD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63ED254F" w14:textId="77777777" w:rsidR="007F0D1D" w:rsidRPr="007F0D1D" w:rsidRDefault="00C829FD" w:rsidP="00C829FD">
            <w:pPr>
              <w:pStyle w:val="BodyText"/>
              <w:spacing w:after="0" w:line="240" w:lineRule="auto"/>
              <w:ind w:left="10"/>
              <w:jc w:val="center"/>
            </w:pPr>
            <w:r w:rsidRPr="00C829FD">
              <w:t>TenLoai</w:t>
            </w:r>
          </w:p>
        </w:tc>
        <w:tc>
          <w:tcPr>
            <w:tcW w:w="1688" w:type="dxa"/>
          </w:tcPr>
          <w:p w14:paraId="1BBD34CC" w14:textId="77777777" w:rsidR="007F0D1D" w:rsidRPr="007F0D1D" w:rsidRDefault="00C829FD" w:rsidP="00C829FD">
            <w:pPr>
              <w:pStyle w:val="BodyText"/>
              <w:spacing w:after="0" w:line="240" w:lineRule="auto"/>
              <w:ind w:left="-20"/>
              <w:jc w:val="center"/>
            </w:pPr>
            <w:r w:rsidRPr="00C829FD">
              <w:t>nvarchar(100)</w:t>
            </w:r>
          </w:p>
        </w:tc>
        <w:tc>
          <w:tcPr>
            <w:tcW w:w="1996" w:type="dxa"/>
          </w:tcPr>
          <w:p w14:paraId="449F3B91" w14:textId="77777777" w:rsidR="007F0D1D" w:rsidRPr="007F0D1D" w:rsidRDefault="00C829FD" w:rsidP="00C829FD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2BBD1221" w14:textId="77777777" w:rsidR="007F0D1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Tên loại tài khoản</w:t>
            </w:r>
          </w:p>
        </w:tc>
      </w:tr>
    </w:tbl>
    <w:p w14:paraId="6BF36C31" w14:textId="77777777" w:rsidR="007F0D1D" w:rsidRDefault="007F0D1D" w:rsidP="007F0D1D">
      <w:pPr>
        <w:pStyle w:val="BodyText"/>
        <w:ind w:left="0"/>
        <w:rPr>
          <w:lang w:val="en-US"/>
        </w:rPr>
      </w:pPr>
    </w:p>
    <w:p w14:paraId="748A84B7" w14:textId="77777777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5" w:name="_Toc32182485"/>
      <w:r>
        <w:rPr>
          <w:lang w:val="en-US"/>
        </w:rPr>
        <w:t>Bảng TaiKhoan</w:t>
      </w:r>
      <w:bookmarkEnd w:id="5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996"/>
        <w:gridCol w:w="3690"/>
      </w:tblGrid>
      <w:tr w:rsidR="00C829FD" w:rsidRPr="007F0D1D" w14:paraId="78B49061" w14:textId="77777777" w:rsidTr="00C829FD">
        <w:tc>
          <w:tcPr>
            <w:tcW w:w="801" w:type="dxa"/>
          </w:tcPr>
          <w:p w14:paraId="0112567F" w14:textId="77777777" w:rsidR="00C829FD" w:rsidRPr="007F0D1D" w:rsidRDefault="00C829FD" w:rsidP="00700C5E">
            <w:pPr>
              <w:jc w:val="center"/>
            </w:pPr>
            <w:r w:rsidRPr="007F0D1D">
              <w:t>STT</w:t>
            </w:r>
          </w:p>
        </w:tc>
        <w:tc>
          <w:tcPr>
            <w:tcW w:w="1833" w:type="dxa"/>
          </w:tcPr>
          <w:p w14:paraId="378CFCE9" w14:textId="77777777" w:rsidR="00C829FD" w:rsidRPr="007F0D1D" w:rsidRDefault="00C829FD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688" w:type="dxa"/>
          </w:tcPr>
          <w:p w14:paraId="36CF4805" w14:textId="77777777" w:rsidR="00C829FD" w:rsidRPr="007F0D1D" w:rsidRDefault="00C829FD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96" w:type="dxa"/>
          </w:tcPr>
          <w:p w14:paraId="490AB0CC" w14:textId="77777777" w:rsidR="00C829FD" w:rsidRPr="007F0D1D" w:rsidRDefault="00C829FD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690" w:type="dxa"/>
          </w:tcPr>
          <w:p w14:paraId="3A2D58CD" w14:textId="77777777" w:rsidR="00C829FD" w:rsidRPr="007F0D1D" w:rsidRDefault="00C829FD" w:rsidP="00700C5E">
            <w:pPr>
              <w:jc w:val="center"/>
            </w:pPr>
            <w:r w:rsidRPr="007F0D1D">
              <w:t>Ý nghĩa/ghi chú</w:t>
            </w:r>
          </w:p>
        </w:tc>
      </w:tr>
      <w:tr w:rsidR="00870BC7" w:rsidRPr="007F0D1D" w14:paraId="39972DF0" w14:textId="77777777" w:rsidTr="00C829FD">
        <w:tc>
          <w:tcPr>
            <w:tcW w:w="801" w:type="dxa"/>
          </w:tcPr>
          <w:p w14:paraId="4213C642" w14:textId="77777777" w:rsidR="00870BC7" w:rsidRPr="007F0D1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BA9B6E9" w14:textId="5A987558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7F3353">
              <w:t>Id</w:t>
            </w:r>
          </w:p>
        </w:tc>
        <w:tc>
          <w:tcPr>
            <w:tcW w:w="1688" w:type="dxa"/>
          </w:tcPr>
          <w:p w14:paraId="08DAAF76" w14:textId="2BCCF1BF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6A0191">
              <w:t>int</w:t>
            </w:r>
          </w:p>
        </w:tc>
        <w:tc>
          <w:tcPr>
            <w:tcW w:w="1996" w:type="dxa"/>
          </w:tcPr>
          <w:p w14:paraId="4889F8CA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701A3CB0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tài khoản</w:t>
            </w:r>
          </w:p>
        </w:tc>
      </w:tr>
      <w:tr w:rsidR="00870BC7" w:rsidRPr="007F0D1D" w14:paraId="7D8B3E09" w14:textId="77777777" w:rsidTr="00C829FD">
        <w:tc>
          <w:tcPr>
            <w:tcW w:w="801" w:type="dxa"/>
          </w:tcPr>
          <w:p w14:paraId="51ACF119" w14:textId="61D7E70A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2AA4011" w14:textId="4B8D7E90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7F3353">
              <w:t>UserName</w:t>
            </w:r>
          </w:p>
        </w:tc>
        <w:tc>
          <w:tcPr>
            <w:tcW w:w="1688" w:type="dxa"/>
          </w:tcPr>
          <w:p w14:paraId="0868D346" w14:textId="70630938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6A0191">
              <w:t>nvarchar(50)</w:t>
            </w:r>
          </w:p>
        </w:tc>
        <w:tc>
          <w:tcPr>
            <w:tcW w:w="1996" w:type="dxa"/>
          </w:tcPr>
          <w:p w14:paraId="387DEB16" w14:textId="7D943448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51B08FD8" w14:textId="191F77BD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</w:tr>
      <w:tr w:rsidR="00870BC7" w:rsidRPr="007F0D1D" w14:paraId="17187EC8" w14:textId="77777777" w:rsidTr="00C829FD">
        <w:tc>
          <w:tcPr>
            <w:tcW w:w="801" w:type="dxa"/>
          </w:tcPr>
          <w:p w14:paraId="77CA2FB8" w14:textId="28288CBF" w:rsidR="00870BC7" w:rsidRPr="00C829F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22959663" w14:textId="5B62E0B8" w:rsidR="00870BC7" w:rsidRPr="007F0D1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7F3353">
              <w:t>HoTen</w:t>
            </w:r>
          </w:p>
        </w:tc>
        <w:tc>
          <w:tcPr>
            <w:tcW w:w="1688" w:type="dxa"/>
          </w:tcPr>
          <w:p w14:paraId="5FB72735" w14:textId="3173CE31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6A0191">
              <w:t>nvarchar(100)</w:t>
            </w:r>
          </w:p>
        </w:tc>
        <w:tc>
          <w:tcPr>
            <w:tcW w:w="1996" w:type="dxa"/>
          </w:tcPr>
          <w:p w14:paraId="106814E4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03F6333E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Tên người sở hữu tài khoản</w:t>
            </w:r>
          </w:p>
        </w:tc>
      </w:tr>
      <w:tr w:rsidR="00870BC7" w:rsidRPr="007F0D1D" w14:paraId="0A8DB86E" w14:textId="77777777" w:rsidTr="00C829FD">
        <w:tc>
          <w:tcPr>
            <w:tcW w:w="801" w:type="dxa"/>
          </w:tcPr>
          <w:p w14:paraId="21C48D68" w14:textId="094C0668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0C71A4F4" w14:textId="5CBCFAC2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7F3353">
              <w:t>Email</w:t>
            </w:r>
          </w:p>
        </w:tc>
        <w:tc>
          <w:tcPr>
            <w:tcW w:w="1688" w:type="dxa"/>
          </w:tcPr>
          <w:p w14:paraId="7ED1D3C4" w14:textId="729C3496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6A0191">
              <w:t>varchar(100)</w:t>
            </w:r>
          </w:p>
        </w:tc>
        <w:tc>
          <w:tcPr>
            <w:tcW w:w="1996" w:type="dxa"/>
          </w:tcPr>
          <w:p w14:paraId="52B61012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2D9364C6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Email người sở hữu tài khoản</w:t>
            </w:r>
          </w:p>
        </w:tc>
      </w:tr>
      <w:tr w:rsidR="00870BC7" w:rsidRPr="007F0D1D" w14:paraId="0F2AC1A5" w14:textId="77777777" w:rsidTr="00C829FD">
        <w:tc>
          <w:tcPr>
            <w:tcW w:w="801" w:type="dxa"/>
          </w:tcPr>
          <w:p w14:paraId="79E905C9" w14:textId="65DB68C6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7B8FE834" w14:textId="0D877884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7F3353">
              <w:t>MatKhau</w:t>
            </w:r>
          </w:p>
        </w:tc>
        <w:tc>
          <w:tcPr>
            <w:tcW w:w="1688" w:type="dxa"/>
          </w:tcPr>
          <w:p w14:paraId="5ACBFA37" w14:textId="572F78D3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6A0191">
              <w:t>varchar(100)</w:t>
            </w:r>
          </w:p>
        </w:tc>
        <w:tc>
          <w:tcPr>
            <w:tcW w:w="1996" w:type="dxa"/>
          </w:tcPr>
          <w:p w14:paraId="5E4AFC66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7DC1CEE2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Mật khẩu tài khoản</w:t>
            </w:r>
          </w:p>
        </w:tc>
      </w:tr>
      <w:tr w:rsidR="00870BC7" w:rsidRPr="007F0D1D" w14:paraId="79212C05" w14:textId="77777777" w:rsidTr="00C829FD">
        <w:tc>
          <w:tcPr>
            <w:tcW w:w="801" w:type="dxa"/>
          </w:tcPr>
          <w:p w14:paraId="76538F0F" w14:textId="56F709C5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7EA43485" w14:textId="72357F3C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7F3353">
              <w:t>Status</w:t>
            </w:r>
          </w:p>
        </w:tc>
        <w:tc>
          <w:tcPr>
            <w:tcW w:w="1688" w:type="dxa"/>
          </w:tcPr>
          <w:p w14:paraId="7C7FDF1A" w14:textId="1E6CE6FF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6A0191">
              <w:t>int</w:t>
            </w:r>
          </w:p>
        </w:tc>
        <w:tc>
          <w:tcPr>
            <w:tcW w:w="1996" w:type="dxa"/>
          </w:tcPr>
          <w:p w14:paraId="509EF456" w14:textId="32EDE4FD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7D1065E0" w14:textId="4432008B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Có được phép login hay không</w:t>
            </w:r>
          </w:p>
        </w:tc>
      </w:tr>
      <w:tr w:rsidR="00870BC7" w:rsidRPr="007F0D1D" w14:paraId="21F82D6F" w14:textId="77777777" w:rsidTr="00C829FD">
        <w:tc>
          <w:tcPr>
            <w:tcW w:w="801" w:type="dxa"/>
          </w:tcPr>
          <w:p w14:paraId="548355E1" w14:textId="27C2529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4D8281CA" w14:textId="095F1936" w:rsidR="00870BC7" w:rsidRPr="00870BC7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7F3353">
              <w:t>LoaiTaiKhoan</w:t>
            </w:r>
          </w:p>
        </w:tc>
        <w:tc>
          <w:tcPr>
            <w:tcW w:w="1688" w:type="dxa"/>
          </w:tcPr>
          <w:p w14:paraId="22B9EF30" w14:textId="52E685C0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6A0191">
              <w:t>int</w:t>
            </w:r>
          </w:p>
        </w:tc>
        <w:tc>
          <w:tcPr>
            <w:tcW w:w="1996" w:type="dxa"/>
          </w:tcPr>
          <w:p w14:paraId="5219BEE1" w14:textId="713237B3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Khoá ngoại liên kết đến bảng </w:t>
            </w:r>
            <w:r w:rsidRPr="007F0D1D">
              <w:rPr>
                <w:lang w:val="en-US"/>
              </w:rPr>
              <w:t>LoaiTaiKhoan</w:t>
            </w:r>
          </w:p>
        </w:tc>
        <w:tc>
          <w:tcPr>
            <w:tcW w:w="3690" w:type="dxa"/>
          </w:tcPr>
          <w:p w14:paraId="40BCB1A7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</w:tbl>
    <w:p w14:paraId="08A2C085" w14:textId="77777777" w:rsidR="00C829FD" w:rsidRDefault="00C829FD" w:rsidP="00C829FD">
      <w:pPr>
        <w:pStyle w:val="BodyText"/>
        <w:ind w:left="0"/>
        <w:rPr>
          <w:lang w:val="en-US"/>
        </w:rPr>
      </w:pPr>
    </w:p>
    <w:p w14:paraId="66C055CD" w14:textId="77777777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6" w:name="_Toc32182486"/>
      <w:r>
        <w:rPr>
          <w:lang w:val="en-US"/>
        </w:rPr>
        <w:t>Bảng Banner</w:t>
      </w:r>
      <w:bookmarkEnd w:id="6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996"/>
        <w:gridCol w:w="3690"/>
      </w:tblGrid>
      <w:tr w:rsidR="00C829FD" w:rsidRPr="007F0D1D" w14:paraId="2CDCBCA3" w14:textId="77777777" w:rsidTr="00700C5E">
        <w:tc>
          <w:tcPr>
            <w:tcW w:w="801" w:type="dxa"/>
          </w:tcPr>
          <w:p w14:paraId="7BA88F1B" w14:textId="77777777" w:rsidR="00C829FD" w:rsidRPr="007F0D1D" w:rsidRDefault="00C829FD" w:rsidP="00700C5E">
            <w:pPr>
              <w:jc w:val="center"/>
            </w:pPr>
            <w:r w:rsidRPr="007F0D1D">
              <w:lastRenderedPageBreak/>
              <w:t>STT</w:t>
            </w:r>
          </w:p>
        </w:tc>
        <w:tc>
          <w:tcPr>
            <w:tcW w:w="1833" w:type="dxa"/>
          </w:tcPr>
          <w:p w14:paraId="0C8705C2" w14:textId="77777777" w:rsidR="00C829FD" w:rsidRPr="007F0D1D" w:rsidRDefault="00C829FD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688" w:type="dxa"/>
          </w:tcPr>
          <w:p w14:paraId="32F49C33" w14:textId="77777777" w:rsidR="00C829FD" w:rsidRPr="007F0D1D" w:rsidRDefault="00C829FD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96" w:type="dxa"/>
          </w:tcPr>
          <w:p w14:paraId="6D191742" w14:textId="77777777" w:rsidR="00C829FD" w:rsidRPr="007F0D1D" w:rsidRDefault="00C829FD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690" w:type="dxa"/>
          </w:tcPr>
          <w:p w14:paraId="769E2ACC" w14:textId="77777777" w:rsidR="00C829FD" w:rsidRPr="007F0D1D" w:rsidRDefault="00C829FD" w:rsidP="00700C5E">
            <w:pPr>
              <w:jc w:val="center"/>
            </w:pPr>
            <w:r w:rsidRPr="007F0D1D">
              <w:t>Ý nghĩa/ghi chú</w:t>
            </w:r>
          </w:p>
        </w:tc>
      </w:tr>
      <w:tr w:rsidR="00870BC7" w:rsidRPr="007F0D1D" w14:paraId="5084400C" w14:textId="77777777" w:rsidTr="00700C5E">
        <w:tc>
          <w:tcPr>
            <w:tcW w:w="801" w:type="dxa"/>
          </w:tcPr>
          <w:p w14:paraId="2B3D7BAE" w14:textId="77777777" w:rsidR="00870BC7" w:rsidRPr="007F0D1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70BE7A1B" w14:textId="13C00DCB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761703">
              <w:t>Id</w:t>
            </w:r>
          </w:p>
        </w:tc>
        <w:tc>
          <w:tcPr>
            <w:tcW w:w="1688" w:type="dxa"/>
          </w:tcPr>
          <w:p w14:paraId="565F4AFA" w14:textId="664D21DB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7A27BE">
              <w:t>Id</w:t>
            </w:r>
          </w:p>
        </w:tc>
        <w:tc>
          <w:tcPr>
            <w:tcW w:w="1996" w:type="dxa"/>
          </w:tcPr>
          <w:p w14:paraId="20CC4BB0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588063DF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banner</w:t>
            </w:r>
          </w:p>
        </w:tc>
      </w:tr>
      <w:tr w:rsidR="00870BC7" w:rsidRPr="007F0D1D" w14:paraId="39765963" w14:textId="77777777" w:rsidTr="00700C5E">
        <w:tc>
          <w:tcPr>
            <w:tcW w:w="801" w:type="dxa"/>
          </w:tcPr>
          <w:p w14:paraId="7C99E49F" w14:textId="77777777" w:rsidR="00870BC7" w:rsidRPr="00C829F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36E4A6EA" w14:textId="5D611B07" w:rsidR="00870BC7" w:rsidRPr="007F0D1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761703">
              <w:t>HinhAnh</w:t>
            </w:r>
          </w:p>
        </w:tc>
        <w:tc>
          <w:tcPr>
            <w:tcW w:w="1688" w:type="dxa"/>
          </w:tcPr>
          <w:p w14:paraId="7CE44249" w14:textId="2690B0C1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7A27BE">
              <w:t>HinhAnh</w:t>
            </w:r>
          </w:p>
        </w:tc>
        <w:tc>
          <w:tcPr>
            <w:tcW w:w="1996" w:type="dxa"/>
          </w:tcPr>
          <w:p w14:paraId="5BCFDE35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508C827A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Hinh ảnh đại diện cho banner</w:t>
            </w:r>
          </w:p>
        </w:tc>
      </w:tr>
      <w:tr w:rsidR="00870BC7" w:rsidRPr="007F0D1D" w14:paraId="52C78F6B" w14:textId="77777777" w:rsidTr="00700C5E">
        <w:tc>
          <w:tcPr>
            <w:tcW w:w="801" w:type="dxa"/>
          </w:tcPr>
          <w:p w14:paraId="77FC7A00" w14:textId="414BC443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2BE15ABF" w14:textId="7156D227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761703">
              <w:t>IdPhim</w:t>
            </w:r>
          </w:p>
        </w:tc>
        <w:tc>
          <w:tcPr>
            <w:tcW w:w="1688" w:type="dxa"/>
          </w:tcPr>
          <w:p w14:paraId="7F6317E4" w14:textId="17D991C4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7A27BE">
              <w:t>IdPhim</w:t>
            </w:r>
          </w:p>
        </w:tc>
        <w:tc>
          <w:tcPr>
            <w:tcW w:w="1996" w:type="dxa"/>
          </w:tcPr>
          <w:p w14:paraId="1798831C" w14:textId="6A1E837E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Khoá ngoại liên kết đến bảng </w:t>
            </w:r>
            <w:r>
              <w:rPr>
                <w:lang w:val="en-US"/>
              </w:rPr>
              <w:t>DanhSachPhim</w:t>
            </w:r>
          </w:p>
        </w:tc>
        <w:tc>
          <w:tcPr>
            <w:tcW w:w="3690" w:type="dxa"/>
          </w:tcPr>
          <w:p w14:paraId="50EA979F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tr w:rsidR="00870BC7" w:rsidRPr="007F0D1D" w14:paraId="26C2077B" w14:textId="77777777" w:rsidTr="00700C5E">
        <w:tc>
          <w:tcPr>
            <w:tcW w:w="801" w:type="dxa"/>
          </w:tcPr>
          <w:p w14:paraId="50AECD57" w14:textId="12B5176F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5D08600A" w14:textId="2AC9109D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761703">
              <w:t>Status</w:t>
            </w:r>
          </w:p>
        </w:tc>
        <w:tc>
          <w:tcPr>
            <w:tcW w:w="1688" w:type="dxa"/>
          </w:tcPr>
          <w:p w14:paraId="25594CE1" w14:textId="10B9C1C8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7A27BE">
              <w:t>Status</w:t>
            </w:r>
          </w:p>
        </w:tc>
        <w:tc>
          <w:tcPr>
            <w:tcW w:w="1996" w:type="dxa"/>
          </w:tcPr>
          <w:p w14:paraId="6DE72722" w14:textId="0C3E4332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57D5238F" w14:textId="2D7EA912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Có được phép </w:t>
            </w:r>
            <w:r>
              <w:rPr>
                <w:lang w:val="en-US"/>
              </w:rPr>
              <w:t>hiện thị</w:t>
            </w:r>
            <w:r>
              <w:rPr>
                <w:lang w:val="en-US"/>
              </w:rPr>
              <w:t xml:space="preserve"> hay không</w:t>
            </w:r>
          </w:p>
        </w:tc>
      </w:tr>
    </w:tbl>
    <w:p w14:paraId="0C50075B" w14:textId="77777777" w:rsidR="00C829FD" w:rsidRDefault="00C829FD" w:rsidP="00C829FD">
      <w:pPr>
        <w:pStyle w:val="BodyText"/>
        <w:ind w:left="0"/>
        <w:rPr>
          <w:lang w:val="en-US"/>
        </w:rPr>
      </w:pPr>
    </w:p>
    <w:p w14:paraId="7536E01C" w14:textId="77777777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7" w:name="_Toc32182487"/>
      <w:r>
        <w:rPr>
          <w:lang w:val="en-US"/>
        </w:rPr>
        <w:t>Bảng TheLoai</w:t>
      </w:r>
      <w:bookmarkEnd w:id="7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996"/>
        <w:gridCol w:w="3690"/>
      </w:tblGrid>
      <w:tr w:rsidR="00C829FD" w:rsidRPr="007F0D1D" w14:paraId="71B1F30E" w14:textId="77777777" w:rsidTr="00700C5E">
        <w:tc>
          <w:tcPr>
            <w:tcW w:w="801" w:type="dxa"/>
          </w:tcPr>
          <w:p w14:paraId="554078E6" w14:textId="77777777" w:rsidR="00C829FD" w:rsidRPr="007F0D1D" w:rsidRDefault="00C829FD" w:rsidP="00700C5E">
            <w:pPr>
              <w:jc w:val="center"/>
            </w:pPr>
            <w:r w:rsidRPr="007F0D1D">
              <w:t>STT</w:t>
            </w:r>
          </w:p>
        </w:tc>
        <w:tc>
          <w:tcPr>
            <w:tcW w:w="1833" w:type="dxa"/>
          </w:tcPr>
          <w:p w14:paraId="256AEA98" w14:textId="77777777" w:rsidR="00C829FD" w:rsidRPr="007F0D1D" w:rsidRDefault="00C829FD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688" w:type="dxa"/>
          </w:tcPr>
          <w:p w14:paraId="11B6974C" w14:textId="77777777" w:rsidR="00C829FD" w:rsidRPr="007F0D1D" w:rsidRDefault="00C829FD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96" w:type="dxa"/>
          </w:tcPr>
          <w:p w14:paraId="24D6FC6D" w14:textId="77777777" w:rsidR="00C829FD" w:rsidRPr="007F0D1D" w:rsidRDefault="00C829FD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690" w:type="dxa"/>
          </w:tcPr>
          <w:p w14:paraId="669EB5D1" w14:textId="77777777" w:rsidR="00C829FD" w:rsidRPr="007F0D1D" w:rsidRDefault="00C829FD" w:rsidP="00700C5E">
            <w:pPr>
              <w:jc w:val="center"/>
            </w:pPr>
            <w:r w:rsidRPr="007F0D1D">
              <w:t>Ý nghĩa/ghi chú</w:t>
            </w:r>
          </w:p>
        </w:tc>
      </w:tr>
      <w:tr w:rsidR="00C829FD" w:rsidRPr="007F0D1D" w14:paraId="787A030B" w14:textId="77777777" w:rsidTr="00700C5E">
        <w:tc>
          <w:tcPr>
            <w:tcW w:w="801" w:type="dxa"/>
          </w:tcPr>
          <w:p w14:paraId="52C66203" w14:textId="77777777" w:rsidR="00C829FD" w:rsidRPr="007F0D1D" w:rsidRDefault="00C829FD" w:rsidP="00700C5E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1FAAE5BB" w14:textId="77777777" w:rsidR="00C829FD" w:rsidRPr="00C829FD" w:rsidRDefault="00C829FD" w:rsidP="00700C5E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C829FD">
              <w:rPr>
                <w:u w:val="single"/>
                <w:lang w:val="en-US"/>
              </w:rPr>
              <w:t>Id</w:t>
            </w:r>
          </w:p>
        </w:tc>
        <w:tc>
          <w:tcPr>
            <w:tcW w:w="1688" w:type="dxa"/>
          </w:tcPr>
          <w:p w14:paraId="7A3C0C33" w14:textId="77777777" w:rsidR="00C829FD" w:rsidRPr="00C829FD" w:rsidRDefault="00C829FD" w:rsidP="00700C5E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96" w:type="dxa"/>
          </w:tcPr>
          <w:p w14:paraId="6CACF57D" w14:textId="77777777" w:rsidR="00C829FD" w:rsidRPr="00C829FD" w:rsidRDefault="00C829FD" w:rsidP="00700C5E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4252AB14" w14:textId="77777777" w:rsidR="00C829F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thể loại phim</w:t>
            </w:r>
          </w:p>
        </w:tc>
      </w:tr>
      <w:tr w:rsidR="00C829FD" w:rsidRPr="007F0D1D" w14:paraId="2A3455E6" w14:textId="77777777" w:rsidTr="00700C5E">
        <w:tc>
          <w:tcPr>
            <w:tcW w:w="801" w:type="dxa"/>
          </w:tcPr>
          <w:p w14:paraId="7BD3A298" w14:textId="77777777" w:rsidR="00C829FD" w:rsidRPr="00C829FD" w:rsidRDefault="00C829FD" w:rsidP="00700C5E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0111AD1D" w14:textId="77777777" w:rsidR="00C829FD" w:rsidRPr="007F0D1D" w:rsidRDefault="00C829FD" w:rsidP="00700C5E">
            <w:pPr>
              <w:pStyle w:val="BodyText"/>
              <w:spacing w:after="0" w:line="240" w:lineRule="auto"/>
              <w:ind w:left="10"/>
              <w:jc w:val="center"/>
            </w:pPr>
            <w:r w:rsidRPr="00C829FD">
              <w:t>TenTheLoai</w:t>
            </w:r>
          </w:p>
        </w:tc>
        <w:tc>
          <w:tcPr>
            <w:tcW w:w="1688" w:type="dxa"/>
          </w:tcPr>
          <w:p w14:paraId="1E2AE9CF" w14:textId="77777777" w:rsidR="00C829FD" w:rsidRPr="007F0D1D" w:rsidRDefault="00C829FD" w:rsidP="00700C5E">
            <w:pPr>
              <w:pStyle w:val="BodyText"/>
              <w:spacing w:after="0" w:line="240" w:lineRule="auto"/>
              <w:ind w:left="-20"/>
              <w:jc w:val="center"/>
            </w:pPr>
            <w:r w:rsidRPr="00C829FD">
              <w:t>nvarchar(100)</w:t>
            </w:r>
          </w:p>
        </w:tc>
        <w:tc>
          <w:tcPr>
            <w:tcW w:w="1996" w:type="dxa"/>
          </w:tcPr>
          <w:p w14:paraId="6F586D7C" w14:textId="77777777" w:rsidR="00C829FD" w:rsidRPr="007F0D1D" w:rsidRDefault="00C829FD" w:rsidP="00700C5E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2E6D17BC" w14:textId="77777777" w:rsidR="00C829FD" w:rsidRPr="00C829FD" w:rsidRDefault="00C829FD" w:rsidP="00700C5E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Tên thể loại phim</w:t>
            </w:r>
          </w:p>
        </w:tc>
      </w:tr>
    </w:tbl>
    <w:p w14:paraId="34D020C9" w14:textId="77777777" w:rsidR="00C829FD" w:rsidRDefault="00C829FD" w:rsidP="00C829FD">
      <w:pPr>
        <w:pStyle w:val="BodyText"/>
        <w:ind w:left="0"/>
        <w:rPr>
          <w:lang w:val="en-US"/>
        </w:rPr>
      </w:pPr>
    </w:p>
    <w:p w14:paraId="2F869CC2" w14:textId="77777777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8" w:name="_Toc32182488"/>
      <w:r>
        <w:rPr>
          <w:lang w:val="en-US"/>
        </w:rPr>
        <w:t>Bang LoaiPhim</w:t>
      </w:r>
      <w:bookmarkEnd w:id="8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996"/>
        <w:gridCol w:w="3690"/>
      </w:tblGrid>
      <w:tr w:rsidR="00C829FD" w:rsidRPr="007F0D1D" w14:paraId="66ADBDC2" w14:textId="77777777" w:rsidTr="00700C5E">
        <w:tc>
          <w:tcPr>
            <w:tcW w:w="801" w:type="dxa"/>
          </w:tcPr>
          <w:p w14:paraId="5A387ADE" w14:textId="77777777" w:rsidR="00C829FD" w:rsidRPr="007F0D1D" w:rsidRDefault="00C829FD" w:rsidP="00700C5E">
            <w:pPr>
              <w:jc w:val="center"/>
            </w:pPr>
            <w:r w:rsidRPr="007F0D1D">
              <w:t>STT</w:t>
            </w:r>
          </w:p>
        </w:tc>
        <w:tc>
          <w:tcPr>
            <w:tcW w:w="1833" w:type="dxa"/>
          </w:tcPr>
          <w:p w14:paraId="43CE7FEC" w14:textId="77777777" w:rsidR="00C829FD" w:rsidRPr="007F0D1D" w:rsidRDefault="00C829FD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688" w:type="dxa"/>
          </w:tcPr>
          <w:p w14:paraId="640E6270" w14:textId="77777777" w:rsidR="00C829FD" w:rsidRPr="007F0D1D" w:rsidRDefault="00C829FD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96" w:type="dxa"/>
          </w:tcPr>
          <w:p w14:paraId="16E35D7F" w14:textId="77777777" w:rsidR="00C829FD" w:rsidRPr="007F0D1D" w:rsidRDefault="00C829FD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690" w:type="dxa"/>
          </w:tcPr>
          <w:p w14:paraId="2B869FD0" w14:textId="77777777" w:rsidR="00C829FD" w:rsidRPr="007F0D1D" w:rsidRDefault="00C829FD" w:rsidP="00700C5E">
            <w:pPr>
              <w:jc w:val="center"/>
            </w:pPr>
            <w:r w:rsidRPr="007F0D1D">
              <w:t>Ý nghĩa/ghi chú</w:t>
            </w:r>
          </w:p>
        </w:tc>
      </w:tr>
      <w:tr w:rsidR="00C829FD" w:rsidRPr="007F0D1D" w14:paraId="519FB45F" w14:textId="77777777" w:rsidTr="00700C5E">
        <w:tc>
          <w:tcPr>
            <w:tcW w:w="801" w:type="dxa"/>
          </w:tcPr>
          <w:p w14:paraId="3255BB75" w14:textId="77777777" w:rsidR="00C829FD" w:rsidRPr="007F0D1D" w:rsidRDefault="00C829FD" w:rsidP="00700C5E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1E053446" w14:textId="77777777" w:rsidR="00C829FD" w:rsidRPr="00C829FD" w:rsidRDefault="00C829FD" w:rsidP="00700C5E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C829FD">
              <w:rPr>
                <w:u w:val="single"/>
                <w:lang w:val="en-US"/>
              </w:rPr>
              <w:t>Id</w:t>
            </w:r>
          </w:p>
        </w:tc>
        <w:tc>
          <w:tcPr>
            <w:tcW w:w="1688" w:type="dxa"/>
          </w:tcPr>
          <w:p w14:paraId="48B320D2" w14:textId="77777777" w:rsidR="00C829FD" w:rsidRPr="00C829FD" w:rsidRDefault="00C829FD" w:rsidP="00700C5E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96" w:type="dxa"/>
          </w:tcPr>
          <w:p w14:paraId="1AFEE565" w14:textId="77777777" w:rsidR="00C829FD" w:rsidRPr="00C829FD" w:rsidRDefault="00C829FD" w:rsidP="00700C5E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3FB303A5" w14:textId="77777777" w:rsidR="00C829F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loại phim</w:t>
            </w:r>
          </w:p>
        </w:tc>
      </w:tr>
      <w:tr w:rsidR="00C829FD" w:rsidRPr="007F0D1D" w14:paraId="06C199C1" w14:textId="77777777" w:rsidTr="00700C5E">
        <w:tc>
          <w:tcPr>
            <w:tcW w:w="801" w:type="dxa"/>
          </w:tcPr>
          <w:p w14:paraId="76D77BC5" w14:textId="77777777" w:rsidR="00C829FD" w:rsidRPr="00C829FD" w:rsidRDefault="00C829FD" w:rsidP="00700C5E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43B43DE9" w14:textId="77777777" w:rsidR="00C829FD" w:rsidRPr="007F0D1D" w:rsidRDefault="00C829FD" w:rsidP="00700C5E">
            <w:pPr>
              <w:pStyle w:val="BodyText"/>
              <w:spacing w:after="0" w:line="240" w:lineRule="auto"/>
              <w:ind w:left="10"/>
              <w:jc w:val="center"/>
            </w:pPr>
            <w:r w:rsidRPr="00C829FD">
              <w:t>TenLoaiPhim</w:t>
            </w:r>
          </w:p>
        </w:tc>
        <w:tc>
          <w:tcPr>
            <w:tcW w:w="1688" w:type="dxa"/>
          </w:tcPr>
          <w:p w14:paraId="74B7EB88" w14:textId="77777777" w:rsidR="00C829FD" w:rsidRPr="007F0D1D" w:rsidRDefault="00C829FD" w:rsidP="00700C5E">
            <w:pPr>
              <w:pStyle w:val="BodyText"/>
              <w:spacing w:after="0" w:line="240" w:lineRule="auto"/>
              <w:ind w:left="-20"/>
              <w:jc w:val="center"/>
            </w:pPr>
            <w:r w:rsidRPr="00C829FD">
              <w:t>nvarchar(100)</w:t>
            </w:r>
          </w:p>
        </w:tc>
        <w:tc>
          <w:tcPr>
            <w:tcW w:w="1996" w:type="dxa"/>
          </w:tcPr>
          <w:p w14:paraId="4ED3C315" w14:textId="77777777" w:rsidR="00C829FD" w:rsidRPr="007F0D1D" w:rsidRDefault="00C829FD" w:rsidP="00700C5E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90" w:type="dxa"/>
          </w:tcPr>
          <w:p w14:paraId="2CEFCE14" w14:textId="77777777" w:rsidR="00C829FD" w:rsidRPr="00C829FD" w:rsidRDefault="00C829FD" w:rsidP="00C829FD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Tên loại phim</w:t>
            </w:r>
          </w:p>
        </w:tc>
      </w:tr>
    </w:tbl>
    <w:p w14:paraId="4C343556" w14:textId="77777777" w:rsidR="00C829FD" w:rsidRDefault="00C829FD" w:rsidP="00C829FD">
      <w:pPr>
        <w:pStyle w:val="BodyText"/>
        <w:ind w:left="0"/>
        <w:rPr>
          <w:lang w:val="en-US"/>
        </w:rPr>
      </w:pPr>
    </w:p>
    <w:p w14:paraId="09EF153D" w14:textId="10C0E7EA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9" w:name="_Toc32182489"/>
      <w:r>
        <w:rPr>
          <w:lang w:val="en-US"/>
        </w:rPr>
        <w:t xml:space="preserve">Bảng </w:t>
      </w:r>
      <w:r w:rsidRPr="007F0D1D">
        <w:rPr>
          <w:lang w:val="en-US"/>
        </w:rPr>
        <w:t>DanhSachPhim</w:t>
      </w:r>
      <w:bookmarkEnd w:id="9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794"/>
        <w:gridCol w:w="1893"/>
        <w:gridCol w:w="1756"/>
        <w:gridCol w:w="1970"/>
        <w:gridCol w:w="3595"/>
      </w:tblGrid>
      <w:tr w:rsidR="00C829FD" w:rsidRPr="007F0D1D" w14:paraId="1F8FD807" w14:textId="77777777" w:rsidTr="00870BC7">
        <w:tc>
          <w:tcPr>
            <w:tcW w:w="794" w:type="dxa"/>
          </w:tcPr>
          <w:p w14:paraId="340E7557" w14:textId="77777777" w:rsidR="00C829FD" w:rsidRPr="007F0D1D" w:rsidRDefault="00C829FD" w:rsidP="00700C5E">
            <w:pPr>
              <w:jc w:val="center"/>
            </w:pPr>
            <w:r w:rsidRPr="007F0D1D">
              <w:t>STT</w:t>
            </w:r>
          </w:p>
        </w:tc>
        <w:tc>
          <w:tcPr>
            <w:tcW w:w="1893" w:type="dxa"/>
          </w:tcPr>
          <w:p w14:paraId="29B85C94" w14:textId="77777777" w:rsidR="00C829FD" w:rsidRPr="007F0D1D" w:rsidRDefault="00C829FD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756" w:type="dxa"/>
          </w:tcPr>
          <w:p w14:paraId="20C468AB" w14:textId="77777777" w:rsidR="00C829FD" w:rsidRPr="007F0D1D" w:rsidRDefault="00C829FD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70" w:type="dxa"/>
          </w:tcPr>
          <w:p w14:paraId="29F025DD" w14:textId="77777777" w:rsidR="00C829FD" w:rsidRPr="007F0D1D" w:rsidRDefault="00C829FD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595" w:type="dxa"/>
          </w:tcPr>
          <w:p w14:paraId="7CE95C88" w14:textId="77777777" w:rsidR="00C829FD" w:rsidRPr="007F0D1D" w:rsidRDefault="00C829FD" w:rsidP="00700C5E">
            <w:pPr>
              <w:jc w:val="center"/>
            </w:pPr>
            <w:r w:rsidRPr="007F0D1D">
              <w:t>Ý nghĩa/ghi chú</w:t>
            </w:r>
          </w:p>
        </w:tc>
      </w:tr>
      <w:tr w:rsidR="00870BC7" w:rsidRPr="007F0D1D" w14:paraId="25A2582C" w14:textId="77777777" w:rsidTr="00870BC7">
        <w:tc>
          <w:tcPr>
            <w:tcW w:w="794" w:type="dxa"/>
          </w:tcPr>
          <w:p w14:paraId="6C5F3984" w14:textId="77777777" w:rsidR="00870BC7" w:rsidRPr="007F0D1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3" w:type="dxa"/>
          </w:tcPr>
          <w:p w14:paraId="1C2E66E7" w14:textId="104F5720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FB232E">
              <w:t>Id</w:t>
            </w:r>
          </w:p>
        </w:tc>
        <w:tc>
          <w:tcPr>
            <w:tcW w:w="1756" w:type="dxa"/>
          </w:tcPr>
          <w:p w14:paraId="3B2E7FC3" w14:textId="4C68DB7D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int</w:t>
            </w:r>
          </w:p>
        </w:tc>
        <w:tc>
          <w:tcPr>
            <w:tcW w:w="1970" w:type="dxa"/>
          </w:tcPr>
          <w:p w14:paraId="01E83F80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45D8B4F1" w14:textId="77777777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phim lẻ</w:t>
            </w:r>
          </w:p>
        </w:tc>
      </w:tr>
      <w:tr w:rsidR="00870BC7" w:rsidRPr="007F0D1D" w14:paraId="14092AA7" w14:textId="77777777" w:rsidTr="00870BC7">
        <w:tc>
          <w:tcPr>
            <w:tcW w:w="794" w:type="dxa"/>
          </w:tcPr>
          <w:p w14:paraId="601D5990" w14:textId="77777777" w:rsidR="00870BC7" w:rsidRPr="00C829FD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3" w:type="dxa"/>
          </w:tcPr>
          <w:p w14:paraId="6101D163" w14:textId="53D7A899" w:rsidR="00870BC7" w:rsidRPr="007F0D1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TenPhim</w:t>
            </w:r>
          </w:p>
        </w:tc>
        <w:tc>
          <w:tcPr>
            <w:tcW w:w="1756" w:type="dxa"/>
          </w:tcPr>
          <w:p w14:paraId="1DCAA845" w14:textId="74A4A66B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4B6A53">
              <w:t>nvarchar(100)</w:t>
            </w:r>
          </w:p>
        </w:tc>
        <w:tc>
          <w:tcPr>
            <w:tcW w:w="1970" w:type="dxa"/>
          </w:tcPr>
          <w:p w14:paraId="02A628BA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3B7509E3" w14:textId="3E4C1A4D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Tên bộ phim </w:t>
            </w:r>
          </w:p>
        </w:tc>
      </w:tr>
      <w:tr w:rsidR="00870BC7" w:rsidRPr="007F0D1D" w14:paraId="7D80A646" w14:textId="77777777" w:rsidTr="00870BC7">
        <w:tc>
          <w:tcPr>
            <w:tcW w:w="794" w:type="dxa"/>
          </w:tcPr>
          <w:p w14:paraId="3EB60356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3" w:type="dxa"/>
          </w:tcPr>
          <w:p w14:paraId="67AADCB2" w14:textId="2D374EEC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HinhAnh</w:t>
            </w:r>
          </w:p>
        </w:tc>
        <w:tc>
          <w:tcPr>
            <w:tcW w:w="1756" w:type="dxa"/>
          </w:tcPr>
          <w:p w14:paraId="20E18C6E" w14:textId="3DBB7435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4B6A53">
              <w:t>nvarchar(200)</w:t>
            </w:r>
          </w:p>
        </w:tc>
        <w:tc>
          <w:tcPr>
            <w:tcW w:w="1970" w:type="dxa"/>
          </w:tcPr>
          <w:p w14:paraId="07D523CB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16CACF55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Hình ảnh đại diện phim lẻ</w:t>
            </w:r>
          </w:p>
        </w:tc>
      </w:tr>
      <w:tr w:rsidR="00870BC7" w:rsidRPr="007F0D1D" w14:paraId="1B2E0987" w14:textId="77777777" w:rsidTr="00870BC7">
        <w:tc>
          <w:tcPr>
            <w:tcW w:w="794" w:type="dxa"/>
          </w:tcPr>
          <w:p w14:paraId="4B77C6B0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3" w:type="dxa"/>
          </w:tcPr>
          <w:p w14:paraId="4D0E2022" w14:textId="269A42B4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FB232E">
              <w:t>NgayThem</w:t>
            </w:r>
          </w:p>
        </w:tc>
        <w:tc>
          <w:tcPr>
            <w:tcW w:w="1756" w:type="dxa"/>
          </w:tcPr>
          <w:p w14:paraId="31F39C28" w14:textId="6FAC47BC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date</w:t>
            </w:r>
          </w:p>
        </w:tc>
        <w:tc>
          <w:tcPr>
            <w:tcW w:w="1970" w:type="dxa"/>
          </w:tcPr>
          <w:p w14:paraId="69BA8245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332485CE" w14:textId="422B5751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Ngày </w:t>
            </w:r>
            <w:r w:rsidR="00311E9E">
              <w:rPr>
                <w:lang w:val="en-US"/>
              </w:rPr>
              <w:t>thêm phim</w:t>
            </w:r>
          </w:p>
        </w:tc>
      </w:tr>
      <w:tr w:rsidR="00870BC7" w:rsidRPr="007F0D1D" w14:paraId="27E609D5" w14:textId="77777777" w:rsidTr="00870BC7">
        <w:tc>
          <w:tcPr>
            <w:tcW w:w="794" w:type="dxa"/>
          </w:tcPr>
          <w:p w14:paraId="503043C7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3" w:type="dxa"/>
          </w:tcPr>
          <w:p w14:paraId="66A50AEC" w14:textId="4E250B3B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NgayPhatHanh</w:t>
            </w:r>
          </w:p>
        </w:tc>
        <w:tc>
          <w:tcPr>
            <w:tcW w:w="1756" w:type="dxa"/>
          </w:tcPr>
          <w:p w14:paraId="64A0F392" w14:textId="6AE496EC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 w:rsidRPr="004B6A53">
              <w:t>date</w:t>
            </w:r>
          </w:p>
        </w:tc>
        <w:tc>
          <w:tcPr>
            <w:tcW w:w="1970" w:type="dxa"/>
          </w:tcPr>
          <w:p w14:paraId="0DAD2134" w14:textId="77777777" w:rsidR="00870BC7" w:rsidRPr="007F0D1D" w:rsidRDefault="00870BC7" w:rsidP="00870B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45DF705A" w14:textId="665D1BBA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Ngày phát hành phim</w:t>
            </w:r>
          </w:p>
        </w:tc>
      </w:tr>
      <w:tr w:rsidR="00870BC7" w:rsidRPr="007F0D1D" w14:paraId="2F57026C" w14:textId="77777777" w:rsidTr="00870BC7">
        <w:tc>
          <w:tcPr>
            <w:tcW w:w="794" w:type="dxa"/>
          </w:tcPr>
          <w:p w14:paraId="3F1401C0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93" w:type="dxa"/>
          </w:tcPr>
          <w:p w14:paraId="7D9406A0" w14:textId="144DB547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TomTatNoiDung</w:t>
            </w:r>
          </w:p>
        </w:tc>
        <w:tc>
          <w:tcPr>
            <w:tcW w:w="1756" w:type="dxa"/>
          </w:tcPr>
          <w:p w14:paraId="32CF2D33" w14:textId="3EF16F99" w:rsidR="00870BC7" w:rsidRPr="00C829FD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nvarchar(MAX)</w:t>
            </w:r>
          </w:p>
        </w:tc>
        <w:tc>
          <w:tcPr>
            <w:tcW w:w="1970" w:type="dxa"/>
          </w:tcPr>
          <w:p w14:paraId="5105C7C8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65CE1DB8" w14:textId="20D09509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Tóm tắt nội dung phim</w:t>
            </w:r>
          </w:p>
        </w:tc>
      </w:tr>
      <w:tr w:rsidR="00870BC7" w:rsidRPr="007F0D1D" w14:paraId="46A1D098" w14:textId="77777777" w:rsidTr="00870BC7">
        <w:tc>
          <w:tcPr>
            <w:tcW w:w="794" w:type="dxa"/>
          </w:tcPr>
          <w:p w14:paraId="3804B643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93" w:type="dxa"/>
          </w:tcPr>
          <w:p w14:paraId="27D0F7B1" w14:textId="4322EC1E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DuongDanPhim</w:t>
            </w:r>
          </w:p>
        </w:tc>
        <w:tc>
          <w:tcPr>
            <w:tcW w:w="1756" w:type="dxa"/>
          </w:tcPr>
          <w:p w14:paraId="16BB027E" w14:textId="43CFFFE5" w:rsidR="00870BC7" w:rsidRPr="00C50AF0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nvarchar(MAX)</w:t>
            </w:r>
          </w:p>
        </w:tc>
        <w:tc>
          <w:tcPr>
            <w:tcW w:w="1970" w:type="dxa"/>
          </w:tcPr>
          <w:p w14:paraId="1F5B504D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0D245A1D" w14:textId="118B0787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Link phim</w:t>
            </w:r>
          </w:p>
        </w:tc>
      </w:tr>
      <w:tr w:rsidR="00870BC7" w:rsidRPr="007F0D1D" w14:paraId="53AA2CD8" w14:textId="77777777" w:rsidTr="00870BC7">
        <w:tc>
          <w:tcPr>
            <w:tcW w:w="794" w:type="dxa"/>
          </w:tcPr>
          <w:p w14:paraId="48CC2AB0" w14:textId="7777777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93" w:type="dxa"/>
          </w:tcPr>
          <w:p w14:paraId="5B8E891D" w14:textId="18B70B1B" w:rsidR="00870BC7" w:rsidRPr="00C829FD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LuotXem</w:t>
            </w:r>
          </w:p>
        </w:tc>
        <w:tc>
          <w:tcPr>
            <w:tcW w:w="1756" w:type="dxa"/>
          </w:tcPr>
          <w:p w14:paraId="062EFBF3" w14:textId="0B472D85" w:rsidR="00870BC7" w:rsidRPr="00C50AF0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int</w:t>
            </w:r>
          </w:p>
        </w:tc>
        <w:tc>
          <w:tcPr>
            <w:tcW w:w="1970" w:type="dxa"/>
          </w:tcPr>
          <w:p w14:paraId="538447A8" w14:textId="222B44F7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14BDE295" w14:textId="3CA09C52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Lượt xem phim</w:t>
            </w:r>
          </w:p>
        </w:tc>
      </w:tr>
      <w:tr w:rsidR="00870BC7" w:rsidRPr="007F0D1D" w14:paraId="4D2524AC" w14:textId="77777777" w:rsidTr="00870BC7">
        <w:tc>
          <w:tcPr>
            <w:tcW w:w="794" w:type="dxa"/>
          </w:tcPr>
          <w:p w14:paraId="05A33AF2" w14:textId="34710A9C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93" w:type="dxa"/>
          </w:tcPr>
          <w:p w14:paraId="6218FA41" w14:textId="3074191E" w:rsidR="00870BC7" w:rsidRPr="00C50AF0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DanhGia</w:t>
            </w:r>
          </w:p>
        </w:tc>
        <w:tc>
          <w:tcPr>
            <w:tcW w:w="1756" w:type="dxa"/>
          </w:tcPr>
          <w:p w14:paraId="73456D1F" w14:textId="44AA001D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float</w:t>
            </w:r>
          </w:p>
        </w:tc>
        <w:tc>
          <w:tcPr>
            <w:tcW w:w="1970" w:type="dxa"/>
          </w:tcPr>
          <w:p w14:paraId="4978327A" w14:textId="13CEEB21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233541AC" w14:textId="28153266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Đánh giá bộ phim</w:t>
            </w:r>
          </w:p>
        </w:tc>
      </w:tr>
      <w:tr w:rsidR="00870BC7" w:rsidRPr="007F0D1D" w14:paraId="728DC7E9" w14:textId="77777777" w:rsidTr="00870BC7">
        <w:tc>
          <w:tcPr>
            <w:tcW w:w="794" w:type="dxa"/>
          </w:tcPr>
          <w:p w14:paraId="48BD8289" w14:textId="6F13DEBE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3" w:type="dxa"/>
          </w:tcPr>
          <w:p w14:paraId="29459684" w14:textId="6B7C04D5" w:rsidR="00870BC7" w:rsidRPr="00C50AF0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TheLoai</w:t>
            </w:r>
          </w:p>
        </w:tc>
        <w:tc>
          <w:tcPr>
            <w:tcW w:w="1756" w:type="dxa"/>
          </w:tcPr>
          <w:p w14:paraId="6DAC0A23" w14:textId="48D3263C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int</w:t>
            </w:r>
          </w:p>
        </w:tc>
        <w:tc>
          <w:tcPr>
            <w:tcW w:w="1970" w:type="dxa"/>
          </w:tcPr>
          <w:p w14:paraId="7C0DC5CA" w14:textId="71018C3F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Khoá ngoại liên kết đến bảng TheLoai</w:t>
            </w:r>
          </w:p>
        </w:tc>
        <w:tc>
          <w:tcPr>
            <w:tcW w:w="3595" w:type="dxa"/>
          </w:tcPr>
          <w:p w14:paraId="3769D7EF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tr w:rsidR="00870BC7" w:rsidRPr="007F0D1D" w14:paraId="45746A70" w14:textId="77777777" w:rsidTr="00870BC7">
        <w:tc>
          <w:tcPr>
            <w:tcW w:w="794" w:type="dxa"/>
          </w:tcPr>
          <w:p w14:paraId="2205FA7C" w14:textId="2217E2CA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93" w:type="dxa"/>
          </w:tcPr>
          <w:p w14:paraId="5A671E0B" w14:textId="102BDC9C" w:rsidR="00870BC7" w:rsidRPr="00C50AF0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LoaiPhim</w:t>
            </w:r>
          </w:p>
        </w:tc>
        <w:tc>
          <w:tcPr>
            <w:tcW w:w="1756" w:type="dxa"/>
          </w:tcPr>
          <w:p w14:paraId="40F87246" w14:textId="676EB37F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int</w:t>
            </w:r>
          </w:p>
        </w:tc>
        <w:tc>
          <w:tcPr>
            <w:tcW w:w="1970" w:type="dxa"/>
          </w:tcPr>
          <w:p w14:paraId="1644BEF3" w14:textId="14311023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Khoá ngoại liên kết đến bảng </w:t>
            </w:r>
            <w:r w:rsidRPr="00FB232E">
              <w:t>LoaiPhim</w:t>
            </w:r>
          </w:p>
        </w:tc>
        <w:tc>
          <w:tcPr>
            <w:tcW w:w="3595" w:type="dxa"/>
          </w:tcPr>
          <w:p w14:paraId="665E29BF" w14:textId="7777777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</w:p>
        </w:tc>
      </w:tr>
      <w:tr w:rsidR="00870BC7" w:rsidRPr="007F0D1D" w14:paraId="7CCB7AF1" w14:textId="77777777" w:rsidTr="00870BC7">
        <w:tc>
          <w:tcPr>
            <w:tcW w:w="794" w:type="dxa"/>
          </w:tcPr>
          <w:p w14:paraId="795E1EF9" w14:textId="608A6434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93" w:type="dxa"/>
          </w:tcPr>
          <w:p w14:paraId="2AD738E9" w14:textId="0ACD9A4C" w:rsidR="00870BC7" w:rsidRPr="00C50AF0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HienThi</w:t>
            </w:r>
          </w:p>
        </w:tc>
        <w:tc>
          <w:tcPr>
            <w:tcW w:w="1756" w:type="dxa"/>
          </w:tcPr>
          <w:p w14:paraId="1DAEFF44" w14:textId="1CE8F7F7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bit</w:t>
            </w:r>
          </w:p>
        </w:tc>
        <w:tc>
          <w:tcPr>
            <w:tcW w:w="1970" w:type="dxa"/>
          </w:tcPr>
          <w:p w14:paraId="5D838528" w14:textId="6D279C68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95" w:type="dxa"/>
          </w:tcPr>
          <w:p w14:paraId="199824E1" w14:textId="78100003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Có được phép hiện thị hay không</w:t>
            </w:r>
          </w:p>
        </w:tc>
      </w:tr>
      <w:tr w:rsidR="00870BC7" w:rsidRPr="007F0D1D" w14:paraId="1123B7E9" w14:textId="77777777" w:rsidTr="00870BC7">
        <w:tc>
          <w:tcPr>
            <w:tcW w:w="794" w:type="dxa"/>
          </w:tcPr>
          <w:p w14:paraId="1A757057" w14:textId="17AAC207" w:rsidR="00870BC7" w:rsidRDefault="00870BC7" w:rsidP="00870B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93" w:type="dxa"/>
          </w:tcPr>
          <w:p w14:paraId="266375A0" w14:textId="0CA51706" w:rsidR="00870BC7" w:rsidRPr="00E10A45" w:rsidRDefault="00870BC7" w:rsidP="00870BC7">
            <w:pPr>
              <w:pStyle w:val="BodyText"/>
              <w:spacing w:after="0" w:line="240" w:lineRule="auto"/>
              <w:ind w:left="10"/>
              <w:jc w:val="center"/>
            </w:pPr>
            <w:r w:rsidRPr="00FB232E">
              <w:t>Tag</w:t>
            </w:r>
          </w:p>
        </w:tc>
        <w:tc>
          <w:tcPr>
            <w:tcW w:w="1756" w:type="dxa"/>
          </w:tcPr>
          <w:p w14:paraId="50A4418F" w14:textId="307D76A1" w:rsidR="00870BC7" w:rsidRDefault="00870BC7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4B6A53">
              <w:t>nvarchar(100)</w:t>
            </w:r>
          </w:p>
        </w:tc>
        <w:tc>
          <w:tcPr>
            <w:tcW w:w="1970" w:type="dxa"/>
          </w:tcPr>
          <w:p w14:paraId="4873DAE6" w14:textId="35FF077C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95" w:type="dxa"/>
          </w:tcPr>
          <w:p w14:paraId="1FA17C21" w14:textId="24C889C4" w:rsidR="00870BC7" w:rsidRDefault="00311E9E" w:rsidP="00870B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Ghi chú phim</w:t>
            </w:r>
          </w:p>
        </w:tc>
      </w:tr>
    </w:tbl>
    <w:p w14:paraId="775896FE" w14:textId="77777777" w:rsidR="00C50AF0" w:rsidRPr="00C50AF0" w:rsidRDefault="00C50AF0" w:rsidP="00C50AF0">
      <w:pPr>
        <w:pStyle w:val="BodyText"/>
        <w:ind w:left="0"/>
        <w:rPr>
          <w:lang w:val="en-US"/>
        </w:rPr>
      </w:pPr>
    </w:p>
    <w:p w14:paraId="1CA588C9" w14:textId="77777777" w:rsidR="007F0D1D" w:rsidRDefault="007F0D1D" w:rsidP="004F0D52">
      <w:pPr>
        <w:pStyle w:val="BodyText"/>
        <w:numPr>
          <w:ilvl w:val="0"/>
          <w:numId w:val="36"/>
        </w:numPr>
        <w:outlineLvl w:val="1"/>
        <w:rPr>
          <w:lang w:val="en-US"/>
        </w:rPr>
      </w:pPr>
      <w:bookmarkStart w:id="10" w:name="_Toc32182491"/>
      <w:r>
        <w:rPr>
          <w:lang w:val="en-US"/>
        </w:rPr>
        <w:t xml:space="preserve">Bảng </w:t>
      </w:r>
      <w:r w:rsidRPr="007F0D1D">
        <w:rPr>
          <w:lang w:val="en-US"/>
        </w:rPr>
        <w:t>ChiTietPhimBo</w:t>
      </w:r>
      <w:bookmarkEnd w:id="10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795"/>
        <w:gridCol w:w="1891"/>
        <w:gridCol w:w="1756"/>
        <w:gridCol w:w="1968"/>
        <w:gridCol w:w="3598"/>
      </w:tblGrid>
      <w:tr w:rsidR="00C50AF0" w:rsidRPr="007F0D1D" w14:paraId="7988307E" w14:textId="77777777" w:rsidTr="00700C5E">
        <w:tc>
          <w:tcPr>
            <w:tcW w:w="797" w:type="dxa"/>
          </w:tcPr>
          <w:p w14:paraId="157D39E6" w14:textId="77777777" w:rsidR="00C50AF0" w:rsidRPr="007F0D1D" w:rsidRDefault="00C50AF0" w:rsidP="00700C5E">
            <w:pPr>
              <w:jc w:val="center"/>
            </w:pPr>
            <w:r w:rsidRPr="007F0D1D">
              <w:t>STT</w:t>
            </w:r>
          </w:p>
        </w:tc>
        <w:tc>
          <w:tcPr>
            <w:tcW w:w="1893" w:type="dxa"/>
          </w:tcPr>
          <w:p w14:paraId="0022ECD9" w14:textId="77777777" w:rsidR="00C50AF0" w:rsidRPr="007F0D1D" w:rsidRDefault="00C50AF0" w:rsidP="00700C5E">
            <w:pPr>
              <w:jc w:val="center"/>
            </w:pPr>
            <w:r w:rsidRPr="007F0D1D">
              <w:t>Tên thuộc tính</w:t>
            </w:r>
          </w:p>
        </w:tc>
        <w:tc>
          <w:tcPr>
            <w:tcW w:w="1686" w:type="dxa"/>
          </w:tcPr>
          <w:p w14:paraId="56E4EE76" w14:textId="77777777" w:rsidR="00C50AF0" w:rsidRPr="007F0D1D" w:rsidRDefault="00C50AF0" w:rsidP="00700C5E">
            <w:pPr>
              <w:jc w:val="center"/>
            </w:pPr>
            <w:r w:rsidRPr="007F0D1D">
              <w:t>Kiểu</w:t>
            </w:r>
          </w:p>
        </w:tc>
        <w:tc>
          <w:tcPr>
            <w:tcW w:w="1989" w:type="dxa"/>
          </w:tcPr>
          <w:p w14:paraId="279D1676" w14:textId="77777777" w:rsidR="00C50AF0" w:rsidRPr="007F0D1D" w:rsidRDefault="00C50AF0" w:rsidP="00700C5E">
            <w:pPr>
              <w:jc w:val="center"/>
            </w:pPr>
            <w:r w:rsidRPr="007F0D1D">
              <w:t>Ràng buộc</w:t>
            </w:r>
          </w:p>
        </w:tc>
        <w:tc>
          <w:tcPr>
            <w:tcW w:w="3643" w:type="dxa"/>
          </w:tcPr>
          <w:p w14:paraId="50737CD1" w14:textId="77777777" w:rsidR="00C50AF0" w:rsidRPr="007F0D1D" w:rsidRDefault="00C50AF0" w:rsidP="00700C5E">
            <w:pPr>
              <w:jc w:val="center"/>
            </w:pPr>
            <w:r w:rsidRPr="007F0D1D">
              <w:t>Ý nghĩa/ghi chú</w:t>
            </w:r>
          </w:p>
        </w:tc>
      </w:tr>
      <w:tr w:rsidR="00DB0AC7" w:rsidRPr="007F0D1D" w14:paraId="359A7CDE" w14:textId="77777777" w:rsidTr="00700C5E">
        <w:tc>
          <w:tcPr>
            <w:tcW w:w="797" w:type="dxa"/>
          </w:tcPr>
          <w:p w14:paraId="78B9586B" w14:textId="77777777" w:rsidR="00DB0AC7" w:rsidRPr="007F0D1D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3" w:type="dxa"/>
          </w:tcPr>
          <w:p w14:paraId="7981EA71" w14:textId="6191C0A9" w:rsidR="00DB0AC7" w:rsidRPr="00C829FD" w:rsidRDefault="00DB0AC7" w:rsidP="00DB0AC7">
            <w:pPr>
              <w:pStyle w:val="BodyText"/>
              <w:spacing w:after="0" w:line="240" w:lineRule="auto"/>
              <w:ind w:left="10"/>
              <w:jc w:val="center"/>
              <w:rPr>
                <w:u w:val="single"/>
                <w:lang w:val="en-US"/>
              </w:rPr>
            </w:pPr>
            <w:r w:rsidRPr="00EC0A60">
              <w:t>Id</w:t>
            </w:r>
          </w:p>
        </w:tc>
        <w:tc>
          <w:tcPr>
            <w:tcW w:w="1686" w:type="dxa"/>
          </w:tcPr>
          <w:p w14:paraId="080BEEB6" w14:textId="4FC00800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F110F2">
              <w:t>int</w:t>
            </w:r>
          </w:p>
        </w:tc>
        <w:tc>
          <w:tcPr>
            <w:tcW w:w="1989" w:type="dxa"/>
          </w:tcPr>
          <w:p w14:paraId="4CD160C2" w14:textId="77777777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1779C580" w14:textId="77777777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Phân biệt giữa các tập phim bộ</w:t>
            </w:r>
          </w:p>
        </w:tc>
      </w:tr>
      <w:tr w:rsidR="00DB0AC7" w:rsidRPr="007F0D1D" w14:paraId="7C9FDD5E" w14:textId="77777777" w:rsidTr="00700C5E">
        <w:tc>
          <w:tcPr>
            <w:tcW w:w="797" w:type="dxa"/>
          </w:tcPr>
          <w:p w14:paraId="02B5216D" w14:textId="77777777" w:rsidR="00DB0AC7" w:rsidRPr="00C829FD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3" w:type="dxa"/>
          </w:tcPr>
          <w:p w14:paraId="79CFFEBA" w14:textId="1CCE5A8F" w:rsidR="00DB0AC7" w:rsidRPr="007F0D1D" w:rsidRDefault="00DB0AC7" w:rsidP="00DB0AC7">
            <w:pPr>
              <w:pStyle w:val="BodyText"/>
              <w:spacing w:after="0" w:line="240" w:lineRule="auto"/>
              <w:ind w:left="10"/>
              <w:jc w:val="center"/>
            </w:pPr>
            <w:r w:rsidRPr="00EC0A60">
              <w:t>SoTap</w:t>
            </w:r>
          </w:p>
        </w:tc>
        <w:tc>
          <w:tcPr>
            <w:tcW w:w="1686" w:type="dxa"/>
          </w:tcPr>
          <w:p w14:paraId="3B6C2540" w14:textId="360660E3" w:rsidR="00DB0AC7" w:rsidRPr="007F0D1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 w:rsidRPr="00F110F2">
              <w:t>int</w:t>
            </w:r>
          </w:p>
        </w:tc>
        <w:tc>
          <w:tcPr>
            <w:tcW w:w="1989" w:type="dxa"/>
          </w:tcPr>
          <w:p w14:paraId="3EDDE696" w14:textId="77777777" w:rsidR="00DB0AC7" w:rsidRPr="007F0D1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61E3D644" w14:textId="77777777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Số tập phim bộ</w:t>
            </w:r>
          </w:p>
        </w:tc>
      </w:tr>
      <w:tr w:rsidR="00DB0AC7" w:rsidRPr="007F0D1D" w14:paraId="472118A1" w14:textId="77777777" w:rsidTr="00700C5E">
        <w:tc>
          <w:tcPr>
            <w:tcW w:w="797" w:type="dxa"/>
          </w:tcPr>
          <w:p w14:paraId="1BFC6A38" w14:textId="77777777" w:rsidR="00DB0AC7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3" w:type="dxa"/>
          </w:tcPr>
          <w:p w14:paraId="3D839E9E" w14:textId="28C7F5C1" w:rsidR="00DB0AC7" w:rsidRPr="00C829FD" w:rsidRDefault="00DB0AC7" w:rsidP="00DB0A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EC0A60">
              <w:t>TenTapPhim</w:t>
            </w:r>
          </w:p>
        </w:tc>
        <w:tc>
          <w:tcPr>
            <w:tcW w:w="1686" w:type="dxa"/>
          </w:tcPr>
          <w:p w14:paraId="7D68D6AE" w14:textId="2D28C836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 w:rsidRPr="00F110F2">
              <w:t>nvarchar(100)</w:t>
            </w:r>
          </w:p>
        </w:tc>
        <w:tc>
          <w:tcPr>
            <w:tcW w:w="1989" w:type="dxa"/>
          </w:tcPr>
          <w:p w14:paraId="3A00D5C3" w14:textId="77777777" w:rsidR="00DB0AC7" w:rsidRPr="007F0D1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4D1559C1" w14:textId="77777777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Tên tập phim bộ</w:t>
            </w:r>
          </w:p>
        </w:tc>
      </w:tr>
      <w:tr w:rsidR="00DB0AC7" w:rsidRPr="007F0D1D" w14:paraId="0D35A55D" w14:textId="77777777" w:rsidTr="00700C5E">
        <w:tc>
          <w:tcPr>
            <w:tcW w:w="797" w:type="dxa"/>
          </w:tcPr>
          <w:p w14:paraId="5BBAB852" w14:textId="77777777" w:rsidR="00DB0AC7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3" w:type="dxa"/>
          </w:tcPr>
          <w:p w14:paraId="253E07D8" w14:textId="429EC280" w:rsidR="00DB0AC7" w:rsidRPr="00DB0AC7" w:rsidRDefault="00DB0AC7" w:rsidP="00DB0AC7">
            <w:pPr>
              <w:pStyle w:val="BodyText"/>
              <w:spacing w:after="0" w:line="240" w:lineRule="auto"/>
              <w:ind w:left="10"/>
              <w:jc w:val="center"/>
              <w:rPr>
                <w:lang w:val="en-US"/>
              </w:rPr>
            </w:pPr>
            <w:r w:rsidRPr="00EC0A60">
              <w:t>Ngay</w:t>
            </w:r>
            <w:r>
              <w:rPr>
                <w:lang w:val="en-US"/>
              </w:rPr>
              <w:t>Them</w:t>
            </w:r>
          </w:p>
        </w:tc>
        <w:tc>
          <w:tcPr>
            <w:tcW w:w="1686" w:type="dxa"/>
          </w:tcPr>
          <w:p w14:paraId="57BFAC14" w14:textId="54A8E0A2" w:rsidR="00DB0AC7" w:rsidRPr="00C829FD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F110F2">
              <w:t>date</w:t>
            </w:r>
          </w:p>
        </w:tc>
        <w:tc>
          <w:tcPr>
            <w:tcW w:w="1989" w:type="dxa"/>
          </w:tcPr>
          <w:p w14:paraId="6F396776" w14:textId="77777777" w:rsidR="00DB0AC7" w:rsidRPr="007F0D1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0842FECD" w14:textId="78DB1AE8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Ngày tập phim được thêm</w:t>
            </w:r>
          </w:p>
        </w:tc>
      </w:tr>
      <w:tr w:rsidR="00DB0AC7" w:rsidRPr="007F0D1D" w14:paraId="684A9EE5" w14:textId="77777777" w:rsidTr="00700C5E">
        <w:tc>
          <w:tcPr>
            <w:tcW w:w="797" w:type="dxa"/>
          </w:tcPr>
          <w:p w14:paraId="5E159EAD" w14:textId="77777777" w:rsidR="00DB0AC7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893" w:type="dxa"/>
          </w:tcPr>
          <w:p w14:paraId="7E752E08" w14:textId="436DF308" w:rsidR="00DB0AC7" w:rsidRPr="00C829FD" w:rsidRDefault="00DB0AC7" w:rsidP="00DB0AC7">
            <w:pPr>
              <w:pStyle w:val="BodyText"/>
              <w:spacing w:after="0" w:line="240" w:lineRule="auto"/>
              <w:ind w:left="10"/>
              <w:jc w:val="center"/>
            </w:pPr>
            <w:r w:rsidRPr="00EC0A60">
              <w:t>DuongDanPhim</w:t>
            </w:r>
          </w:p>
        </w:tc>
        <w:tc>
          <w:tcPr>
            <w:tcW w:w="1686" w:type="dxa"/>
          </w:tcPr>
          <w:p w14:paraId="7073EB47" w14:textId="432D5783" w:rsidR="00DB0AC7" w:rsidRPr="00C50AF0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F110F2">
              <w:t>nvarchar(MAX)</w:t>
            </w:r>
          </w:p>
        </w:tc>
        <w:tc>
          <w:tcPr>
            <w:tcW w:w="1989" w:type="dxa"/>
          </w:tcPr>
          <w:p w14:paraId="2A160518" w14:textId="77777777" w:rsidR="00DB0AC7" w:rsidRPr="007F0D1D" w:rsidRDefault="00DB0AC7" w:rsidP="00DB0AC7">
            <w:pPr>
              <w:pStyle w:val="BodyText"/>
              <w:spacing w:after="0" w:line="240" w:lineRule="auto"/>
              <w:ind w:left="-2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29CE3EC4" w14:textId="3233B218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Link tập phim</w:t>
            </w:r>
          </w:p>
        </w:tc>
      </w:tr>
      <w:tr w:rsidR="00DB0AC7" w:rsidRPr="007F0D1D" w14:paraId="1ACE90F0" w14:textId="77777777" w:rsidTr="00700C5E">
        <w:tc>
          <w:tcPr>
            <w:tcW w:w="797" w:type="dxa"/>
          </w:tcPr>
          <w:p w14:paraId="7A6F763B" w14:textId="35254B6F" w:rsidR="00DB0AC7" w:rsidRDefault="00DB0AC7" w:rsidP="00DB0AC7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93" w:type="dxa"/>
          </w:tcPr>
          <w:p w14:paraId="2117AEAB" w14:textId="6C114163" w:rsidR="00DB0AC7" w:rsidRPr="00C50AF0" w:rsidRDefault="00DB0AC7" w:rsidP="00DB0AC7">
            <w:pPr>
              <w:pStyle w:val="BodyText"/>
              <w:spacing w:after="0" w:line="240" w:lineRule="auto"/>
              <w:ind w:left="10"/>
              <w:jc w:val="center"/>
            </w:pPr>
            <w:r w:rsidRPr="00EC0A60">
              <w:t>LuotXem</w:t>
            </w:r>
          </w:p>
        </w:tc>
        <w:tc>
          <w:tcPr>
            <w:tcW w:w="1686" w:type="dxa"/>
          </w:tcPr>
          <w:p w14:paraId="2494AC11" w14:textId="3D83177A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 w:rsidRPr="00F110F2">
              <w:t>int</w:t>
            </w:r>
          </w:p>
        </w:tc>
        <w:tc>
          <w:tcPr>
            <w:tcW w:w="1989" w:type="dxa"/>
          </w:tcPr>
          <w:p w14:paraId="7699C8C3" w14:textId="55296492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643" w:type="dxa"/>
          </w:tcPr>
          <w:p w14:paraId="04B7D0B6" w14:textId="044405A2" w:rsidR="00DB0AC7" w:rsidRDefault="00DB0AC7" w:rsidP="00DB0AC7">
            <w:pPr>
              <w:pStyle w:val="BodyText"/>
              <w:spacing w:after="0" w:line="240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Lượt người xem phim</w:t>
            </w:r>
          </w:p>
        </w:tc>
      </w:tr>
    </w:tbl>
    <w:p w14:paraId="11BEB227" w14:textId="77777777" w:rsidR="003C2F0F" w:rsidRPr="007F0D1D" w:rsidRDefault="003C2F0F" w:rsidP="004C0CC4">
      <w:pPr>
        <w:pStyle w:val="BodyText"/>
        <w:ind w:left="0"/>
        <w:rPr>
          <w:i/>
          <w:lang w:val="en-US"/>
        </w:rPr>
      </w:pPr>
    </w:p>
    <w:sectPr w:rsidR="003C2F0F" w:rsidRPr="007F0D1D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8741" w14:textId="77777777" w:rsidR="00BB07A5" w:rsidRDefault="00BB07A5">
      <w:r>
        <w:separator/>
      </w:r>
    </w:p>
  </w:endnote>
  <w:endnote w:type="continuationSeparator" w:id="0">
    <w:p w14:paraId="07CBA50A" w14:textId="77777777" w:rsidR="00BB07A5" w:rsidRDefault="00BB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CB157F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0765D08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9115EA0" wp14:editId="6A67F790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DBF77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01FA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A87658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8B04" w14:textId="77777777" w:rsidR="00BB07A5" w:rsidRDefault="00BB07A5">
      <w:r>
        <w:separator/>
      </w:r>
    </w:p>
  </w:footnote>
  <w:footnote w:type="continuationSeparator" w:id="0">
    <w:p w14:paraId="61637638" w14:textId="77777777" w:rsidR="00BB07A5" w:rsidRDefault="00BB0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0E071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60D8E19" wp14:editId="7111204F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6DC50D1" w14:textId="77777777" w:rsidTr="008D3541">
      <w:tc>
        <w:tcPr>
          <w:tcW w:w="6623" w:type="dxa"/>
          <w:shd w:val="clear" w:color="auto" w:fill="auto"/>
        </w:tcPr>
        <w:p w14:paraId="550F2F1C" w14:textId="77777777" w:rsidR="00E95D0C" w:rsidRPr="008D3541" w:rsidRDefault="007F0D1D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Website xem phim online</w:t>
          </w:r>
        </w:p>
      </w:tc>
      <w:tc>
        <w:tcPr>
          <w:tcW w:w="2845" w:type="dxa"/>
          <w:shd w:val="clear" w:color="auto" w:fill="auto"/>
        </w:tcPr>
        <w:p w14:paraId="428F19C4" w14:textId="5F66FCBE" w:rsidR="00E95D0C" w:rsidRPr="008D3541" w:rsidRDefault="00E95D0C" w:rsidP="007F0D1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Phiên bản:</w:t>
          </w:r>
          <w:r w:rsidR="007F0D1D">
            <w:rPr>
              <w:lang w:val="en-US"/>
            </w:rPr>
            <w:t xml:space="preserve"> </w:t>
          </w:r>
          <w:r w:rsidR="00695232">
            <w:rPr>
              <w:lang w:val="en-US"/>
            </w:rPr>
            <w:t>2</w:t>
          </w:r>
          <w:r w:rsidR="007F0D1D">
            <w:rPr>
              <w:lang w:val="en-US"/>
            </w:rPr>
            <w:t>.0</w:t>
          </w:r>
          <w:r w:rsidRPr="008D3541">
            <w:rPr>
              <w:lang w:val="en-US"/>
            </w:rPr>
            <w:t xml:space="preserve"> </w:t>
          </w:r>
        </w:p>
      </w:tc>
    </w:tr>
    <w:tr w:rsidR="00E95D0C" w14:paraId="668BF151" w14:textId="77777777" w:rsidTr="008D3541">
      <w:tc>
        <w:tcPr>
          <w:tcW w:w="6623" w:type="dxa"/>
          <w:shd w:val="clear" w:color="auto" w:fill="auto"/>
        </w:tcPr>
        <w:p w14:paraId="4D1528E2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FCE4077" w14:textId="3D6F2E99" w:rsidR="00E95D0C" w:rsidRPr="008D3541" w:rsidRDefault="00E95D0C" w:rsidP="007F0D1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Ngày:</w:t>
          </w:r>
          <w:r w:rsidR="007F0D1D">
            <w:rPr>
              <w:lang w:val="en-US"/>
            </w:rPr>
            <w:t xml:space="preserve"> </w:t>
          </w:r>
          <w:r w:rsidR="00695232">
            <w:rPr>
              <w:lang w:val="en-US"/>
            </w:rPr>
            <w:t>22</w:t>
          </w:r>
          <w:r w:rsidR="007F0D1D">
            <w:rPr>
              <w:lang w:val="en-US"/>
            </w:rPr>
            <w:t>/02/2020</w:t>
          </w:r>
          <w:r w:rsidRPr="008D3541">
            <w:rPr>
              <w:lang w:val="en-US"/>
            </w:rPr>
            <w:t xml:space="preserve"> </w:t>
          </w:r>
        </w:p>
      </w:tc>
    </w:tr>
  </w:tbl>
  <w:p w14:paraId="21B5935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144774"/>
    <w:multiLevelType w:val="hybridMultilevel"/>
    <w:tmpl w:val="F01E7998"/>
    <w:lvl w:ilvl="0" w:tplc="3C8EA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22999"/>
    <w:rsid w:val="000519D9"/>
    <w:rsid w:val="000C0CA8"/>
    <w:rsid w:val="0013079A"/>
    <w:rsid w:val="00201FA0"/>
    <w:rsid w:val="00213ECB"/>
    <w:rsid w:val="002160F2"/>
    <w:rsid w:val="00221A67"/>
    <w:rsid w:val="002B5B49"/>
    <w:rsid w:val="00301562"/>
    <w:rsid w:val="00311E9E"/>
    <w:rsid w:val="0031511D"/>
    <w:rsid w:val="003548A8"/>
    <w:rsid w:val="003701D7"/>
    <w:rsid w:val="003747E6"/>
    <w:rsid w:val="003C2F0F"/>
    <w:rsid w:val="004176B5"/>
    <w:rsid w:val="00435847"/>
    <w:rsid w:val="004B7CC9"/>
    <w:rsid w:val="004C0CC4"/>
    <w:rsid w:val="004E4257"/>
    <w:rsid w:val="004F0D52"/>
    <w:rsid w:val="005802A5"/>
    <w:rsid w:val="0060493B"/>
    <w:rsid w:val="006257BE"/>
    <w:rsid w:val="006855DC"/>
    <w:rsid w:val="00695232"/>
    <w:rsid w:val="006D084D"/>
    <w:rsid w:val="006E420F"/>
    <w:rsid w:val="006E56E2"/>
    <w:rsid w:val="007338F6"/>
    <w:rsid w:val="007A1DE8"/>
    <w:rsid w:val="007C6ED9"/>
    <w:rsid w:val="007F0D1D"/>
    <w:rsid w:val="007F21C9"/>
    <w:rsid w:val="008243D9"/>
    <w:rsid w:val="00870BC7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47FBF"/>
    <w:rsid w:val="00B871C5"/>
    <w:rsid w:val="00BB07A5"/>
    <w:rsid w:val="00BB5444"/>
    <w:rsid w:val="00BC0330"/>
    <w:rsid w:val="00C07AB1"/>
    <w:rsid w:val="00C14AB8"/>
    <w:rsid w:val="00C25BB4"/>
    <w:rsid w:val="00C50AF0"/>
    <w:rsid w:val="00C74D6D"/>
    <w:rsid w:val="00C829FD"/>
    <w:rsid w:val="00CA52C8"/>
    <w:rsid w:val="00D04A68"/>
    <w:rsid w:val="00D234F3"/>
    <w:rsid w:val="00D328EA"/>
    <w:rsid w:val="00DA2A6D"/>
    <w:rsid w:val="00DB0AC7"/>
    <w:rsid w:val="00DC363E"/>
    <w:rsid w:val="00DD57E3"/>
    <w:rsid w:val="00E774EB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EEE4F"/>
  <w15:docId w15:val="{F3CC718E-D57C-423B-8302-6E809EB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F0D5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AB55AD6-69BF-42FC-9C7C-1C9F2674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57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3631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Nghĩa Đẹp Trai</cp:lastModifiedBy>
  <cp:revision>18</cp:revision>
  <cp:lastPrinted>2020-02-09T16:15:00Z</cp:lastPrinted>
  <dcterms:created xsi:type="dcterms:W3CDTF">2013-10-13T11:14:00Z</dcterms:created>
  <dcterms:modified xsi:type="dcterms:W3CDTF">2020-04-22T07:52:00Z</dcterms:modified>
</cp:coreProperties>
</file>