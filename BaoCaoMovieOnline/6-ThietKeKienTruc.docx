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B07F" w14:textId="77777777" w:rsidR="003548A8" w:rsidRPr="00DF5465" w:rsidRDefault="003548A8" w:rsidP="003548A8">
      <w:pPr>
        <w:rPr>
          <w:lang w:val="en-US"/>
        </w:rPr>
      </w:pPr>
    </w:p>
    <w:p w14:paraId="6585CED4" w14:textId="77777777" w:rsidR="00301562" w:rsidRPr="00DF5465" w:rsidRDefault="00301562" w:rsidP="003548A8">
      <w:pPr>
        <w:rPr>
          <w:lang w:val="en-US"/>
        </w:rPr>
      </w:pPr>
    </w:p>
    <w:p w14:paraId="595C7AEC" w14:textId="77777777" w:rsidR="00301562" w:rsidRPr="00DF5465" w:rsidRDefault="00301562" w:rsidP="003548A8">
      <w:pPr>
        <w:rPr>
          <w:lang w:val="en-US"/>
        </w:rPr>
      </w:pPr>
    </w:p>
    <w:p w14:paraId="4BE49CC1" w14:textId="77777777" w:rsidR="00301562" w:rsidRPr="00DF5465" w:rsidRDefault="00301562" w:rsidP="003548A8">
      <w:pPr>
        <w:rPr>
          <w:lang w:val="en-US"/>
        </w:rPr>
      </w:pPr>
    </w:p>
    <w:p w14:paraId="1C5E7CF8" w14:textId="77777777" w:rsidR="00301562" w:rsidRPr="00DF5465" w:rsidRDefault="00301562" w:rsidP="003548A8">
      <w:pPr>
        <w:rPr>
          <w:lang w:val="en-US"/>
        </w:rPr>
      </w:pPr>
    </w:p>
    <w:p w14:paraId="6FECFC4D" w14:textId="77777777" w:rsidR="00301562" w:rsidRPr="00DF5465" w:rsidRDefault="00301562" w:rsidP="003548A8">
      <w:pPr>
        <w:rPr>
          <w:lang w:val="en-US"/>
        </w:rPr>
      </w:pPr>
    </w:p>
    <w:p w14:paraId="7197F760" w14:textId="77777777" w:rsidR="00301562" w:rsidRPr="00DF5465" w:rsidRDefault="00301562" w:rsidP="003548A8">
      <w:pPr>
        <w:rPr>
          <w:lang w:val="en-US"/>
        </w:rPr>
      </w:pPr>
    </w:p>
    <w:p w14:paraId="6DFA232C" w14:textId="77777777" w:rsidR="003548A8" w:rsidRPr="00DF5465" w:rsidRDefault="003548A8" w:rsidP="003548A8">
      <w:pPr>
        <w:rPr>
          <w:lang w:val="en-US"/>
        </w:rPr>
      </w:pPr>
    </w:p>
    <w:p w14:paraId="30242E38" w14:textId="77777777" w:rsidR="00D234F3" w:rsidRPr="00DF5465" w:rsidRDefault="00C14AB8" w:rsidP="007A1DE8">
      <w:pPr>
        <w:pStyle w:val="Title"/>
        <w:jc w:val="right"/>
        <w:rPr>
          <w:lang w:val="en-US"/>
        </w:rPr>
      </w:pPr>
      <w:r w:rsidRPr="00DF5465">
        <w:rPr>
          <w:lang w:val="en-US"/>
        </w:rPr>
        <w:t xml:space="preserve">Thiết kế </w:t>
      </w:r>
      <w:r w:rsidR="00CA75F9" w:rsidRPr="00DF5465">
        <w:rPr>
          <w:lang w:val="en-US"/>
        </w:rPr>
        <w:t>kiến trúc</w:t>
      </w:r>
      <w:r w:rsidR="007A1DE8" w:rsidRPr="00DF5465">
        <w:rPr>
          <w:lang w:val="en-US"/>
        </w:rPr>
        <w:t xml:space="preserve"> </w:t>
      </w:r>
      <w:r w:rsidR="0019431E" w:rsidRPr="00DF5465">
        <w:rPr>
          <w:lang w:val="en-US"/>
        </w:rPr>
        <w:t>Website xem phim online</w:t>
      </w:r>
    </w:p>
    <w:p w14:paraId="770DEF16" w14:textId="77777777" w:rsidR="007A1DE8" w:rsidRPr="00DF5465" w:rsidRDefault="007A1DE8" w:rsidP="007A1DE8">
      <w:pPr>
        <w:rPr>
          <w:lang w:val="en-US"/>
        </w:rPr>
      </w:pPr>
    </w:p>
    <w:p w14:paraId="6C9A098A" w14:textId="6FFE9A2F" w:rsidR="007A1DE8" w:rsidRPr="00DF5465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DF5465">
        <w:rPr>
          <w:rFonts w:ascii="Arial" w:hAnsi="Arial"/>
          <w:sz w:val="34"/>
          <w:szCs w:val="30"/>
          <w:lang w:val="en-US"/>
        </w:rPr>
        <w:t>Version</w:t>
      </w:r>
      <w:r w:rsidR="0019431E" w:rsidRPr="00DF5465">
        <w:rPr>
          <w:rFonts w:ascii="Arial" w:hAnsi="Arial"/>
          <w:sz w:val="34"/>
          <w:szCs w:val="30"/>
          <w:lang w:val="en-US"/>
        </w:rPr>
        <w:t xml:space="preserve"> </w:t>
      </w:r>
      <w:r w:rsidR="006D6275">
        <w:rPr>
          <w:rFonts w:ascii="Arial" w:hAnsi="Arial"/>
          <w:sz w:val="34"/>
          <w:szCs w:val="30"/>
          <w:lang w:val="en-US"/>
        </w:rPr>
        <w:t>2</w:t>
      </w:r>
      <w:r w:rsidR="0019431E" w:rsidRPr="00DF5465">
        <w:rPr>
          <w:rFonts w:ascii="Arial" w:hAnsi="Arial"/>
          <w:sz w:val="34"/>
          <w:szCs w:val="30"/>
          <w:lang w:val="en-US"/>
        </w:rPr>
        <w:t>.0</w:t>
      </w:r>
    </w:p>
    <w:p w14:paraId="6C6CD85C" w14:textId="77777777" w:rsidR="00D234F3" w:rsidRPr="00DF5465" w:rsidRDefault="00D234F3">
      <w:pPr>
        <w:pStyle w:val="Title"/>
        <w:jc w:val="both"/>
        <w:rPr>
          <w:lang w:val="en-US"/>
        </w:rPr>
      </w:pPr>
    </w:p>
    <w:p w14:paraId="26B52A8C" w14:textId="77777777" w:rsidR="003548A8" w:rsidRPr="00DF5465" w:rsidRDefault="003548A8" w:rsidP="003548A8">
      <w:pPr>
        <w:rPr>
          <w:lang w:val="en-US"/>
        </w:rPr>
      </w:pPr>
    </w:p>
    <w:p w14:paraId="0F2E10B5" w14:textId="77777777" w:rsidR="00301562" w:rsidRPr="00DF5465" w:rsidRDefault="00301562" w:rsidP="003548A8">
      <w:pPr>
        <w:rPr>
          <w:lang w:val="en-US"/>
        </w:rPr>
      </w:pPr>
    </w:p>
    <w:p w14:paraId="7543AD0B" w14:textId="77777777" w:rsidR="00301562" w:rsidRPr="00DF5465" w:rsidRDefault="00301562" w:rsidP="003548A8">
      <w:pPr>
        <w:rPr>
          <w:lang w:val="en-US"/>
        </w:rPr>
      </w:pPr>
    </w:p>
    <w:p w14:paraId="40526F2A" w14:textId="77777777" w:rsidR="00301562" w:rsidRPr="00DF5465" w:rsidRDefault="00301562" w:rsidP="003548A8">
      <w:pPr>
        <w:rPr>
          <w:lang w:val="en-US"/>
        </w:rPr>
      </w:pPr>
    </w:p>
    <w:p w14:paraId="357F74F3" w14:textId="77777777" w:rsidR="00301562" w:rsidRPr="00DF5465" w:rsidRDefault="00301562" w:rsidP="003548A8">
      <w:pPr>
        <w:rPr>
          <w:lang w:val="en-US"/>
        </w:rPr>
      </w:pPr>
    </w:p>
    <w:p w14:paraId="75B66E2F" w14:textId="77777777" w:rsidR="00301562" w:rsidRPr="00DF5465" w:rsidRDefault="00301562" w:rsidP="003548A8">
      <w:pPr>
        <w:rPr>
          <w:lang w:val="en-US"/>
        </w:rPr>
      </w:pPr>
    </w:p>
    <w:p w14:paraId="72ADEE18" w14:textId="77777777" w:rsidR="00301562" w:rsidRPr="00DF5465" w:rsidRDefault="00301562" w:rsidP="003548A8">
      <w:pPr>
        <w:rPr>
          <w:lang w:val="en-US"/>
        </w:rPr>
      </w:pPr>
    </w:p>
    <w:p w14:paraId="1593F3A6" w14:textId="77777777" w:rsidR="00301562" w:rsidRPr="00DF5465" w:rsidRDefault="00301562" w:rsidP="003548A8">
      <w:pPr>
        <w:rPr>
          <w:lang w:val="en-US"/>
        </w:rPr>
      </w:pPr>
    </w:p>
    <w:p w14:paraId="67F6F48E" w14:textId="77777777" w:rsidR="00301562" w:rsidRPr="00DF5465" w:rsidRDefault="00301562" w:rsidP="003548A8">
      <w:pPr>
        <w:rPr>
          <w:lang w:val="en-US"/>
        </w:rPr>
      </w:pPr>
    </w:p>
    <w:p w14:paraId="0810CFD8" w14:textId="77777777" w:rsidR="003548A8" w:rsidRPr="00DF5465" w:rsidRDefault="003548A8" w:rsidP="003548A8">
      <w:pPr>
        <w:rPr>
          <w:lang w:val="en-US"/>
        </w:rPr>
      </w:pPr>
    </w:p>
    <w:p w14:paraId="0802464C" w14:textId="77777777" w:rsidR="003548A8" w:rsidRPr="00DF5465" w:rsidRDefault="003548A8" w:rsidP="003548A8">
      <w:pPr>
        <w:rPr>
          <w:lang w:val="en-US"/>
        </w:rPr>
      </w:pPr>
    </w:p>
    <w:p w14:paraId="5A4F8742" w14:textId="77777777" w:rsidR="003548A8" w:rsidRPr="00DF5465" w:rsidRDefault="003548A8" w:rsidP="003548A8">
      <w:pPr>
        <w:rPr>
          <w:lang w:val="en-US"/>
        </w:rPr>
      </w:pPr>
    </w:p>
    <w:p w14:paraId="3804CAEA" w14:textId="77777777" w:rsidR="003548A8" w:rsidRPr="00DF5465" w:rsidRDefault="003548A8" w:rsidP="003548A8">
      <w:pPr>
        <w:rPr>
          <w:lang w:val="en-US"/>
        </w:rPr>
      </w:pPr>
    </w:p>
    <w:p w14:paraId="2AE947FA" w14:textId="77777777" w:rsidR="003548A8" w:rsidRPr="00DF5465" w:rsidRDefault="003548A8" w:rsidP="003548A8">
      <w:pPr>
        <w:rPr>
          <w:lang w:val="en-US"/>
        </w:rPr>
      </w:pPr>
    </w:p>
    <w:p w14:paraId="527B1AE9" w14:textId="77777777" w:rsidR="003548A8" w:rsidRPr="00DF5465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DF5465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7C4355C" w14:textId="77777777" w:rsidR="0019431E" w:rsidRPr="00DF5465" w:rsidRDefault="0019431E" w:rsidP="0019431E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DF5465">
        <w:rPr>
          <w:rFonts w:ascii="Arial" w:hAnsi="Arial" w:cs="Arial"/>
          <w:sz w:val="30"/>
          <w:szCs w:val="30"/>
          <w:lang w:val="en-US"/>
        </w:rPr>
        <w:t>18424035 - Bùi Đăng Khoa</w:t>
      </w:r>
    </w:p>
    <w:p w14:paraId="1D3FE6A9" w14:textId="77777777" w:rsidR="0019431E" w:rsidRPr="00DF5465" w:rsidRDefault="0019431E" w:rsidP="0019431E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DF5465">
        <w:rPr>
          <w:rFonts w:ascii="Arial" w:hAnsi="Arial" w:cs="Arial"/>
          <w:sz w:val="30"/>
          <w:szCs w:val="30"/>
          <w:lang w:val="en-US"/>
        </w:rPr>
        <w:t>18424043 - Trần Hữa Nghĩa</w:t>
      </w:r>
    </w:p>
    <w:p w14:paraId="3780ABE0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5E4E78FB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03840F67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7C4F8A34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1275D80B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4DEDC7E1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3619F12F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1C4667E0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540BC102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61F85240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0E784A01" w14:textId="77777777" w:rsidR="0019431E" w:rsidRPr="00DF5465" w:rsidRDefault="0019431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37BBB94B" w14:textId="77777777" w:rsidR="007A1DE8" w:rsidRPr="00DF5465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DF5465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 w:rsidRPr="00DF5465">
        <w:rPr>
          <w:rFonts w:ascii="Arial" w:eastAsia="SimSun" w:hAnsi="Arial"/>
          <w:b/>
          <w:sz w:val="36"/>
          <w:lang w:val="en-US"/>
        </w:rPr>
        <w:t xml:space="preserve"> </w:t>
      </w:r>
    </w:p>
    <w:p w14:paraId="37C03D2D" w14:textId="77777777" w:rsidR="007A1DE8" w:rsidRPr="00DF5465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F5465" w:rsidRPr="00DF5465" w14:paraId="37B88A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7B366" w14:textId="77777777" w:rsidR="00E95D0C" w:rsidRPr="00DF546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DF5465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A37E9" w14:textId="77777777" w:rsidR="00E95D0C" w:rsidRPr="00DF546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DF5465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8FAE" w14:textId="77777777" w:rsidR="00E95D0C" w:rsidRPr="00DF546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DF5465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DC3A" w14:textId="77777777" w:rsidR="00E95D0C" w:rsidRPr="00DF5465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DF5465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DF5465" w:rsidRPr="00DF5465" w14:paraId="3784E8E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8F7BC" w14:textId="77777777" w:rsidR="00E95D0C" w:rsidRPr="00DF5465" w:rsidRDefault="0019431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5465">
              <w:rPr>
                <w:rFonts w:eastAsia="SimSun"/>
                <w:lang w:val="en-US"/>
              </w:rPr>
              <w:t>10/02/2020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4A961" w14:textId="77777777" w:rsidR="00E95D0C" w:rsidRPr="00DF5465" w:rsidRDefault="0019431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5465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2F662" w14:textId="77777777" w:rsidR="00E95D0C" w:rsidRPr="00DF5465" w:rsidRDefault="0019431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5465">
              <w:rPr>
                <w:rFonts w:eastAsia="SimSun"/>
                <w:lang w:val="en-US"/>
              </w:rPr>
              <w:t>Mô tả kiến trúc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E916" w14:textId="77777777" w:rsidR="00E95D0C" w:rsidRPr="00DF5465" w:rsidRDefault="0019431E" w:rsidP="0019431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5465">
              <w:rPr>
                <w:rFonts w:eastAsia="SimSun"/>
                <w:lang w:val="en-US"/>
              </w:rPr>
              <w:t>Bùi Đăng Khoa</w:t>
            </w:r>
          </w:p>
        </w:tc>
      </w:tr>
      <w:tr w:rsidR="00DF5465" w:rsidRPr="00DF5465" w14:paraId="23EE31D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CB32" w14:textId="2EB41AF0" w:rsidR="00E95D0C" w:rsidRPr="00DF5465" w:rsidRDefault="006D627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22/02/2020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ED45" w14:textId="7E30F7E9" w:rsidR="00E95D0C" w:rsidRPr="00DF5465" w:rsidRDefault="006D627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43B11" w14:textId="50E7529B" w:rsidR="00E95D0C" w:rsidRPr="00DF5465" w:rsidRDefault="006D6275" w:rsidP="006D627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B0011" w14:textId="0F6BE903" w:rsidR="00E95D0C" w:rsidRPr="00DF5465" w:rsidRDefault="006D6275" w:rsidP="006D627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Trần Hữu Nghĩa</w:t>
            </w:r>
          </w:p>
        </w:tc>
      </w:tr>
      <w:tr w:rsidR="00DF5465" w:rsidRPr="00DF5465" w14:paraId="72F0F6E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D324" w14:textId="77777777" w:rsidR="00E95D0C" w:rsidRPr="00DF546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FC19D" w14:textId="77777777" w:rsidR="00E95D0C" w:rsidRPr="00DF546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388B4" w14:textId="77777777" w:rsidR="00E95D0C" w:rsidRPr="00DF546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02966" w14:textId="77777777" w:rsidR="00E95D0C" w:rsidRPr="00DF546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DF5465" w14:paraId="1B916C7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C2B39" w14:textId="77777777" w:rsidR="00E95D0C" w:rsidRPr="00DF546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EB92" w14:textId="77777777" w:rsidR="00E95D0C" w:rsidRPr="00DF546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0CEB" w14:textId="77777777" w:rsidR="00E95D0C" w:rsidRPr="00DF546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054C8" w14:textId="77777777" w:rsidR="00E95D0C" w:rsidRPr="00DF546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4FA51EB" w14:textId="77777777" w:rsidR="00A23833" w:rsidRPr="00DF5465" w:rsidRDefault="00A23833" w:rsidP="0031511D">
      <w:pPr>
        <w:pStyle w:val="Title"/>
        <w:rPr>
          <w:lang w:val="en-US"/>
        </w:rPr>
      </w:pPr>
    </w:p>
    <w:p w14:paraId="02256B8F" w14:textId="77777777" w:rsidR="00A23833" w:rsidRPr="00DF5465" w:rsidRDefault="00A23833" w:rsidP="00A23833">
      <w:pPr>
        <w:pStyle w:val="Title"/>
        <w:rPr>
          <w:lang w:val="en-US"/>
        </w:rPr>
      </w:pPr>
      <w:r w:rsidRPr="00DF5465">
        <w:rPr>
          <w:lang w:val="en-US"/>
        </w:rPr>
        <w:br w:type="page"/>
      </w:r>
      <w:r w:rsidRPr="00DF5465">
        <w:rPr>
          <w:lang w:val="en-US"/>
        </w:rPr>
        <w:lastRenderedPageBreak/>
        <w:t>Mục lục</w:t>
      </w:r>
    </w:p>
    <w:p w14:paraId="709BEF7D" w14:textId="77777777" w:rsidR="005652BB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5465">
        <w:rPr>
          <w:lang w:val="en-US"/>
        </w:rPr>
        <w:fldChar w:fldCharType="begin"/>
      </w:r>
      <w:r w:rsidRPr="00DF5465">
        <w:rPr>
          <w:lang w:val="en-US"/>
        </w:rPr>
        <w:instrText xml:space="preserve"> TOC \o "1-2" \h \z \u </w:instrText>
      </w:r>
      <w:r w:rsidRPr="00DF5465">
        <w:rPr>
          <w:lang w:val="en-US"/>
        </w:rPr>
        <w:fldChar w:fldCharType="separate"/>
      </w:r>
      <w:hyperlink w:anchor="_Toc32346652" w:history="1">
        <w:r w:rsidR="005652BB" w:rsidRPr="0017368A">
          <w:rPr>
            <w:rStyle w:val="Hyperlink"/>
            <w:noProof/>
            <w:lang w:val="en-US"/>
          </w:rPr>
          <w:t>1.</w:t>
        </w:r>
        <w:r w:rsidR="005652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652BB" w:rsidRPr="0017368A">
          <w:rPr>
            <w:rStyle w:val="Hyperlink"/>
            <w:noProof/>
            <w:lang w:val="en-US"/>
          </w:rPr>
          <w:t>Kiến trúc hệ thống</w:t>
        </w:r>
        <w:r w:rsidR="005652BB">
          <w:rPr>
            <w:noProof/>
            <w:webHidden/>
          </w:rPr>
          <w:tab/>
        </w:r>
        <w:r w:rsidR="005652BB">
          <w:rPr>
            <w:noProof/>
            <w:webHidden/>
          </w:rPr>
          <w:fldChar w:fldCharType="begin"/>
        </w:r>
        <w:r w:rsidR="005652BB">
          <w:rPr>
            <w:noProof/>
            <w:webHidden/>
          </w:rPr>
          <w:instrText xml:space="preserve"> PAGEREF _Toc32346652 \h </w:instrText>
        </w:r>
        <w:r w:rsidR="005652BB">
          <w:rPr>
            <w:noProof/>
            <w:webHidden/>
          </w:rPr>
        </w:r>
        <w:r w:rsidR="005652BB">
          <w:rPr>
            <w:noProof/>
            <w:webHidden/>
          </w:rPr>
          <w:fldChar w:fldCharType="separate"/>
        </w:r>
        <w:r w:rsidR="00CC7A2A">
          <w:rPr>
            <w:noProof/>
            <w:webHidden/>
          </w:rPr>
          <w:t>4</w:t>
        </w:r>
        <w:r w:rsidR="005652BB">
          <w:rPr>
            <w:noProof/>
            <w:webHidden/>
          </w:rPr>
          <w:fldChar w:fldCharType="end"/>
        </w:r>
      </w:hyperlink>
    </w:p>
    <w:p w14:paraId="293F8480" w14:textId="77777777" w:rsidR="005652BB" w:rsidRDefault="009F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346653" w:history="1">
        <w:r w:rsidR="005652BB" w:rsidRPr="0017368A">
          <w:rPr>
            <w:rStyle w:val="Hyperlink"/>
            <w:noProof/>
          </w:rPr>
          <w:t>2.</w:t>
        </w:r>
        <w:r w:rsidR="005652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652BB" w:rsidRPr="0017368A">
          <w:rPr>
            <w:rStyle w:val="Hyperlink"/>
            <w:noProof/>
          </w:rPr>
          <w:t>Mô tả chi tiết từng thành phần trong hệ thống</w:t>
        </w:r>
        <w:r w:rsidR="005652BB">
          <w:rPr>
            <w:noProof/>
            <w:webHidden/>
          </w:rPr>
          <w:tab/>
        </w:r>
        <w:r w:rsidR="005652BB">
          <w:rPr>
            <w:noProof/>
            <w:webHidden/>
          </w:rPr>
          <w:fldChar w:fldCharType="begin"/>
        </w:r>
        <w:r w:rsidR="005652BB">
          <w:rPr>
            <w:noProof/>
            <w:webHidden/>
          </w:rPr>
          <w:instrText xml:space="preserve"> PAGEREF _Toc32346653 \h </w:instrText>
        </w:r>
        <w:r w:rsidR="005652BB">
          <w:rPr>
            <w:noProof/>
            <w:webHidden/>
          </w:rPr>
        </w:r>
        <w:r w:rsidR="005652BB">
          <w:rPr>
            <w:noProof/>
            <w:webHidden/>
          </w:rPr>
          <w:fldChar w:fldCharType="separate"/>
        </w:r>
        <w:r w:rsidR="00CC7A2A">
          <w:rPr>
            <w:noProof/>
            <w:webHidden/>
          </w:rPr>
          <w:t>5</w:t>
        </w:r>
        <w:r w:rsidR="005652BB">
          <w:rPr>
            <w:noProof/>
            <w:webHidden/>
          </w:rPr>
          <w:fldChar w:fldCharType="end"/>
        </w:r>
      </w:hyperlink>
    </w:p>
    <w:p w14:paraId="04CAF73F" w14:textId="77777777" w:rsidR="005652BB" w:rsidRDefault="009F7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346654" w:history="1">
        <w:r w:rsidR="005652BB" w:rsidRPr="0017368A">
          <w:rPr>
            <w:rStyle w:val="Hyperlink"/>
            <w:noProof/>
          </w:rPr>
          <w:t>2.1</w:t>
        </w:r>
        <w:r w:rsidR="005652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652BB" w:rsidRPr="0017368A">
          <w:rPr>
            <w:rStyle w:val="Hyperlink"/>
            <w:noProof/>
            <w:lang w:val="en-US"/>
          </w:rPr>
          <w:t>Bảng Banner</w:t>
        </w:r>
        <w:r w:rsidR="005652BB">
          <w:rPr>
            <w:noProof/>
            <w:webHidden/>
          </w:rPr>
          <w:tab/>
        </w:r>
        <w:r w:rsidR="005652BB">
          <w:rPr>
            <w:noProof/>
            <w:webHidden/>
          </w:rPr>
          <w:fldChar w:fldCharType="begin"/>
        </w:r>
        <w:r w:rsidR="005652BB">
          <w:rPr>
            <w:noProof/>
            <w:webHidden/>
          </w:rPr>
          <w:instrText xml:space="preserve"> PAGEREF _Toc32346654 \h </w:instrText>
        </w:r>
        <w:r w:rsidR="005652BB">
          <w:rPr>
            <w:noProof/>
            <w:webHidden/>
          </w:rPr>
        </w:r>
        <w:r w:rsidR="005652BB">
          <w:rPr>
            <w:noProof/>
            <w:webHidden/>
          </w:rPr>
          <w:fldChar w:fldCharType="separate"/>
        </w:r>
        <w:r w:rsidR="00CC7A2A">
          <w:rPr>
            <w:noProof/>
            <w:webHidden/>
          </w:rPr>
          <w:t>5</w:t>
        </w:r>
        <w:r w:rsidR="005652BB">
          <w:rPr>
            <w:noProof/>
            <w:webHidden/>
          </w:rPr>
          <w:fldChar w:fldCharType="end"/>
        </w:r>
      </w:hyperlink>
    </w:p>
    <w:p w14:paraId="797BF011" w14:textId="77777777" w:rsidR="005652BB" w:rsidRDefault="009F7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346655" w:history="1">
        <w:r w:rsidR="005652BB" w:rsidRPr="0017368A">
          <w:rPr>
            <w:rStyle w:val="Hyperlink"/>
            <w:noProof/>
          </w:rPr>
          <w:t>2.2</w:t>
        </w:r>
        <w:r w:rsidR="005652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652BB" w:rsidRPr="0017368A">
          <w:rPr>
            <w:rStyle w:val="Hyperlink"/>
            <w:noProof/>
            <w:lang w:val="en-US"/>
          </w:rPr>
          <w:t>Bảng TaiKhoan</w:t>
        </w:r>
        <w:r w:rsidR="005652BB">
          <w:rPr>
            <w:noProof/>
            <w:webHidden/>
          </w:rPr>
          <w:tab/>
        </w:r>
        <w:r w:rsidR="005652BB">
          <w:rPr>
            <w:noProof/>
            <w:webHidden/>
          </w:rPr>
          <w:fldChar w:fldCharType="begin"/>
        </w:r>
        <w:r w:rsidR="005652BB">
          <w:rPr>
            <w:noProof/>
            <w:webHidden/>
          </w:rPr>
          <w:instrText xml:space="preserve"> PAGEREF _Toc32346655 \h </w:instrText>
        </w:r>
        <w:r w:rsidR="005652BB">
          <w:rPr>
            <w:noProof/>
            <w:webHidden/>
          </w:rPr>
        </w:r>
        <w:r w:rsidR="005652BB">
          <w:rPr>
            <w:noProof/>
            <w:webHidden/>
          </w:rPr>
          <w:fldChar w:fldCharType="separate"/>
        </w:r>
        <w:r w:rsidR="00CC7A2A">
          <w:rPr>
            <w:noProof/>
            <w:webHidden/>
          </w:rPr>
          <w:t>5</w:t>
        </w:r>
        <w:r w:rsidR="005652BB">
          <w:rPr>
            <w:noProof/>
            <w:webHidden/>
          </w:rPr>
          <w:fldChar w:fldCharType="end"/>
        </w:r>
      </w:hyperlink>
    </w:p>
    <w:p w14:paraId="22B5C79F" w14:textId="77777777" w:rsidR="005652BB" w:rsidRDefault="009F7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346656" w:history="1">
        <w:r w:rsidR="005652BB" w:rsidRPr="0017368A">
          <w:rPr>
            <w:rStyle w:val="Hyperlink"/>
            <w:noProof/>
          </w:rPr>
          <w:t>2.3</w:t>
        </w:r>
        <w:r w:rsidR="005652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652BB" w:rsidRPr="0017368A">
          <w:rPr>
            <w:rStyle w:val="Hyperlink"/>
            <w:noProof/>
            <w:lang w:val="en-US"/>
          </w:rPr>
          <w:t>Bảng LoaiTaiKhoan</w:t>
        </w:r>
        <w:r w:rsidR="005652BB">
          <w:rPr>
            <w:noProof/>
            <w:webHidden/>
          </w:rPr>
          <w:tab/>
        </w:r>
        <w:r w:rsidR="005652BB">
          <w:rPr>
            <w:noProof/>
            <w:webHidden/>
          </w:rPr>
          <w:fldChar w:fldCharType="begin"/>
        </w:r>
        <w:r w:rsidR="005652BB">
          <w:rPr>
            <w:noProof/>
            <w:webHidden/>
          </w:rPr>
          <w:instrText xml:space="preserve"> PAGEREF _Toc32346656 \h </w:instrText>
        </w:r>
        <w:r w:rsidR="005652BB">
          <w:rPr>
            <w:noProof/>
            <w:webHidden/>
          </w:rPr>
        </w:r>
        <w:r w:rsidR="005652BB">
          <w:rPr>
            <w:noProof/>
            <w:webHidden/>
          </w:rPr>
          <w:fldChar w:fldCharType="separate"/>
        </w:r>
        <w:r w:rsidR="00CC7A2A">
          <w:rPr>
            <w:noProof/>
            <w:webHidden/>
          </w:rPr>
          <w:t>6</w:t>
        </w:r>
        <w:r w:rsidR="005652BB">
          <w:rPr>
            <w:noProof/>
            <w:webHidden/>
          </w:rPr>
          <w:fldChar w:fldCharType="end"/>
        </w:r>
      </w:hyperlink>
    </w:p>
    <w:p w14:paraId="32B7D396" w14:textId="77777777" w:rsidR="005652BB" w:rsidRDefault="009F7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346657" w:history="1">
        <w:r w:rsidR="005652BB" w:rsidRPr="0017368A">
          <w:rPr>
            <w:rStyle w:val="Hyperlink"/>
            <w:noProof/>
          </w:rPr>
          <w:t>2.4</w:t>
        </w:r>
        <w:r w:rsidR="005652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652BB" w:rsidRPr="0017368A">
          <w:rPr>
            <w:rStyle w:val="Hyperlink"/>
            <w:noProof/>
            <w:lang w:val="en-US"/>
          </w:rPr>
          <w:t>Bảng DanhSachPhim</w:t>
        </w:r>
        <w:r w:rsidR="005652BB">
          <w:rPr>
            <w:noProof/>
            <w:webHidden/>
          </w:rPr>
          <w:tab/>
        </w:r>
        <w:r w:rsidR="005652BB">
          <w:rPr>
            <w:noProof/>
            <w:webHidden/>
          </w:rPr>
          <w:fldChar w:fldCharType="begin"/>
        </w:r>
        <w:r w:rsidR="005652BB">
          <w:rPr>
            <w:noProof/>
            <w:webHidden/>
          </w:rPr>
          <w:instrText xml:space="preserve"> PAGEREF _Toc32346657 \h </w:instrText>
        </w:r>
        <w:r w:rsidR="005652BB">
          <w:rPr>
            <w:noProof/>
            <w:webHidden/>
          </w:rPr>
        </w:r>
        <w:r w:rsidR="005652BB">
          <w:rPr>
            <w:noProof/>
            <w:webHidden/>
          </w:rPr>
          <w:fldChar w:fldCharType="separate"/>
        </w:r>
        <w:r w:rsidR="00CC7A2A">
          <w:rPr>
            <w:noProof/>
            <w:webHidden/>
          </w:rPr>
          <w:t>6</w:t>
        </w:r>
        <w:r w:rsidR="005652BB">
          <w:rPr>
            <w:noProof/>
            <w:webHidden/>
          </w:rPr>
          <w:fldChar w:fldCharType="end"/>
        </w:r>
      </w:hyperlink>
    </w:p>
    <w:p w14:paraId="513CFD81" w14:textId="77777777" w:rsidR="005652BB" w:rsidRDefault="009F7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346658" w:history="1">
        <w:r w:rsidR="005652BB" w:rsidRPr="0017368A">
          <w:rPr>
            <w:rStyle w:val="Hyperlink"/>
            <w:noProof/>
          </w:rPr>
          <w:t>2.5</w:t>
        </w:r>
        <w:r w:rsidR="005652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652BB" w:rsidRPr="0017368A">
          <w:rPr>
            <w:rStyle w:val="Hyperlink"/>
            <w:noProof/>
            <w:lang w:val="en-US"/>
          </w:rPr>
          <w:t>Bảng LoaiPhim</w:t>
        </w:r>
        <w:r w:rsidR="005652BB">
          <w:rPr>
            <w:noProof/>
            <w:webHidden/>
          </w:rPr>
          <w:tab/>
        </w:r>
        <w:r w:rsidR="005652BB">
          <w:rPr>
            <w:noProof/>
            <w:webHidden/>
          </w:rPr>
          <w:fldChar w:fldCharType="begin"/>
        </w:r>
        <w:r w:rsidR="005652BB">
          <w:rPr>
            <w:noProof/>
            <w:webHidden/>
          </w:rPr>
          <w:instrText xml:space="preserve"> PAGEREF _Toc32346658 \h </w:instrText>
        </w:r>
        <w:r w:rsidR="005652BB">
          <w:rPr>
            <w:noProof/>
            <w:webHidden/>
          </w:rPr>
        </w:r>
        <w:r w:rsidR="005652BB">
          <w:rPr>
            <w:noProof/>
            <w:webHidden/>
          </w:rPr>
          <w:fldChar w:fldCharType="separate"/>
        </w:r>
        <w:r w:rsidR="00CC7A2A">
          <w:rPr>
            <w:noProof/>
            <w:webHidden/>
          </w:rPr>
          <w:t>6</w:t>
        </w:r>
        <w:r w:rsidR="005652BB">
          <w:rPr>
            <w:noProof/>
            <w:webHidden/>
          </w:rPr>
          <w:fldChar w:fldCharType="end"/>
        </w:r>
      </w:hyperlink>
    </w:p>
    <w:p w14:paraId="2BD619CD" w14:textId="77777777" w:rsidR="005652BB" w:rsidRDefault="009F7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346659" w:history="1">
        <w:r w:rsidR="005652BB" w:rsidRPr="0017368A">
          <w:rPr>
            <w:rStyle w:val="Hyperlink"/>
            <w:noProof/>
          </w:rPr>
          <w:t>2.6</w:t>
        </w:r>
        <w:r w:rsidR="005652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652BB" w:rsidRPr="0017368A">
          <w:rPr>
            <w:rStyle w:val="Hyperlink"/>
            <w:noProof/>
            <w:lang w:val="en-US"/>
          </w:rPr>
          <w:t>Bảng TheLoai</w:t>
        </w:r>
        <w:r w:rsidR="005652BB">
          <w:rPr>
            <w:noProof/>
            <w:webHidden/>
          </w:rPr>
          <w:tab/>
        </w:r>
        <w:r w:rsidR="005652BB">
          <w:rPr>
            <w:noProof/>
            <w:webHidden/>
          </w:rPr>
          <w:fldChar w:fldCharType="begin"/>
        </w:r>
        <w:r w:rsidR="005652BB">
          <w:rPr>
            <w:noProof/>
            <w:webHidden/>
          </w:rPr>
          <w:instrText xml:space="preserve"> PAGEREF _Toc32346659 \h </w:instrText>
        </w:r>
        <w:r w:rsidR="005652BB">
          <w:rPr>
            <w:noProof/>
            <w:webHidden/>
          </w:rPr>
        </w:r>
        <w:r w:rsidR="005652BB">
          <w:rPr>
            <w:noProof/>
            <w:webHidden/>
          </w:rPr>
          <w:fldChar w:fldCharType="separate"/>
        </w:r>
        <w:r w:rsidR="00CC7A2A">
          <w:rPr>
            <w:noProof/>
            <w:webHidden/>
          </w:rPr>
          <w:t>6</w:t>
        </w:r>
        <w:r w:rsidR="005652BB">
          <w:rPr>
            <w:noProof/>
            <w:webHidden/>
          </w:rPr>
          <w:fldChar w:fldCharType="end"/>
        </w:r>
      </w:hyperlink>
    </w:p>
    <w:p w14:paraId="4FA8A271" w14:textId="77777777" w:rsidR="005652BB" w:rsidRDefault="009F7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346660" w:history="1">
        <w:r w:rsidR="005652BB" w:rsidRPr="0017368A">
          <w:rPr>
            <w:rStyle w:val="Hyperlink"/>
            <w:noProof/>
          </w:rPr>
          <w:t>2.7</w:t>
        </w:r>
        <w:r w:rsidR="005652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652BB" w:rsidRPr="0017368A">
          <w:rPr>
            <w:rStyle w:val="Hyperlink"/>
            <w:noProof/>
            <w:lang w:val="en-US"/>
          </w:rPr>
          <w:t>Bảng ChiTietPhimBo</w:t>
        </w:r>
        <w:r w:rsidR="005652BB">
          <w:rPr>
            <w:noProof/>
            <w:webHidden/>
          </w:rPr>
          <w:tab/>
        </w:r>
        <w:r w:rsidR="005652BB">
          <w:rPr>
            <w:noProof/>
            <w:webHidden/>
          </w:rPr>
          <w:fldChar w:fldCharType="begin"/>
        </w:r>
        <w:r w:rsidR="005652BB">
          <w:rPr>
            <w:noProof/>
            <w:webHidden/>
          </w:rPr>
          <w:instrText xml:space="preserve"> PAGEREF _Toc32346660 \h </w:instrText>
        </w:r>
        <w:r w:rsidR="005652BB">
          <w:rPr>
            <w:noProof/>
            <w:webHidden/>
          </w:rPr>
        </w:r>
        <w:r w:rsidR="005652BB">
          <w:rPr>
            <w:noProof/>
            <w:webHidden/>
          </w:rPr>
          <w:fldChar w:fldCharType="separate"/>
        </w:r>
        <w:r w:rsidR="00CC7A2A">
          <w:rPr>
            <w:noProof/>
            <w:webHidden/>
          </w:rPr>
          <w:t>6</w:t>
        </w:r>
        <w:r w:rsidR="005652BB">
          <w:rPr>
            <w:noProof/>
            <w:webHidden/>
          </w:rPr>
          <w:fldChar w:fldCharType="end"/>
        </w:r>
      </w:hyperlink>
    </w:p>
    <w:p w14:paraId="136CA225" w14:textId="77777777" w:rsidR="00C14AB8" w:rsidRPr="00DF5465" w:rsidRDefault="00A23833" w:rsidP="00C14AB8">
      <w:pPr>
        <w:pStyle w:val="BodyText"/>
        <w:jc w:val="both"/>
        <w:rPr>
          <w:lang w:val="en-US"/>
        </w:rPr>
      </w:pPr>
      <w:r w:rsidRPr="00DF5465">
        <w:rPr>
          <w:lang w:val="en-US"/>
        </w:rPr>
        <w:fldChar w:fldCharType="end"/>
      </w:r>
    </w:p>
    <w:p w14:paraId="499517CB" w14:textId="77777777" w:rsidR="00C14AB8" w:rsidRPr="00DF5465" w:rsidRDefault="00C14AB8">
      <w:pPr>
        <w:widowControl/>
        <w:spacing w:line="240" w:lineRule="auto"/>
        <w:rPr>
          <w:lang w:val="en-US"/>
        </w:rPr>
      </w:pPr>
      <w:r w:rsidRPr="00DF5465">
        <w:rPr>
          <w:lang w:val="en-US"/>
        </w:rPr>
        <w:br w:type="page"/>
      </w:r>
    </w:p>
    <w:p w14:paraId="77BEA2FB" w14:textId="77777777" w:rsidR="00CA75F9" w:rsidRPr="00DF5465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2346652"/>
      <w:r w:rsidRPr="00DF5465">
        <w:rPr>
          <w:lang w:val="en-US"/>
        </w:rPr>
        <w:lastRenderedPageBreak/>
        <w:t>Kiến trúc hệ thống</w:t>
      </w:r>
      <w:bookmarkEnd w:id="0"/>
      <w:bookmarkEnd w:id="1"/>
    </w:p>
    <w:p w14:paraId="677F6806" w14:textId="77777777" w:rsidR="00012DDA" w:rsidRPr="00DF5465" w:rsidRDefault="00012DDA" w:rsidP="00012DDA">
      <w:pPr>
        <w:rPr>
          <w:lang w:val="en-US"/>
        </w:rPr>
      </w:pPr>
      <w:r w:rsidRPr="00DF5465">
        <w:rPr>
          <w:lang w:val="en-US"/>
        </w:rPr>
        <w:t>Nhóm sử dùng kiến trúc MVC để thực hiện dự án</w:t>
      </w:r>
    </w:p>
    <w:p w14:paraId="1DC69D4D" w14:textId="77777777" w:rsidR="00012DDA" w:rsidRPr="00DF5465" w:rsidRDefault="00012DDA" w:rsidP="00012DDA">
      <w:pPr>
        <w:rPr>
          <w:lang w:val="en-US"/>
        </w:rPr>
      </w:pPr>
    </w:p>
    <w:p w14:paraId="678D54C2" w14:textId="77777777" w:rsidR="00012DDA" w:rsidRPr="00DF5465" w:rsidRDefault="00012DDA" w:rsidP="00012DDA">
      <w:pPr>
        <w:jc w:val="center"/>
        <w:rPr>
          <w:lang w:val="en-US"/>
        </w:rPr>
      </w:pPr>
      <w:r w:rsidRPr="00DF5465">
        <w:rPr>
          <w:noProof/>
          <w:lang w:val="en-US"/>
        </w:rPr>
        <w:drawing>
          <wp:inline distT="0" distB="0" distL="0" distR="0" wp14:anchorId="6A7F1626" wp14:editId="28819FC0">
            <wp:extent cx="5417820" cy="409170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69" cy="41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82C0" w14:textId="77777777" w:rsidR="00012DDA" w:rsidRPr="00DF5465" w:rsidRDefault="00012DDA" w:rsidP="00012DDA">
      <w:pPr>
        <w:jc w:val="center"/>
        <w:rPr>
          <w:lang w:val="en-US"/>
        </w:rPr>
      </w:pPr>
    </w:p>
    <w:p w14:paraId="0619C54A" w14:textId="77777777" w:rsidR="00CA75F9" w:rsidRPr="00DF5465" w:rsidRDefault="00CA75F9" w:rsidP="00CA75F9">
      <w:pPr>
        <w:spacing w:line="360" w:lineRule="auto"/>
        <w:rPr>
          <w:b/>
          <w:i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DF5465" w:rsidRPr="00DF5465" w14:paraId="14588C9A" w14:textId="77777777" w:rsidTr="00F10F04">
        <w:tc>
          <w:tcPr>
            <w:tcW w:w="3001" w:type="dxa"/>
          </w:tcPr>
          <w:p w14:paraId="25B24A94" w14:textId="77777777" w:rsidR="00CA75F9" w:rsidRPr="00DF5465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DF5465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43E3C710" w14:textId="77777777" w:rsidR="00CA75F9" w:rsidRPr="00DF5465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DF5465">
              <w:rPr>
                <w:b/>
                <w:szCs w:val="26"/>
              </w:rPr>
              <w:t>Diễn giải</w:t>
            </w:r>
          </w:p>
        </w:tc>
      </w:tr>
      <w:tr w:rsidR="00DF5465" w:rsidRPr="00DF5465" w14:paraId="599F8E22" w14:textId="77777777" w:rsidTr="00F10F04">
        <w:tc>
          <w:tcPr>
            <w:tcW w:w="3001" w:type="dxa"/>
          </w:tcPr>
          <w:p w14:paraId="2416B6FB" w14:textId="77777777" w:rsidR="00CA75F9" w:rsidRPr="00DF5465" w:rsidRDefault="00012DDA" w:rsidP="00F10F04">
            <w:pPr>
              <w:spacing w:line="240" w:lineRule="auto"/>
              <w:rPr>
                <w:szCs w:val="26"/>
                <w:lang w:val="en-US"/>
              </w:rPr>
            </w:pPr>
            <w:r w:rsidRPr="00DF5465">
              <w:rPr>
                <w:szCs w:val="26"/>
                <w:lang w:val="en-US"/>
              </w:rPr>
              <w:t>Người dùng</w:t>
            </w:r>
          </w:p>
        </w:tc>
        <w:tc>
          <w:tcPr>
            <w:tcW w:w="6179" w:type="dxa"/>
          </w:tcPr>
          <w:p w14:paraId="16767628" w14:textId="77777777" w:rsidR="00CA75F9" w:rsidRPr="00DF5465" w:rsidRDefault="00012DDA" w:rsidP="00012DDA">
            <w:pPr>
              <w:pStyle w:val="ListParagraph"/>
              <w:numPr>
                <w:ilvl w:val="0"/>
                <w:numId w:val="38"/>
              </w:numPr>
              <w:spacing w:line="240" w:lineRule="auto"/>
              <w:ind w:left="330"/>
              <w:rPr>
                <w:szCs w:val="26"/>
                <w:lang w:val="en-US"/>
              </w:rPr>
            </w:pPr>
            <w:r w:rsidRPr="00DF5465">
              <w:rPr>
                <w:szCs w:val="26"/>
                <w:lang w:val="en-US"/>
              </w:rPr>
              <w:t>Người dùng gửi request muốn hiển thị giao diện để sử dụng ứng dụng</w:t>
            </w:r>
          </w:p>
        </w:tc>
      </w:tr>
      <w:tr w:rsidR="00DF5465" w:rsidRPr="00DF5465" w14:paraId="55353632" w14:textId="77777777" w:rsidTr="00F10F04">
        <w:tc>
          <w:tcPr>
            <w:tcW w:w="3001" w:type="dxa"/>
          </w:tcPr>
          <w:p w14:paraId="591C91A1" w14:textId="77777777" w:rsidR="00CA75F9" w:rsidRPr="00DF5465" w:rsidRDefault="00012DDA" w:rsidP="00F10F04">
            <w:pPr>
              <w:spacing w:line="240" w:lineRule="auto"/>
              <w:rPr>
                <w:szCs w:val="26"/>
                <w:lang w:val="en-US"/>
              </w:rPr>
            </w:pPr>
            <w:r w:rsidRPr="00DF5465">
              <w:rPr>
                <w:szCs w:val="26"/>
                <w:lang w:val="en-US"/>
              </w:rPr>
              <w:t>Controller</w:t>
            </w:r>
          </w:p>
        </w:tc>
        <w:tc>
          <w:tcPr>
            <w:tcW w:w="6179" w:type="dxa"/>
          </w:tcPr>
          <w:p w14:paraId="380BC12E" w14:textId="77777777" w:rsidR="00CA75F9" w:rsidRPr="00DF5465" w:rsidRDefault="00012DDA" w:rsidP="00012DDA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330"/>
              <w:rPr>
                <w:szCs w:val="26"/>
                <w:lang w:val="en-US"/>
              </w:rPr>
            </w:pPr>
            <w:r w:rsidRPr="00DF5465">
              <w:rPr>
                <w:szCs w:val="26"/>
                <w:lang w:val="en-US"/>
              </w:rPr>
              <w:t>Lắng nghe các request của người dùng</w:t>
            </w:r>
          </w:p>
          <w:p w14:paraId="35FEC692" w14:textId="77777777" w:rsidR="00012DDA" w:rsidRPr="00DF5465" w:rsidRDefault="00012DDA" w:rsidP="00012DDA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330"/>
              <w:rPr>
                <w:szCs w:val="26"/>
                <w:lang w:val="en-US"/>
              </w:rPr>
            </w:pPr>
            <w:r w:rsidRPr="00DF5465">
              <w:rPr>
                <w:szCs w:val="26"/>
                <w:lang w:val="en-US"/>
              </w:rPr>
              <w:t>Gọi Model để xử lý các request từ người dùng nếu có</w:t>
            </w:r>
          </w:p>
          <w:p w14:paraId="0A14A61C" w14:textId="77777777" w:rsidR="00012DDA" w:rsidRPr="00DF5465" w:rsidRDefault="00012DDA" w:rsidP="00012DDA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330"/>
              <w:rPr>
                <w:szCs w:val="26"/>
                <w:lang w:val="en-US"/>
              </w:rPr>
            </w:pPr>
            <w:r w:rsidRPr="00DF5465">
              <w:rPr>
                <w:szCs w:val="26"/>
                <w:lang w:val="en-US"/>
              </w:rPr>
              <w:t xml:space="preserve">Trả kết quả đã xử lý từ Model về cho View để hiển thị </w:t>
            </w:r>
          </w:p>
        </w:tc>
      </w:tr>
      <w:tr w:rsidR="00DF5465" w:rsidRPr="00DF5465" w14:paraId="1E3CDA44" w14:textId="77777777" w:rsidTr="00F10F04">
        <w:tc>
          <w:tcPr>
            <w:tcW w:w="3001" w:type="dxa"/>
          </w:tcPr>
          <w:p w14:paraId="756CF494" w14:textId="77777777" w:rsidR="00CA75F9" w:rsidRPr="00DF5465" w:rsidRDefault="00012DDA" w:rsidP="00F10F04">
            <w:pPr>
              <w:spacing w:line="240" w:lineRule="auto"/>
              <w:rPr>
                <w:szCs w:val="26"/>
                <w:lang w:val="en-US"/>
              </w:rPr>
            </w:pPr>
            <w:r w:rsidRPr="00DF5465">
              <w:rPr>
                <w:szCs w:val="26"/>
                <w:lang w:val="en-US"/>
              </w:rPr>
              <w:t>Model</w:t>
            </w:r>
          </w:p>
        </w:tc>
        <w:tc>
          <w:tcPr>
            <w:tcW w:w="6179" w:type="dxa"/>
          </w:tcPr>
          <w:p w14:paraId="6FEFB87D" w14:textId="77777777" w:rsidR="00CA75F9" w:rsidRPr="00DF5465" w:rsidRDefault="00012DDA" w:rsidP="00012DDA">
            <w:pPr>
              <w:pStyle w:val="ListParagraph"/>
              <w:numPr>
                <w:ilvl w:val="0"/>
                <w:numId w:val="39"/>
              </w:numPr>
              <w:spacing w:line="240" w:lineRule="auto"/>
              <w:ind w:left="330"/>
              <w:rPr>
                <w:szCs w:val="26"/>
              </w:rPr>
            </w:pPr>
            <w:r w:rsidRPr="00DF5465">
              <w:rPr>
                <w:szCs w:val="26"/>
                <w:lang w:val="en-US"/>
              </w:rPr>
              <w:t>Nhận các request từ Controller</w:t>
            </w:r>
          </w:p>
          <w:p w14:paraId="5A8594CF" w14:textId="77777777" w:rsidR="00012DDA" w:rsidRPr="00DF5465" w:rsidRDefault="00012DDA" w:rsidP="00012DDA">
            <w:pPr>
              <w:pStyle w:val="ListParagraph"/>
              <w:numPr>
                <w:ilvl w:val="0"/>
                <w:numId w:val="39"/>
              </w:numPr>
              <w:spacing w:line="240" w:lineRule="auto"/>
              <w:ind w:left="330"/>
              <w:rPr>
                <w:szCs w:val="26"/>
              </w:rPr>
            </w:pPr>
            <w:r w:rsidRPr="00DF5465">
              <w:rPr>
                <w:szCs w:val="26"/>
                <w:lang w:val="en-US"/>
              </w:rPr>
              <w:t>Xử lý, truy xuất cơ sở dữ liệu để lấy dữ liệu</w:t>
            </w:r>
          </w:p>
          <w:p w14:paraId="51AABDB6" w14:textId="77777777" w:rsidR="00012DDA" w:rsidRPr="00DF5465" w:rsidRDefault="00012DDA" w:rsidP="00012DDA">
            <w:pPr>
              <w:pStyle w:val="ListParagraph"/>
              <w:numPr>
                <w:ilvl w:val="0"/>
                <w:numId w:val="39"/>
              </w:numPr>
              <w:spacing w:line="240" w:lineRule="auto"/>
              <w:ind w:left="330"/>
              <w:rPr>
                <w:szCs w:val="26"/>
              </w:rPr>
            </w:pPr>
            <w:r w:rsidRPr="00DF5465">
              <w:rPr>
                <w:szCs w:val="26"/>
                <w:lang w:val="en-US"/>
              </w:rPr>
              <w:t>Trả kết quả xử lý về cho Controller</w:t>
            </w:r>
          </w:p>
        </w:tc>
      </w:tr>
      <w:tr w:rsidR="00DF5465" w:rsidRPr="00DF5465" w14:paraId="511147F4" w14:textId="77777777" w:rsidTr="00F10F04">
        <w:tc>
          <w:tcPr>
            <w:tcW w:w="3001" w:type="dxa"/>
          </w:tcPr>
          <w:p w14:paraId="1F8E32CE" w14:textId="77777777" w:rsidR="00CA75F9" w:rsidRPr="00DF5465" w:rsidRDefault="00012DDA" w:rsidP="00F10F04">
            <w:pPr>
              <w:spacing w:line="240" w:lineRule="auto"/>
              <w:rPr>
                <w:szCs w:val="26"/>
                <w:lang w:val="en-US"/>
              </w:rPr>
            </w:pPr>
            <w:r w:rsidRPr="00DF5465">
              <w:rPr>
                <w:szCs w:val="26"/>
                <w:lang w:val="en-US"/>
              </w:rPr>
              <w:t>View</w:t>
            </w:r>
          </w:p>
        </w:tc>
        <w:tc>
          <w:tcPr>
            <w:tcW w:w="6179" w:type="dxa"/>
          </w:tcPr>
          <w:p w14:paraId="2D3FC2FB" w14:textId="77777777" w:rsidR="00CA75F9" w:rsidRPr="00DF5465" w:rsidRDefault="00012DDA" w:rsidP="00012DDA">
            <w:pPr>
              <w:pStyle w:val="ListParagraph"/>
              <w:numPr>
                <w:ilvl w:val="0"/>
                <w:numId w:val="40"/>
              </w:numPr>
              <w:spacing w:line="240" w:lineRule="auto"/>
              <w:ind w:left="330"/>
              <w:rPr>
                <w:szCs w:val="26"/>
              </w:rPr>
            </w:pPr>
            <w:r w:rsidRPr="00DF5465">
              <w:rPr>
                <w:szCs w:val="26"/>
                <w:lang w:val="en-US"/>
              </w:rPr>
              <w:t>Nhận kết quả từ Controler</w:t>
            </w:r>
          </w:p>
          <w:p w14:paraId="0227EF3A" w14:textId="77777777" w:rsidR="00012DDA" w:rsidRPr="00DF5465" w:rsidRDefault="00012DDA" w:rsidP="00012DDA">
            <w:pPr>
              <w:pStyle w:val="ListParagraph"/>
              <w:numPr>
                <w:ilvl w:val="0"/>
                <w:numId w:val="40"/>
              </w:numPr>
              <w:spacing w:line="240" w:lineRule="auto"/>
              <w:ind w:left="330"/>
              <w:rPr>
                <w:szCs w:val="26"/>
              </w:rPr>
            </w:pPr>
            <w:r w:rsidRPr="00DF5465">
              <w:rPr>
                <w:szCs w:val="26"/>
                <w:lang w:val="en-US"/>
              </w:rPr>
              <w:t>Hiển thị giao diện cho người dùng</w:t>
            </w:r>
          </w:p>
        </w:tc>
      </w:tr>
    </w:tbl>
    <w:p w14:paraId="1F024B37" w14:textId="77777777" w:rsidR="00CA75F9" w:rsidRPr="00DF5465" w:rsidRDefault="00CA75F9" w:rsidP="00CA75F9">
      <w:pPr>
        <w:pStyle w:val="Heading1"/>
        <w:spacing w:before="240" w:line="360" w:lineRule="auto"/>
        <w:jc w:val="both"/>
      </w:pPr>
      <w:r w:rsidRPr="00DF5465">
        <w:br w:type="page"/>
      </w:r>
      <w:bookmarkStart w:id="2" w:name="_Toc176927906"/>
      <w:bookmarkStart w:id="3" w:name="_Toc32346653"/>
      <w:r w:rsidRPr="00DF5465">
        <w:lastRenderedPageBreak/>
        <w:t>Mô tả chi tiết từng thành phần trong hệ thống</w:t>
      </w:r>
      <w:bookmarkEnd w:id="2"/>
      <w:bookmarkEnd w:id="3"/>
    </w:p>
    <w:p w14:paraId="360C32DB" w14:textId="15328500" w:rsidR="007C27F2" w:rsidRDefault="006D6275" w:rsidP="00DF5465">
      <w:pPr>
        <w:jc w:val="center"/>
      </w:pPr>
      <w:r>
        <w:rPr>
          <w:noProof/>
        </w:rPr>
        <w:drawing>
          <wp:inline distT="0" distB="0" distL="0" distR="0" wp14:anchorId="4E25103D" wp14:editId="6EC810D0">
            <wp:extent cx="5732145" cy="39801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C60A" w14:textId="77777777" w:rsidR="003B01CD" w:rsidRPr="00DF5465" w:rsidRDefault="003B01CD" w:rsidP="00DF5465">
      <w:pPr>
        <w:jc w:val="center"/>
      </w:pPr>
    </w:p>
    <w:p w14:paraId="7E45363C" w14:textId="77777777" w:rsidR="00A94173" w:rsidRPr="007F12B6" w:rsidRDefault="00A94173" w:rsidP="00184D0B">
      <w:pPr>
        <w:pStyle w:val="ListParagraph"/>
        <w:numPr>
          <w:ilvl w:val="0"/>
          <w:numId w:val="41"/>
        </w:numPr>
        <w:outlineLvl w:val="1"/>
      </w:pPr>
      <w:bookmarkStart w:id="4" w:name="_Toc32346654"/>
      <w:r>
        <w:rPr>
          <w:lang w:val="en-US"/>
        </w:rPr>
        <w:t>Bảng Banner</w:t>
      </w:r>
      <w:bookmarkEnd w:id="4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45"/>
        <w:gridCol w:w="6298"/>
      </w:tblGrid>
      <w:tr w:rsidR="007F12B6" w:rsidRPr="00DF5465" w14:paraId="0B891A55" w14:textId="77777777" w:rsidTr="00F9345A">
        <w:tc>
          <w:tcPr>
            <w:tcW w:w="2945" w:type="dxa"/>
          </w:tcPr>
          <w:p w14:paraId="403E9C60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Thuộc tính</w:t>
            </w:r>
          </w:p>
        </w:tc>
        <w:tc>
          <w:tcPr>
            <w:tcW w:w="6298" w:type="dxa"/>
          </w:tcPr>
          <w:p w14:paraId="3D01DD07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</w:rPr>
            </w:pPr>
            <w:r w:rsidRPr="00DF5465">
              <w:rPr>
                <w:b/>
                <w:szCs w:val="26"/>
              </w:rPr>
              <w:t>Diễn giải</w:t>
            </w:r>
          </w:p>
        </w:tc>
      </w:tr>
      <w:tr w:rsidR="007F12B6" w:rsidRPr="00DF5465" w14:paraId="43E1AF89" w14:textId="77777777" w:rsidTr="00F9345A">
        <w:tc>
          <w:tcPr>
            <w:tcW w:w="2945" w:type="dxa"/>
          </w:tcPr>
          <w:p w14:paraId="25C3D89E" w14:textId="77777777" w:rsidR="007F12B6" w:rsidRPr="00ED3529" w:rsidRDefault="00F9345A" w:rsidP="00F9345A">
            <w:pPr>
              <w:spacing w:line="240" w:lineRule="auto"/>
              <w:jc w:val="center"/>
              <w:rPr>
                <w:szCs w:val="26"/>
                <w:u w:val="single"/>
                <w:lang w:val="en-US"/>
              </w:rPr>
            </w:pPr>
            <w:r w:rsidRPr="00ED3529">
              <w:rPr>
                <w:szCs w:val="26"/>
                <w:u w:val="single"/>
                <w:lang w:val="en-US"/>
              </w:rPr>
              <w:t>I</w:t>
            </w:r>
            <w:r w:rsidR="00ED3529" w:rsidRPr="00ED3529">
              <w:rPr>
                <w:szCs w:val="26"/>
                <w:u w:val="single"/>
                <w:lang w:val="en-US"/>
              </w:rPr>
              <w:t>d</w:t>
            </w:r>
          </w:p>
        </w:tc>
        <w:tc>
          <w:tcPr>
            <w:tcW w:w="6298" w:type="dxa"/>
          </w:tcPr>
          <w:p w14:paraId="6559DF8A" w14:textId="77777777" w:rsidR="007F12B6" w:rsidRPr="00F9345A" w:rsidRDefault="00F9345A" w:rsidP="00F9345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Phân biệt giữa các banner giới thiệu phim</w:t>
            </w:r>
          </w:p>
        </w:tc>
      </w:tr>
      <w:tr w:rsidR="007F12B6" w:rsidRPr="00DF5465" w14:paraId="5EDB5D69" w14:textId="77777777" w:rsidTr="00F9345A">
        <w:tc>
          <w:tcPr>
            <w:tcW w:w="2945" w:type="dxa"/>
          </w:tcPr>
          <w:p w14:paraId="44180505" w14:textId="77777777" w:rsidR="007F12B6" w:rsidRPr="00F9345A" w:rsidRDefault="00F9345A" w:rsidP="00F9345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HinhAnh</w:t>
            </w:r>
          </w:p>
        </w:tc>
        <w:tc>
          <w:tcPr>
            <w:tcW w:w="6298" w:type="dxa"/>
          </w:tcPr>
          <w:p w14:paraId="68855A05" w14:textId="77777777" w:rsidR="007F12B6" w:rsidRPr="00F9345A" w:rsidRDefault="00F9345A" w:rsidP="00ED4CD2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Hình ảnh đại diện cho banner</w:t>
            </w:r>
          </w:p>
        </w:tc>
      </w:tr>
    </w:tbl>
    <w:p w14:paraId="209B7F0E" w14:textId="77777777" w:rsidR="007F12B6" w:rsidRPr="00A94173" w:rsidRDefault="007F12B6" w:rsidP="007F12B6"/>
    <w:p w14:paraId="086603DF" w14:textId="77777777" w:rsidR="00CA75F9" w:rsidRPr="007F12B6" w:rsidRDefault="00A94173" w:rsidP="00184D0B">
      <w:pPr>
        <w:pStyle w:val="ListParagraph"/>
        <w:numPr>
          <w:ilvl w:val="0"/>
          <w:numId w:val="41"/>
        </w:numPr>
        <w:outlineLvl w:val="1"/>
      </w:pPr>
      <w:bookmarkStart w:id="5" w:name="_Toc32346655"/>
      <w:r>
        <w:rPr>
          <w:lang w:val="en-US"/>
        </w:rPr>
        <w:t>Bảng TaiKhoan</w:t>
      </w:r>
      <w:bookmarkEnd w:id="5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46"/>
        <w:gridCol w:w="6297"/>
      </w:tblGrid>
      <w:tr w:rsidR="007F12B6" w:rsidRPr="00DF5465" w14:paraId="54CC505D" w14:textId="77777777" w:rsidTr="00F9345A">
        <w:tc>
          <w:tcPr>
            <w:tcW w:w="2946" w:type="dxa"/>
          </w:tcPr>
          <w:p w14:paraId="4CAF35F0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Thuộc tính</w:t>
            </w:r>
          </w:p>
        </w:tc>
        <w:tc>
          <w:tcPr>
            <w:tcW w:w="6297" w:type="dxa"/>
          </w:tcPr>
          <w:p w14:paraId="78B50D4E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</w:rPr>
            </w:pPr>
            <w:r w:rsidRPr="00DF5465">
              <w:rPr>
                <w:b/>
                <w:szCs w:val="26"/>
              </w:rPr>
              <w:t>Diễn giải</w:t>
            </w:r>
          </w:p>
        </w:tc>
      </w:tr>
      <w:tr w:rsidR="006D6275" w:rsidRPr="00DF5465" w14:paraId="3F7A410F" w14:textId="77777777" w:rsidTr="00F9345A">
        <w:tc>
          <w:tcPr>
            <w:tcW w:w="2946" w:type="dxa"/>
          </w:tcPr>
          <w:p w14:paraId="3D33D055" w14:textId="565B8E5F" w:rsidR="006D6275" w:rsidRPr="00ED3529" w:rsidRDefault="006D6275" w:rsidP="006D6275">
            <w:pPr>
              <w:spacing w:line="240" w:lineRule="auto"/>
              <w:jc w:val="center"/>
              <w:rPr>
                <w:szCs w:val="26"/>
                <w:u w:val="single"/>
                <w:lang w:val="en-US"/>
              </w:rPr>
            </w:pPr>
            <w:r w:rsidRPr="007F3353">
              <w:t>Id</w:t>
            </w:r>
          </w:p>
        </w:tc>
        <w:tc>
          <w:tcPr>
            <w:tcW w:w="6297" w:type="dxa"/>
          </w:tcPr>
          <w:p w14:paraId="07CC30D6" w14:textId="3BDC21D5" w:rsidR="006D6275" w:rsidRPr="00F9345A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Phân biệt giữa các tài khoản</w:t>
            </w:r>
          </w:p>
        </w:tc>
      </w:tr>
      <w:tr w:rsidR="006D6275" w:rsidRPr="00DF5465" w14:paraId="136585BC" w14:textId="77777777" w:rsidTr="00F9345A">
        <w:tc>
          <w:tcPr>
            <w:tcW w:w="2946" w:type="dxa"/>
          </w:tcPr>
          <w:p w14:paraId="501EA295" w14:textId="52077DB1" w:rsidR="006D6275" w:rsidRPr="00F9345A" w:rsidRDefault="006D6275" w:rsidP="006D6275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7F3353">
              <w:t>UserName</w:t>
            </w:r>
          </w:p>
        </w:tc>
        <w:tc>
          <w:tcPr>
            <w:tcW w:w="6297" w:type="dxa"/>
          </w:tcPr>
          <w:p w14:paraId="42500891" w14:textId="4228B742" w:rsidR="006D6275" w:rsidRPr="00F9345A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</w:tr>
      <w:tr w:rsidR="006D6275" w:rsidRPr="00DF5465" w14:paraId="66E6531E" w14:textId="77777777" w:rsidTr="00F9345A">
        <w:tc>
          <w:tcPr>
            <w:tcW w:w="2946" w:type="dxa"/>
          </w:tcPr>
          <w:p w14:paraId="38C835B8" w14:textId="05709D3C" w:rsidR="006D6275" w:rsidRPr="00F9345A" w:rsidRDefault="006D6275" w:rsidP="006D6275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7F3353">
              <w:t>HoTen</w:t>
            </w:r>
          </w:p>
        </w:tc>
        <w:tc>
          <w:tcPr>
            <w:tcW w:w="6297" w:type="dxa"/>
          </w:tcPr>
          <w:p w14:paraId="73C1A510" w14:textId="5C953B56" w:rsidR="006D6275" w:rsidRPr="00DF5465" w:rsidRDefault="006D6275" w:rsidP="006D6275">
            <w:pPr>
              <w:spacing w:line="240" w:lineRule="auto"/>
              <w:rPr>
                <w:szCs w:val="26"/>
              </w:rPr>
            </w:pPr>
            <w:r>
              <w:rPr>
                <w:lang w:val="en-US"/>
              </w:rPr>
              <w:t>Tên người sở hữu tài khoản</w:t>
            </w:r>
          </w:p>
        </w:tc>
      </w:tr>
      <w:tr w:rsidR="006D6275" w:rsidRPr="00DF5465" w14:paraId="77BA2E06" w14:textId="77777777" w:rsidTr="00F9345A">
        <w:tc>
          <w:tcPr>
            <w:tcW w:w="2946" w:type="dxa"/>
          </w:tcPr>
          <w:p w14:paraId="2D0F8CED" w14:textId="347C3928" w:rsidR="006D6275" w:rsidRPr="00F9345A" w:rsidRDefault="006D6275" w:rsidP="006D6275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7F3353">
              <w:t>Email</w:t>
            </w:r>
          </w:p>
        </w:tc>
        <w:tc>
          <w:tcPr>
            <w:tcW w:w="6297" w:type="dxa"/>
          </w:tcPr>
          <w:p w14:paraId="489E3092" w14:textId="2CA44017" w:rsidR="006D6275" w:rsidRDefault="006D6275" w:rsidP="006D6275">
            <w:pPr>
              <w:pStyle w:val="BodyText"/>
              <w:spacing w:after="0" w:line="240" w:lineRule="auto"/>
              <w:ind w:left="-20"/>
              <w:rPr>
                <w:lang w:val="en-US"/>
              </w:rPr>
            </w:pPr>
            <w:r>
              <w:rPr>
                <w:lang w:val="en-US"/>
              </w:rPr>
              <w:t>Email người sở hữu tài khoản</w:t>
            </w:r>
          </w:p>
        </w:tc>
      </w:tr>
      <w:tr w:rsidR="006D6275" w:rsidRPr="00DF5465" w14:paraId="0C480284" w14:textId="77777777" w:rsidTr="00F9345A">
        <w:tc>
          <w:tcPr>
            <w:tcW w:w="2946" w:type="dxa"/>
          </w:tcPr>
          <w:p w14:paraId="3C8485FB" w14:textId="2F734941" w:rsidR="006D6275" w:rsidRPr="00DF5465" w:rsidRDefault="006D6275" w:rsidP="006D6275">
            <w:pPr>
              <w:spacing w:line="240" w:lineRule="auto"/>
              <w:jc w:val="center"/>
              <w:rPr>
                <w:szCs w:val="26"/>
              </w:rPr>
            </w:pPr>
            <w:r w:rsidRPr="007F3353">
              <w:t>MatKhau</w:t>
            </w:r>
          </w:p>
        </w:tc>
        <w:tc>
          <w:tcPr>
            <w:tcW w:w="6297" w:type="dxa"/>
          </w:tcPr>
          <w:p w14:paraId="4314B3F1" w14:textId="6853904E" w:rsidR="006D6275" w:rsidRPr="00F9345A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Mật khẩu tài khoản</w:t>
            </w:r>
          </w:p>
        </w:tc>
      </w:tr>
      <w:tr w:rsidR="006D6275" w:rsidRPr="00DF5465" w14:paraId="635AFF21" w14:textId="77777777" w:rsidTr="00F9345A">
        <w:tc>
          <w:tcPr>
            <w:tcW w:w="2946" w:type="dxa"/>
          </w:tcPr>
          <w:p w14:paraId="0DF858F9" w14:textId="20773337" w:rsidR="006D6275" w:rsidRPr="00C829FD" w:rsidRDefault="006D6275" w:rsidP="006D6275">
            <w:pPr>
              <w:spacing w:line="240" w:lineRule="auto"/>
              <w:jc w:val="center"/>
            </w:pPr>
            <w:r w:rsidRPr="007F3353">
              <w:t>Status</w:t>
            </w:r>
          </w:p>
        </w:tc>
        <w:tc>
          <w:tcPr>
            <w:tcW w:w="6297" w:type="dxa"/>
          </w:tcPr>
          <w:p w14:paraId="0B7A0693" w14:textId="68D3E4F6" w:rsidR="006D6275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Có được phép login hay không</w:t>
            </w:r>
          </w:p>
        </w:tc>
      </w:tr>
      <w:tr w:rsidR="006D6275" w:rsidRPr="00DF5465" w14:paraId="287329BB" w14:textId="77777777" w:rsidTr="00F9345A">
        <w:tc>
          <w:tcPr>
            <w:tcW w:w="2946" w:type="dxa"/>
          </w:tcPr>
          <w:p w14:paraId="7FEDE21B" w14:textId="17F47C5B" w:rsidR="006D6275" w:rsidRPr="007F3353" w:rsidRDefault="006D6275" w:rsidP="006D6275">
            <w:pPr>
              <w:spacing w:line="240" w:lineRule="auto"/>
              <w:jc w:val="center"/>
            </w:pPr>
            <w:r w:rsidRPr="007F3353">
              <w:t>LoaiTaiKhoan</w:t>
            </w:r>
          </w:p>
        </w:tc>
        <w:tc>
          <w:tcPr>
            <w:tcW w:w="6297" w:type="dxa"/>
          </w:tcPr>
          <w:p w14:paraId="64082B54" w14:textId="744E199F" w:rsidR="006D6275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Loại tái khoản</w:t>
            </w:r>
          </w:p>
        </w:tc>
      </w:tr>
    </w:tbl>
    <w:p w14:paraId="41952CE3" w14:textId="77777777" w:rsidR="007F12B6" w:rsidRDefault="007F12B6" w:rsidP="007F12B6"/>
    <w:p w14:paraId="12E7DD61" w14:textId="77777777" w:rsidR="007F12B6" w:rsidRDefault="007F12B6" w:rsidP="007F12B6"/>
    <w:p w14:paraId="64248EB4" w14:textId="77777777" w:rsidR="00F9345A" w:rsidRDefault="00F9345A" w:rsidP="007F12B6"/>
    <w:p w14:paraId="69837FA2" w14:textId="77777777" w:rsidR="00F9345A" w:rsidRPr="00A94173" w:rsidRDefault="00F9345A" w:rsidP="007F12B6"/>
    <w:p w14:paraId="74C4476F" w14:textId="77777777" w:rsidR="00A94173" w:rsidRPr="007F12B6" w:rsidRDefault="00A94173" w:rsidP="00184D0B">
      <w:pPr>
        <w:pStyle w:val="ListParagraph"/>
        <w:numPr>
          <w:ilvl w:val="0"/>
          <w:numId w:val="41"/>
        </w:numPr>
        <w:outlineLvl w:val="1"/>
      </w:pPr>
      <w:bookmarkStart w:id="6" w:name="_Toc32346656"/>
      <w:r>
        <w:rPr>
          <w:lang w:val="en-US"/>
        </w:rPr>
        <w:t>Bảng LoaiTaiKhoan</w:t>
      </w:r>
      <w:bookmarkEnd w:id="6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44"/>
        <w:gridCol w:w="6299"/>
      </w:tblGrid>
      <w:tr w:rsidR="007F12B6" w:rsidRPr="00DF5465" w14:paraId="2EAF8032" w14:textId="77777777" w:rsidTr="00F9345A">
        <w:tc>
          <w:tcPr>
            <w:tcW w:w="2944" w:type="dxa"/>
          </w:tcPr>
          <w:p w14:paraId="28F56882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Thuộc tính</w:t>
            </w:r>
          </w:p>
        </w:tc>
        <w:tc>
          <w:tcPr>
            <w:tcW w:w="6299" w:type="dxa"/>
          </w:tcPr>
          <w:p w14:paraId="69B70E61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</w:rPr>
            </w:pPr>
            <w:r w:rsidRPr="00DF5465">
              <w:rPr>
                <w:b/>
                <w:szCs w:val="26"/>
              </w:rPr>
              <w:t>Diễn giải</w:t>
            </w:r>
          </w:p>
        </w:tc>
      </w:tr>
      <w:tr w:rsidR="007F12B6" w:rsidRPr="00DF5465" w14:paraId="4AFFFC41" w14:textId="77777777" w:rsidTr="00F9345A">
        <w:tc>
          <w:tcPr>
            <w:tcW w:w="2944" w:type="dxa"/>
          </w:tcPr>
          <w:p w14:paraId="1DD5D9A7" w14:textId="77777777" w:rsidR="007F12B6" w:rsidRPr="00ED3529" w:rsidRDefault="00F9345A" w:rsidP="00F9345A">
            <w:pPr>
              <w:spacing w:line="240" w:lineRule="auto"/>
              <w:jc w:val="center"/>
              <w:rPr>
                <w:szCs w:val="26"/>
                <w:u w:val="single"/>
                <w:lang w:val="en-US"/>
              </w:rPr>
            </w:pPr>
            <w:r w:rsidRPr="00ED3529">
              <w:rPr>
                <w:szCs w:val="26"/>
                <w:u w:val="single"/>
                <w:lang w:val="en-US"/>
              </w:rPr>
              <w:t>Id</w:t>
            </w:r>
          </w:p>
        </w:tc>
        <w:tc>
          <w:tcPr>
            <w:tcW w:w="6299" w:type="dxa"/>
          </w:tcPr>
          <w:p w14:paraId="300BAD31" w14:textId="77777777" w:rsidR="007F12B6" w:rsidRPr="00DF5465" w:rsidRDefault="00F9345A" w:rsidP="00ED4CD2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Phân biệt các loại tài khoản khác nhau</w:t>
            </w:r>
          </w:p>
        </w:tc>
      </w:tr>
      <w:tr w:rsidR="007F12B6" w:rsidRPr="00DF5465" w14:paraId="516D69DF" w14:textId="77777777" w:rsidTr="00F9345A">
        <w:tc>
          <w:tcPr>
            <w:tcW w:w="2944" w:type="dxa"/>
          </w:tcPr>
          <w:p w14:paraId="597D2014" w14:textId="77777777" w:rsidR="007F12B6" w:rsidRPr="00F9345A" w:rsidRDefault="00F9345A" w:rsidP="00F9345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TenLoai</w:t>
            </w:r>
          </w:p>
        </w:tc>
        <w:tc>
          <w:tcPr>
            <w:tcW w:w="6299" w:type="dxa"/>
          </w:tcPr>
          <w:p w14:paraId="304490A2" w14:textId="77777777" w:rsidR="007F12B6" w:rsidRPr="00F9345A" w:rsidRDefault="00F9345A" w:rsidP="00ED4CD2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loại tài khoản</w:t>
            </w:r>
          </w:p>
        </w:tc>
      </w:tr>
    </w:tbl>
    <w:p w14:paraId="6D8373BD" w14:textId="77777777" w:rsidR="007F12B6" w:rsidRPr="00A94173" w:rsidRDefault="007F12B6" w:rsidP="007F12B6"/>
    <w:p w14:paraId="66FC10CB" w14:textId="77777777" w:rsidR="00A94173" w:rsidRPr="007F12B6" w:rsidRDefault="00A94173" w:rsidP="00184D0B">
      <w:pPr>
        <w:pStyle w:val="ListParagraph"/>
        <w:numPr>
          <w:ilvl w:val="0"/>
          <w:numId w:val="41"/>
        </w:numPr>
        <w:outlineLvl w:val="1"/>
      </w:pPr>
      <w:bookmarkStart w:id="7" w:name="_Toc32346657"/>
      <w:r>
        <w:rPr>
          <w:lang w:val="en-US"/>
        </w:rPr>
        <w:t>Bảng DanhSachPhim</w:t>
      </w:r>
      <w:bookmarkEnd w:id="7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41"/>
        <w:gridCol w:w="6302"/>
      </w:tblGrid>
      <w:tr w:rsidR="007F12B6" w:rsidRPr="00DF5465" w14:paraId="47F05050" w14:textId="77777777" w:rsidTr="00ED3529">
        <w:tc>
          <w:tcPr>
            <w:tcW w:w="2941" w:type="dxa"/>
          </w:tcPr>
          <w:p w14:paraId="6F1D34C1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Thuộc tính</w:t>
            </w:r>
          </w:p>
        </w:tc>
        <w:tc>
          <w:tcPr>
            <w:tcW w:w="6302" w:type="dxa"/>
          </w:tcPr>
          <w:p w14:paraId="4E7DB75D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</w:rPr>
            </w:pPr>
            <w:r w:rsidRPr="00DF5465">
              <w:rPr>
                <w:b/>
                <w:szCs w:val="26"/>
              </w:rPr>
              <w:t>Diễn giải</w:t>
            </w:r>
          </w:p>
        </w:tc>
      </w:tr>
      <w:tr w:rsidR="006D6275" w:rsidRPr="00DF5465" w14:paraId="05DC725C" w14:textId="77777777" w:rsidTr="00ED3529">
        <w:tc>
          <w:tcPr>
            <w:tcW w:w="2941" w:type="dxa"/>
          </w:tcPr>
          <w:p w14:paraId="6945EB9F" w14:textId="2C4C8AF9" w:rsidR="006D6275" w:rsidRPr="00C829FD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u w:val="single"/>
                <w:lang w:val="en-US"/>
              </w:rPr>
            </w:pPr>
            <w:r w:rsidRPr="00FB232E">
              <w:t>Id</w:t>
            </w:r>
          </w:p>
        </w:tc>
        <w:tc>
          <w:tcPr>
            <w:tcW w:w="6302" w:type="dxa"/>
          </w:tcPr>
          <w:p w14:paraId="3A6D1571" w14:textId="4078BEE5" w:rsidR="006D6275" w:rsidRPr="003B01CD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Phân biệt giữa các phim lẻ</w:t>
            </w:r>
          </w:p>
        </w:tc>
      </w:tr>
      <w:tr w:rsidR="006D6275" w:rsidRPr="00DF5465" w14:paraId="11D0D41E" w14:textId="77777777" w:rsidTr="00ED3529">
        <w:tc>
          <w:tcPr>
            <w:tcW w:w="2941" w:type="dxa"/>
          </w:tcPr>
          <w:p w14:paraId="751BF2E2" w14:textId="29B6A8C4" w:rsidR="006D6275" w:rsidRPr="007F0D1D" w:rsidRDefault="006D6275" w:rsidP="006D6275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TenPhim</w:t>
            </w:r>
          </w:p>
        </w:tc>
        <w:tc>
          <w:tcPr>
            <w:tcW w:w="6302" w:type="dxa"/>
          </w:tcPr>
          <w:p w14:paraId="4C41C289" w14:textId="7FD11B25" w:rsidR="006D6275" w:rsidRPr="003B01CD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 xml:space="preserve">Tên bộ phim </w:t>
            </w:r>
          </w:p>
        </w:tc>
      </w:tr>
      <w:tr w:rsidR="006D6275" w:rsidRPr="00DF5465" w14:paraId="6298115E" w14:textId="77777777" w:rsidTr="00ED3529">
        <w:tc>
          <w:tcPr>
            <w:tcW w:w="2941" w:type="dxa"/>
          </w:tcPr>
          <w:p w14:paraId="13664E48" w14:textId="2AF7B219" w:rsidR="006D6275" w:rsidRPr="00C829FD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HinhAnh</w:t>
            </w:r>
          </w:p>
        </w:tc>
        <w:tc>
          <w:tcPr>
            <w:tcW w:w="6302" w:type="dxa"/>
          </w:tcPr>
          <w:p w14:paraId="56D5C94A" w14:textId="124541D4" w:rsidR="006D6275" w:rsidRPr="00DF5465" w:rsidRDefault="006D6275" w:rsidP="006D6275">
            <w:pPr>
              <w:spacing w:line="240" w:lineRule="auto"/>
              <w:rPr>
                <w:szCs w:val="26"/>
              </w:rPr>
            </w:pPr>
            <w:r>
              <w:rPr>
                <w:lang w:val="en-US"/>
              </w:rPr>
              <w:t>Hình ảnh đại diện phim lẻ</w:t>
            </w:r>
          </w:p>
        </w:tc>
      </w:tr>
      <w:tr w:rsidR="006D6275" w:rsidRPr="00DF5465" w14:paraId="6F982B2E" w14:textId="77777777" w:rsidTr="00ED3529">
        <w:tc>
          <w:tcPr>
            <w:tcW w:w="2941" w:type="dxa"/>
          </w:tcPr>
          <w:p w14:paraId="7EDF3C27" w14:textId="4FC04880" w:rsidR="006D6275" w:rsidRPr="00C829FD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NgayThem</w:t>
            </w:r>
          </w:p>
        </w:tc>
        <w:tc>
          <w:tcPr>
            <w:tcW w:w="6302" w:type="dxa"/>
          </w:tcPr>
          <w:p w14:paraId="5513B1C8" w14:textId="0FF24C3A" w:rsidR="006D6275" w:rsidRPr="00DF5465" w:rsidRDefault="006D6275" w:rsidP="006D6275">
            <w:pPr>
              <w:spacing w:line="240" w:lineRule="auto"/>
              <w:rPr>
                <w:szCs w:val="26"/>
              </w:rPr>
            </w:pPr>
            <w:r>
              <w:rPr>
                <w:lang w:val="en-US"/>
              </w:rPr>
              <w:t>Ngày thêm phim</w:t>
            </w:r>
          </w:p>
        </w:tc>
      </w:tr>
      <w:tr w:rsidR="006D6275" w:rsidRPr="00DF5465" w14:paraId="48F4B074" w14:textId="77777777" w:rsidTr="00ED3529">
        <w:tc>
          <w:tcPr>
            <w:tcW w:w="2941" w:type="dxa"/>
          </w:tcPr>
          <w:p w14:paraId="3BBD88A2" w14:textId="036BFB81" w:rsidR="006D6275" w:rsidRPr="00C829FD" w:rsidRDefault="006D6275" w:rsidP="006D6275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NgayPhatHanh</w:t>
            </w:r>
          </w:p>
        </w:tc>
        <w:tc>
          <w:tcPr>
            <w:tcW w:w="6302" w:type="dxa"/>
          </w:tcPr>
          <w:p w14:paraId="712F91AE" w14:textId="3D6E861F" w:rsidR="006D6275" w:rsidRPr="00DF5465" w:rsidRDefault="006D6275" w:rsidP="006D6275">
            <w:pPr>
              <w:spacing w:line="240" w:lineRule="auto"/>
              <w:rPr>
                <w:szCs w:val="26"/>
              </w:rPr>
            </w:pPr>
            <w:r>
              <w:rPr>
                <w:lang w:val="en-US"/>
              </w:rPr>
              <w:t>Ngày phát hành phim</w:t>
            </w:r>
          </w:p>
        </w:tc>
      </w:tr>
      <w:tr w:rsidR="006D6275" w:rsidRPr="00DF5465" w14:paraId="26B3E66A" w14:textId="77777777" w:rsidTr="00ED3529">
        <w:tc>
          <w:tcPr>
            <w:tcW w:w="2941" w:type="dxa"/>
          </w:tcPr>
          <w:p w14:paraId="6E222FE0" w14:textId="63575E09" w:rsidR="006D6275" w:rsidRPr="00ED3529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TomTatNoiDung</w:t>
            </w:r>
          </w:p>
        </w:tc>
        <w:tc>
          <w:tcPr>
            <w:tcW w:w="6302" w:type="dxa"/>
          </w:tcPr>
          <w:p w14:paraId="30938722" w14:textId="5876AA8E" w:rsidR="006D6275" w:rsidRPr="003B01CD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Tóm tắt nội dung phim</w:t>
            </w:r>
          </w:p>
        </w:tc>
      </w:tr>
      <w:tr w:rsidR="006D6275" w:rsidRPr="00DF5465" w14:paraId="464337EB" w14:textId="77777777" w:rsidTr="00ED3529">
        <w:tc>
          <w:tcPr>
            <w:tcW w:w="2941" w:type="dxa"/>
          </w:tcPr>
          <w:p w14:paraId="5E9B39C9" w14:textId="2F487C22" w:rsidR="006D6275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DuongDanPhim</w:t>
            </w:r>
          </w:p>
        </w:tc>
        <w:tc>
          <w:tcPr>
            <w:tcW w:w="6302" w:type="dxa"/>
          </w:tcPr>
          <w:p w14:paraId="0404C697" w14:textId="7035E5D3" w:rsidR="006D6275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Link phim</w:t>
            </w:r>
          </w:p>
        </w:tc>
      </w:tr>
      <w:tr w:rsidR="006D6275" w:rsidRPr="00DF5465" w14:paraId="1EEF6314" w14:textId="77777777" w:rsidTr="00ED3529">
        <w:tc>
          <w:tcPr>
            <w:tcW w:w="2941" w:type="dxa"/>
          </w:tcPr>
          <w:p w14:paraId="1BC4FA88" w14:textId="42C96629" w:rsidR="006D6275" w:rsidRPr="00ED3529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LuotXem</w:t>
            </w:r>
          </w:p>
        </w:tc>
        <w:tc>
          <w:tcPr>
            <w:tcW w:w="6302" w:type="dxa"/>
          </w:tcPr>
          <w:p w14:paraId="6ECBE3CF" w14:textId="576A0B33" w:rsidR="006D6275" w:rsidRPr="00DF5465" w:rsidRDefault="006D6275" w:rsidP="006D6275">
            <w:pPr>
              <w:spacing w:line="240" w:lineRule="auto"/>
              <w:rPr>
                <w:szCs w:val="26"/>
              </w:rPr>
            </w:pPr>
            <w:r>
              <w:rPr>
                <w:lang w:val="en-US"/>
              </w:rPr>
              <w:t>Lượt xem phim</w:t>
            </w:r>
          </w:p>
        </w:tc>
      </w:tr>
      <w:tr w:rsidR="006D6275" w:rsidRPr="00DF5465" w14:paraId="7A74A6F7" w14:textId="77777777" w:rsidTr="00ED3529">
        <w:tc>
          <w:tcPr>
            <w:tcW w:w="2941" w:type="dxa"/>
          </w:tcPr>
          <w:p w14:paraId="60B8B8E0" w14:textId="7EA80927" w:rsidR="006D6275" w:rsidRPr="00ED3529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DanhGia</w:t>
            </w:r>
          </w:p>
        </w:tc>
        <w:tc>
          <w:tcPr>
            <w:tcW w:w="6302" w:type="dxa"/>
          </w:tcPr>
          <w:p w14:paraId="29995593" w14:textId="2159C604" w:rsidR="006D6275" w:rsidRPr="003B01CD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Đánh giá bộ phim</w:t>
            </w:r>
          </w:p>
        </w:tc>
      </w:tr>
      <w:tr w:rsidR="006D6275" w:rsidRPr="00DF5465" w14:paraId="42D32CBF" w14:textId="77777777" w:rsidTr="00ED3529">
        <w:tc>
          <w:tcPr>
            <w:tcW w:w="2941" w:type="dxa"/>
          </w:tcPr>
          <w:p w14:paraId="68364545" w14:textId="74BA15B4" w:rsidR="006D6275" w:rsidRPr="00ED3529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TheLoai</w:t>
            </w:r>
          </w:p>
        </w:tc>
        <w:tc>
          <w:tcPr>
            <w:tcW w:w="6302" w:type="dxa"/>
          </w:tcPr>
          <w:p w14:paraId="050C4582" w14:textId="2AAACE50" w:rsidR="006D6275" w:rsidRPr="006D6275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Thể loại phim</w:t>
            </w:r>
          </w:p>
        </w:tc>
      </w:tr>
      <w:tr w:rsidR="006D6275" w:rsidRPr="00DF5465" w14:paraId="5EF5770B" w14:textId="77777777" w:rsidTr="00ED3529">
        <w:tc>
          <w:tcPr>
            <w:tcW w:w="2941" w:type="dxa"/>
          </w:tcPr>
          <w:p w14:paraId="6FBD327D" w14:textId="21DF9606" w:rsidR="006D6275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LoaiPhim</w:t>
            </w:r>
          </w:p>
        </w:tc>
        <w:tc>
          <w:tcPr>
            <w:tcW w:w="6302" w:type="dxa"/>
          </w:tcPr>
          <w:p w14:paraId="4846CB63" w14:textId="3EA6533F" w:rsidR="006D6275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 Loại phim ( lẻ hay bộ)</w:t>
            </w:r>
          </w:p>
        </w:tc>
      </w:tr>
      <w:tr w:rsidR="006D6275" w:rsidRPr="00DF5465" w14:paraId="3DE7916D" w14:textId="77777777" w:rsidTr="00ED3529">
        <w:tc>
          <w:tcPr>
            <w:tcW w:w="2941" w:type="dxa"/>
          </w:tcPr>
          <w:p w14:paraId="561DCBED" w14:textId="198B32EF" w:rsidR="006D6275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HienThi</w:t>
            </w:r>
          </w:p>
        </w:tc>
        <w:tc>
          <w:tcPr>
            <w:tcW w:w="6302" w:type="dxa"/>
          </w:tcPr>
          <w:p w14:paraId="50253177" w14:textId="43898F0F" w:rsidR="006D6275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Có được phép hiện thị hay không</w:t>
            </w:r>
          </w:p>
        </w:tc>
      </w:tr>
      <w:tr w:rsidR="006D6275" w:rsidRPr="00DF5465" w14:paraId="086859CA" w14:textId="77777777" w:rsidTr="00ED3529">
        <w:tc>
          <w:tcPr>
            <w:tcW w:w="2941" w:type="dxa"/>
          </w:tcPr>
          <w:p w14:paraId="2B6C01E4" w14:textId="0C2DAAA2" w:rsidR="006D6275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Tag</w:t>
            </w:r>
          </w:p>
        </w:tc>
        <w:tc>
          <w:tcPr>
            <w:tcW w:w="6302" w:type="dxa"/>
          </w:tcPr>
          <w:p w14:paraId="69915B4C" w14:textId="75DB0DA9" w:rsidR="006D6275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Ghi chú phim</w:t>
            </w:r>
          </w:p>
        </w:tc>
      </w:tr>
    </w:tbl>
    <w:p w14:paraId="3A686EC8" w14:textId="77777777" w:rsidR="007F12B6" w:rsidRPr="00A94173" w:rsidRDefault="007F12B6" w:rsidP="007F12B6"/>
    <w:p w14:paraId="536ECEDD" w14:textId="77777777" w:rsidR="00A94173" w:rsidRPr="007F12B6" w:rsidRDefault="00A94173" w:rsidP="00184D0B">
      <w:pPr>
        <w:pStyle w:val="ListParagraph"/>
        <w:numPr>
          <w:ilvl w:val="0"/>
          <w:numId w:val="41"/>
        </w:numPr>
        <w:outlineLvl w:val="1"/>
      </w:pPr>
      <w:bookmarkStart w:id="8" w:name="_Toc32346658"/>
      <w:r>
        <w:rPr>
          <w:lang w:val="en-US"/>
        </w:rPr>
        <w:t>Bảng LoaiPhim</w:t>
      </w:r>
      <w:bookmarkEnd w:id="8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41"/>
        <w:gridCol w:w="6302"/>
      </w:tblGrid>
      <w:tr w:rsidR="007F12B6" w:rsidRPr="00DF5465" w14:paraId="50FDFF51" w14:textId="77777777" w:rsidTr="00511E41">
        <w:tc>
          <w:tcPr>
            <w:tcW w:w="2941" w:type="dxa"/>
          </w:tcPr>
          <w:p w14:paraId="5D02D6D0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Thuộc tính</w:t>
            </w:r>
          </w:p>
        </w:tc>
        <w:tc>
          <w:tcPr>
            <w:tcW w:w="6302" w:type="dxa"/>
          </w:tcPr>
          <w:p w14:paraId="50F7E44B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</w:rPr>
            </w:pPr>
            <w:r w:rsidRPr="00DF5465">
              <w:rPr>
                <w:b/>
                <w:szCs w:val="26"/>
              </w:rPr>
              <w:t>Diễn giải</w:t>
            </w:r>
          </w:p>
        </w:tc>
      </w:tr>
      <w:tr w:rsidR="007F12B6" w:rsidRPr="00DF5465" w14:paraId="106A99C8" w14:textId="77777777" w:rsidTr="00511E41">
        <w:tc>
          <w:tcPr>
            <w:tcW w:w="2941" w:type="dxa"/>
          </w:tcPr>
          <w:p w14:paraId="3B3899BF" w14:textId="77777777" w:rsidR="007F12B6" w:rsidRPr="006823FC" w:rsidRDefault="00511E41" w:rsidP="00511E41">
            <w:pPr>
              <w:spacing w:line="240" w:lineRule="auto"/>
              <w:jc w:val="center"/>
              <w:rPr>
                <w:szCs w:val="26"/>
                <w:u w:val="single"/>
                <w:lang w:val="en-US"/>
              </w:rPr>
            </w:pPr>
            <w:r w:rsidRPr="006823FC">
              <w:rPr>
                <w:szCs w:val="26"/>
                <w:u w:val="single"/>
                <w:lang w:val="en-US"/>
              </w:rPr>
              <w:t>Id</w:t>
            </w:r>
          </w:p>
        </w:tc>
        <w:tc>
          <w:tcPr>
            <w:tcW w:w="6302" w:type="dxa"/>
          </w:tcPr>
          <w:p w14:paraId="056F0DA1" w14:textId="77777777" w:rsidR="007F12B6" w:rsidRPr="00DF5465" w:rsidRDefault="00511E41" w:rsidP="00ED4CD2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Phân biệt các loại phim</w:t>
            </w:r>
          </w:p>
        </w:tc>
      </w:tr>
      <w:tr w:rsidR="007F12B6" w:rsidRPr="00DF5465" w14:paraId="5DF18719" w14:textId="77777777" w:rsidTr="00511E41">
        <w:tc>
          <w:tcPr>
            <w:tcW w:w="2941" w:type="dxa"/>
          </w:tcPr>
          <w:p w14:paraId="649A3B49" w14:textId="77777777" w:rsidR="007F12B6" w:rsidRPr="00511E41" w:rsidRDefault="00511E41" w:rsidP="00511E41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TenLoaiPhim</w:t>
            </w:r>
          </w:p>
        </w:tc>
        <w:tc>
          <w:tcPr>
            <w:tcW w:w="6302" w:type="dxa"/>
          </w:tcPr>
          <w:p w14:paraId="0BE1511D" w14:textId="77777777" w:rsidR="007F12B6" w:rsidRPr="00511E41" w:rsidRDefault="00511E41" w:rsidP="00ED4CD2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loại phim</w:t>
            </w:r>
          </w:p>
        </w:tc>
      </w:tr>
    </w:tbl>
    <w:p w14:paraId="15D8A174" w14:textId="77777777" w:rsidR="007F12B6" w:rsidRPr="00A94173" w:rsidRDefault="007F12B6" w:rsidP="007F12B6"/>
    <w:p w14:paraId="32B68AAD" w14:textId="77777777" w:rsidR="00A94173" w:rsidRPr="007F12B6" w:rsidRDefault="00A94173" w:rsidP="00184D0B">
      <w:pPr>
        <w:pStyle w:val="ListParagraph"/>
        <w:numPr>
          <w:ilvl w:val="0"/>
          <w:numId w:val="41"/>
        </w:numPr>
        <w:outlineLvl w:val="1"/>
      </w:pPr>
      <w:bookmarkStart w:id="9" w:name="_Toc32346659"/>
      <w:r>
        <w:rPr>
          <w:lang w:val="en-US"/>
        </w:rPr>
        <w:t>Bảng TheLoai</w:t>
      </w:r>
      <w:bookmarkEnd w:id="9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41"/>
        <w:gridCol w:w="6302"/>
      </w:tblGrid>
      <w:tr w:rsidR="007F12B6" w:rsidRPr="00DF5465" w14:paraId="58EA5331" w14:textId="77777777" w:rsidTr="00511E41">
        <w:tc>
          <w:tcPr>
            <w:tcW w:w="2941" w:type="dxa"/>
          </w:tcPr>
          <w:p w14:paraId="1FF2D6C8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Thuộc tính</w:t>
            </w:r>
          </w:p>
        </w:tc>
        <w:tc>
          <w:tcPr>
            <w:tcW w:w="6302" w:type="dxa"/>
          </w:tcPr>
          <w:p w14:paraId="42267885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</w:rPr>
            </w:pPr>
            <w:r w:rsidRPr="00DF5465">
              <w:rPr>
                <w:b/>
                <w:szCs w:val="26"/>
              </w:rPr>
              <w:t>Diễn giải</w:t>
            </w:r>
          </w:p>
        </w:tc>
      </w:tr>
      <w:tr w:rsidR="00511E41" w:rsidRPr="00DF5465" w14:paraId="1446294E" w14:textId="77777777" w:rsidTr="00511E41">
        <w:tc>
          <w:tcPr>
            <w:tcW w:w="2941" w:type="dxa"/>
          </w:tcPr>
          <w:p w14:paraId="30866694" w14:textId="77777777" w:rsidR="00511E41" w:rsidRPr="006823FC" w:rsidRDefault="00511E41" w:rsidP="00511E41">
            <w:pPr>
              <w:spacing w:line="240" w:lineRule="auto"/>
              <w:jc w:val="center"/>
              <w:rPr>
                <w:szCs w:val="26"/>
                <w:u w:val="single"/>
                <w:lang w:val="en-US"/>
              </w:rPr>
            </w:pPr>
            <w:r w:rsidRPr="006823FC">
              <w:rPr>
                <w:szCs w:val="26"/>
                <w:u w:val="single"/>
                <w:lang w:val="en-US"/>
              </w:rPr>
              <w:t>Id</w:t>
            </w:r>
          </w:p>
        </w:tc>
        <w:tc>
          <w:tcPr>
            <w:tcW w:w="6302" w:type="dxa"/>
          </w:tcPr>
          <w:p w14:paraId="2F1A0532" w14:textId="77777777" w:rsidR="00511E41" w:rsidRPr="00DF5465" w:rsidRDefault="00511E41" w:rsidP="00511E41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Phân biệt các thể loại phim</w:t>
            </w:r>
          </w:p>
        </w:tc>
      </w:tr>
      <w:tr w:rsidR="00511E41" w:rsidRPr="00DF5465" w14:paraId="7099116E" w14:textId="77777777" w:rsidTr="00511E41">
        <w:tc>
          <w:tcPr>
            <w:tcW w:w="2941" w:type="dxa"/>
          </w:tcPr>
          <w:p w14:paraId="62AB5C84" w14:textId="77777777" w:rsidR="00511E41" w:rsidRPr="00511E41" w:rsidRDefault="00511E41" w:rsidP="00511E41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TenTheLoai</w:t>
            </w:r>
          </w:p>
        </w:tc>
        <w:tc>
          <w:tcPr>
            <w:tcW w:w="6302" w:type="dxa"/>
          </w:tcPr>
          <w:p w14:paraId="63092338" w14:textId="77777777" w:rsidR="00511E41" w:rsidRPr="00511E41" w:rsidRDefault="00511E41" w:rsidP="00511E4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thể loại phim</w:t>
            </w:r>
          </w:p>
        </w:tc>
      </w:tr>
    </w:tbl>
    <w:p w14:paraId="3B3E8CFE" w14:textId="77777777" w:rsidR="007F12B6" w:rsidRPr="00A94173" w:rsidRDefault="007F12B6" w:rsidP="007F12B6"/>
    <w:p w14:paraId="69B3B2A1" w14:textId="77777777" w:rsidR="00A94173" w:rsidRPr="007F12B6" w:rsidRDefault="00A94173" w:rsidP="00184D0B">
      <w:pPr>
        <w:pStyle w:val="ListParagraph"/>
        <w:numPr>
          <w:ilvl w:val="0"/>
          <w:numId w:val="41"/>
        </w:numPr>
        <w:outlineLvl w:val="1"/>
      </w:pPr>
      <w:bookmarkStart w:id="10" w:name="_Toc32346660"/>
      <w:r>
        <w:rPr>
          <w:lang w:val="en-US"/>
        </w:rPr>
        <w:t>Bảng ChiTietPhimBo</w:t>
      </w:r>
      <w:bookmarkEnd w:id="10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0"/>
        <w:gridCol w:w="6283"/>
      </w:tblGrid>
      <w:tr w:rsidR="007F12B6" w:rsidRPr="00DF5465" w14:paraId="25DC4D73" w14:textId="77777777" w:rsidTr="00E00A62">
        <w:tc>
          <w:tcPr>
            <w:tcW w:w="2960" w:type="dxa"/>
          </w:tcPr>
          <w:p w14:paraId="2DD8B9D5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Thuộc tính</w:t>
            </w:r>
          </w:p>
        </w:tc>
        <w:tc>
          <w:tcPr>
            <w:tcW w:w="6283" w:type="dxa"/>
          </w:tcPr>
          <w:p w14:paraId="6E5DF712" w14:textId="77777777" w:rsidR="007F12B6" w:rsidRPr="00DF5465" w:rsidRDefault="007F12B6" w:rsidP="00ED4CD2">
            <w:pPr>
              <w:spacing w:line="240" w:lineRule="auto"/>
              <w:jc w:val="center"/>
              <w:rPr>
                <w:b/>
                <w:szCs w:val="26"/>
              </w:rPr>
            </w:pPr>
            <w:r w:rsidRPr="00DF5465">
              <w:rPr>
                <w:b/>
                <w:szCs w:val="26"/>
              </w:rPr>
              <w:t>Diễn giải</w:t>
            </w:r>
          </w:p>
        </w:tc>
      </w:tr>
      <w:tr w:rsidR="006D6275" w:rsidRPr="00DF5465" w14:paraId="1756C8EC" w14:textId="77777777" w:rsidTr="00E00A62">
        <w:tc>
          <w:tcPr>
            <w:tcW w:w="2960" w:type="dxa"/>
          </w:tcPr>
          <w:p w14:paraId="0F93FB70" w14:textId="48FF65B7" w:rsidR="006D6275" w:rsidRPr="006823FC" w:rsidRDefault="006D6275" w:rsidP="006D6275">
            <w:pPr>
              <w:spacing w:line="240" w:lineRule="auto"/>
              <w:jc w:val="center"/>
              <w:rPr>
                <w:szCs w:val="26"/>
                <w:u w:val="single"/>
                <w:lang w:val="en-US"/>
              </w:rPr>
            </w:pPr>
            <w:r w:rsidRPr="00EC0A60">
              <w:t>Id</w:t>
            </w:r>
          </w:p>
        </w:tc>
        <w:tc>
          <w:tcPr>
            <w:tcW w:w="6283" w:type="dxa"/>
          </w:tcPr>
          <w:p w14:paraId="3B21B62E" w14:textId="2DCBFA82" w:rsidR="006D6275" w:rsidRPr="00E00A62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Phân biệt giữa các tập phim bộ</w:t>
            </w:r>
          </w:p>
        </w:tc>
      </w:tr>
      <w:tr w:rsidR="006D6275" w:rsidRPr="00DF5465" w14:paraId="2B4A9D4E" w14:textId="77777777" w:rsidTr="00E00A62">
        <w:tc>
          <w:tcPr>
            <w:tcW w:w="2960" w:type="dxa"/>
          </w:tcPr>
          <w:p w14:paraId="7766C0C6" w14:textId="29B7B32C" w:rsidR="006D6275" w:rsidRPr="00E00A62" w:rsidRDefault="006D6275" w:rsidP="006D6275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EC0A60">
              <w:t>SoTap</w:t>
            </w:r>
          </w:p>
        </w:tc>
        <w:tc>
          <w:tcPr>
            <w:tcW w:w="6283" w:type="dxa"/>
          </w:tcPr>
          <w:p w14:paraId="3BFE713A" w14:textId="552D7082" w:rsidR="006D6275" w:rsidRPr="00E00A62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Số tập phim bộ</w:t>
            </w:r>
          </w:p>
        </w:tc>
      </w:tr>
      <w:tr w:rsidR="006D6275" w:rsidRPr="00DF5465" w14:paraId="03D1C9C1" w14:textId="77777777" w:rsidTr="00E00A62">
        <w:tc>
          <w:tcPr>
            <w:tcW w:w="2960" w:type="dxa"/>
          </w:tcPr>
          <w:p w14:paraId="68818E01" w14:textId="40739330" w:rsidR="006D6275" w:rsidRPr="00E00A62" w:rsidRDefault="006D6275" w:rsidP="006D6275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EC0A60">
              <w:t>TenTapPhim</w:t>
            </w:r>
          </w:p>
        </w:tc>
        <w:tc>
          <w:tcPr>
            <w:tcW w:w="6283" w:type="dxa"/>
          </w:tcPr>
          <w:p w14:paraId="4D319FF1" w14:textId="4307BDF6" w:rsidR="006D6275" w:rsidRPr="00E00A62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Tên tập phim bộ</w:t>
            </w:r>
          </w:p>
        </w:tc>
      </w:tr>
      <w:tr w:rsidR="006D6275" w:rsidRPr="00DF5465" w14:paraId="376C391F" w14:textId="77777777" w:rsidTr="00E00A62">
        <w:tc>
          <w:tcPr>
            <w:tcW w:w="2960" w:type="dxa"/>
          </w:tcPr>
          <w:p w14:paraId="2235A57E" w14:textId="06581EB1" w:rsidR="006D6275" w:rsidRPr="00E00A62" w:rsidRDefault="006D6275" w:rsidP="006D6275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EC0A60">
              <w:t>Ngay</w:t>
            </w:r>
            <w:r>
              <w:rPr>
                <w:lang w:val="en-US"/>
              </w:rPr>
              <w:t>Them</w:t>
            </w:r>
          </w:p>
        </w:tc>
        <w:tc>
          <w:tcPr>
            <w:tcW w:w="6283" w:type="dxa"/>
          </w:tcPr>
          <w:p w14:paraId="7F1A84F9" w14:textId="3A1E0994" w:rsidR="006D6275" w:rsidRPr="00DF5465" w:rsidRDefault="006D6275" w:rsidP="006D6275">
            <w:pPr>
              <w:spacing w:line="240" w:lineRule="auto"/>
              <w:rPr>
                <w:szCs w:val="26"/>
              </w:rPr>
            </w:pPr>
            <w:r>
              <w:rPr>
                <w:lang w:val="en-US"/>
              </w:rPr>
              <w:t>Ngày tập phim được thêm</w:t>
            </w:r>
          </w:p>
        </w:tc>
      </w:tr>
      <w:tr w:rsidR="006D6275" w:rsidRPr="00DF5465" w14:paraId="7697C590" w14:textId="77777777" w:rsidTr="00E00A62">
        <w:tc>
          <w:tcPr>
            <w:tcW w:w="2960" w:type="dxa"/>
          </w:tcPr>
          <w:p w14:paraId="4DD82D0F" w14:textId="382FD034" w:rsidR="006D6275" w:rsidRPr="00ED3529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EC0A60">
              <w:t>DuongDanPhim</w:t>
            </w:r>
          </w:p>
        </w:tc>
        <w:tc>
          <w:tcPr>
            <w:tcW w:w="6283" w:type="dxa"/>
          </w:tcPr>
          <w:p w14:paraId="79456745" w14:textId="2EBFEC61" w:rsidR="006D6275" w:rsidRPr="003B01CD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Link tập phim</w:t>
            </w:r>
          </w:p>
        </w:tc>
      </w:tr>
      <w:tr w:rsidR="006D6275" w:rsidRPr="00DF5465" w14:paraId="113001A2" w14:textId="77777777" w:rsidTr="00E00A62">
        <w:tc>
          <w:tcPr>
            <w:tcW w:w="2960" w:type="dxa"/>
          </w:tcPr>
          <w:p w14:paraId="37831D20" w14:textId="1C9935EB" w:rsidR="006D6275" w:rsidRDefault="006D6275" w:rsidP="006D6275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EC0A60">
              <w:t>LuotXem</w:t>
            </w:r>
          </w:p>
        </w:tc>
        <w:tc>
          <w:tcPr>
            <w:tcW w:w="6283" w:type="dxa"/>
          </w:tcPr>
          <w:p w14:paraId="3C01192F" w14:textId="7C902BBB" w:rsidR="006D6275" w:rsidRDefault="006D6275" w:rsidP="006D627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lang w:val="en-US"/>
              </w:rPr>
              <w:t>Lượt người xem phim</w:t>
            </w:r>
          </w:p>
        </w:tc>
      </w:tr>
    </w:tbl>
    <w:p w14:paraId="79BB6A5B" w14:textId="77777777" w:rsidR="007F12B6" w:rsidRPr="00DF5465" w:rsidRDefault="007F12B6" w:rsidP="007F12B6"/>
    <w:p w14:paraId="25EC2257" w14:textId="77777777" w:rsidR="00CA75F9" w:rsidRPr="00DF5465" w:rsidRDefault="00CA75F9" w:rsidP="00CA75F9">
      <w:pPr>
        <w:rPr>
          <w:i/>
          <w:lang w:val="en-US"/>
        </w:rPr>
      </w:pPr>
    </w:p>
    <w:p w14:paraId="6EEE320E" w14:textId="77777777" w:rsidR="00CA75F9" w:rsidRPr="00DF5465" w:rsidRDefault="00CA75F9" w:rsidP="00CA75F9">
      <w:pPr>
        <w:spacing w:line="360" w:lineRule="auto"/>
        <w:jc w:val="both"/>
        <w:rPr>
          <w:lang w:val="en-US"/>
        </w:rPr>
      </w:pPr>
    </w:p>
    <w:p w14:paraId="430323BE" w14:textId="77777777" w:rsidR="003C2F0F" w:rsidRPr="00DF5465" w:rsidRDefault="003C2F0F" w:rsidP="00CA75F9">
      <w:pPr>
        <w:pStyle w:val="BodyText"/>
        <w:jc w:val="both"/>
        <w:rPr>
          <w:i/>
          <w:lang w:val="en-US"/>
        </w:rPr>
      </w:pPr>
    </w:p>
    <w:sectPr w:rsidR="003C2F0F" w:rsidRPr="00DF5465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0B4E6" w14:textId="77777777" w:rsidR="009F79ED" w:rsidRDefault="009F79ED">
      <w:r>
        <w:separator/>
      </w:r>
    </w:p>
  </w:endnote>
  <w:endnote w:type="continuationSeparator" w:id="0">
    <w:p w14:paraId="018AB455" w14:textId="77777777" w:rsidR="009F79ED" w:rsidRDefault="009F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C6DFDA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DAC6151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28BDA7F8" wp14:editId="0EE18BC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91E59F6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C7A2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02A9780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072DE" w14:textId="77777777" w:rsidR="009F79ED" w:rsidRDefault="009F79ED">
      <w:r>
        <w:separator/>
      </w:r>
    </w:p>
  </w:footnote>
  <w:footnote w:type="continuationSeparator" w:id="0">
    <w:p w14:paraId="0573851F" w14:textId="77777777" w:rsidR="009F79ED" w:rsidRDefault="009F7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35EB4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0527A62" wp14:editId="272DF285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E171F1D" w14:textId="77777777" w:rsidTr="008D3541">
      <w:tc>
        <w:tcPr>
          <w:tcW w:w="6623" w:type="dxa"/>
          <w:shd w:val="clear" w:color="auto" w:fill="auto"/>
        </w:tcPr>
        <w:p w14:paraId="3C94D02B" w14:textId="77777777" w:rsidR="00E95D0C" w:rsidRPr="008D3541" w:rsidRDefault="0019431E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Website xem phim online</w:t>
          </w:r>
        </w:p>
      </w:tc>
      <w:tc>
        <w:tcPr>
          <w:tcW w:w="2845" w:type="dxa"/>
          <w:shd w:val="clear" w:color="auto" w:fill="auto"/>
        </w:tcPr>
        <w:p w14:paraId="3402E4FA" w14:textId="2002015C" w:rsidR="00E95D0C" w:rsidRPr="008D3541" w:rsidRDefault="00E95D0C" w:rsidP="0019431E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Phiên bản:</w:t>
          </w:r>
          <w:r w:rsidR="0019431E">
            <w:rPr>
              <w:lang w:val="en-US"/>
            </w:rPr>
            <w:t xml:space="preserve"> </w:t>
          </w:r>
          <w:r w:rsidR="006D6275">
            <w:rPr>
              <w:lang w:val="en-US"/>
            </w:rPr>
            <w:t>2</w:t>
          </w:r>
          <w:r w:rsidR="0019431E">
            <w:rPr>
              <w:lang w:val="en-US"/>
            </w:rPr>
            <w:t>.0</w:t>
          </w:r>
        </w:p>
      </w:tc>
    </w:tr>
    <w:tr w:rsidR="00E95D0C" w14:paraId="4080CBE6" w14:textId="77777777" w:rsidTr="008D3541">
      <w:tc>
        <w:tcPr>
          <w:tcW w:w="6623" w:type="dxa"/>
          <w:shd w:val="clear" w:color="auto" w:fill="auto"/>
        </w:tcPr>
        <w:p w14:paraId="081182A4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22CD7EA9" w14:textId="3499BADD" w:rsidR="00E95D0C" w:rsidRPr="008D3541" w:rsidRDefault="00E95D0C" w:rsidP="0019431E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Ngày:</w:t>
          </w:r>
          <w:r w:rsidR="0019431E">
            <w:rPr>
              <w:lang w:val="en-US"/>
            </w:rPr>
            <w:t xml:space="preserve"> </w:t>
          </w:r>
          <w:r w:rsidR="006D6275">
            <w:rPr>
              <w:lang w:val="en-US"/>
            </w:rPr>
            <w:t>22</w:t>
          </w:r>
          <w:r w:rsidR="0019431E">
            <w:rPr>
              <w:lang w:val="en-US"/>
            </w:rPr>
            <w:t>/02/2020</w:t>
          </w:r>
          <w:r w:rsidRPr="008D3541">
            <w:rPr>
              <w:lang w:val="en-US"/>
            </w:rPr>
            <w:t xml:space="preserve"> </w:t>
          </w:r>
        </w:p>
      </w:tc>
    </w:tr>
  </w:tbl>
  <w:p w14:paraId="281AFA5E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B01915"/>
    <w:multiLevelType w:val="hybridMultilevel"/>
    <w:tmpl w:val="BE72C692"/>
    <w:lvl w:ilvl="0" w:tplc="3088336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74A67"/>
    <w:multiLevelType w:val="hybridMultilevel"/>
    <w:tmpl w:val="326CDB9E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85952C4"/>
    <w:multiLevelType w:val="hybridMultilevel"/>
    <w:tmpl w:val="DA0211A8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04B2B"/>
    <w:multiLevelType w:val="hybridMultilevel"/>
    <w:tmpl w:val="E66075C2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C64E2B"/>
    <w:multiLevelType w:val="hybridMultilevel"/>
    <w:tmpl w:val="2ECE1126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20"/>
  </w:num>
  <w:num w:numId="5">
    <w:abstractNumId w:val="23"/>
  </w:num>
  <w:num w:numId="6">
    <w:abstractNumId w:val="13"/>
  </w:num>
  <w:num w:numId="7">
    <w:abstractNumId w:val="24"/>
  </w:num>
  <w:num w:numId="8">
    <w:abstractNumId w:val="30"/>
  </w:num>
  <w:num w:numId="9">
    <w:abstractNumId w:val="16"/>
  </w:num>
  <w:num w:numId="10">
    <w:abstractNumId w:val="11"/>
  </w:num>
  <w:num w:numId="11">
    <w:abstractNumId w:val="35"/>
  </w:num>
  <w:num w:numId="12">
    <w:abstractNumId w:val="31"/>
  </w:num>
  <w:num w:numId="13">
    <w:abstractNumId w:val="29"/>
  </w:num>
  <w:num w:numId="14">
    <w:abstractNumId w:val="4"/>
  </w:num>
  <w:num w:numId="15">
    <w:abstractNumId w:val="8"/>
  </w:num>
  <w:num w:numId="16">
    <w:abstractNumId w:val="28"/>
  </w:num>
  <w:num w:numId="17">
    <w:abstractNumId w:val="33"/>
  </w:num>
  <w:num w:numId="18">
    <w:abstractNumId w:val="15"/>
  </w:num>
  <w:num w:numId="19">
    <w:abstractNumId w:val="26"/>
  </w:num>
  <w:num w:numId="20">
    <w:abstractNumId w:val="32"/>
  </w:num>
  <w:num w:numId="21">
    <w:abstractNumId w:val="34"/>
  </w:num>
  <w:num w:numId="22">
    <w:abstractNumId w:val="12"/>
  </w:num>
  <w:num w:numId="23">
    <w:abstractNumId w:val="19"/>
  </w:num>
  <w:num w:numId="24">
    <w:abstractNumId w:val="9"/>
  </w:num>
  <w:num w:numId="25">
    <w:abstractNumId w:val="7"/>
  </w:num>
  <w:num w:numId="26">
    <w:abstractNumId w:val="18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0"/>
  </w:num>
  <w:num w:numId="33">
    <w:abstractNumId w:val="0"/>
  </w:num>
  <w:num w:numId="34">
    <w:abstractNumId w:val="21"/>
  </w:num>
  <w:num w:numId="35">
    <w:abstractNumId w:val="14"/>
  </w:num>
  <w:num w:numId="36">
    <w:abstractNumId w:val="10"/>
  </w:num>
  <w:num w:numId="37">
    <w:abstractNumId w:val="6"/>
  </w:num>
  <w:num w:numId="38">
    <w:abstractNumId w:val="3"/>
  </w:num>
  <w:num w:numId="39">
    <w:abstractNumId w:val="27"/>
  </w:num>
  <w:num w:numId="40">
    <w:abstractNumId w:val="5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2DDA"/>
    <w:rsid w:val="000519D9"/>
    <w:rsid w:val="000C0CA8"/>
    <w:rsid w:val="00105AEB"/>
    <w:rsid w:val="00184D0B"/>
    <w:rsid w:val="0019431E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01CD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11E41"/>
    <w:rsid w:val="005652BB"/>
    <w:rsid w:val="005802A5"/>
    <w:rsid w:val="0060493B"/>
    <w:rsid w:val="006257BE"/>
    <w:rsid w:val="0064329D"/>
    <w:rsid w:val="00667D23"/>
    <w:rsid w:val="006823FC"/>
    <w:rsid w:val="006855DC"/>
    <w:rsid w:val="006D6275"/>
    <w:rsid w:val="006E420F"/>
    <w:rsid w:val="006E56E2"/>
    <w:rsid w:val="006E79EB"/>
    <w:rsid w:val="006F09CE"/>
    <w:rsid w:val="007338F6"/>
    <w:rsid w:val="007A1DE8"/>
    <w:rsid w:val="007C27F2"/>
    <w:rsid w:val="007F12B6"/>
    <w:rsid w:val="007F21C9"/>
    <w:rsid w:val="008243D9"/>
    <w:rsid w:val="008D3541"/>
    <w:rsid w:val="00984338"/>
    <w:rsid w:val="0099744F"/>
    <w:rsid w:val="009B2AFC"/>
    <w:rsid w:val="009F47F5"/>
    <w:rsid w:val="009F79ED"/>
    <w:rsid w:val="00A23833"/>
    <w:rsid w:val="00A544E7"/>
    <w:rsid w:val="00A638EF"/>
    <w:rsid w:val="00A94173"/>
    <w:rsid w:val="00B871C5"/>
    <w:rsid w:val="00BB5444"/>
    <w:rsid w:val="00C14AB8"/>
    <w:rsid w:val="00C74D6D"/>
    <w:rsid w:val="00CA52C8"/>
    <w:rsid w:val="00CA75F9"/>
    <w:rsid w:val="00CC7A2A"/>
    <w:rsid w:val="00D234F3"/>
    <w:rsid w:val="00D328EA"/>
    <w:rsid w:val="00DA2A6D"/>
    <w:rsid w:val="00DC363E"/>
    <w:rsid w:val="00DD57E3"/>
    <w:rsid w:val="00DF5465"/>
    <w:rsid w:val="00E00A62"/>
    <w:rsid w:val="00E95D0C"/>
    <w:rsid w:val="00ED3529"/>
    <w:rsid w:val="00F604EE"/>
    <w:rsid w:val="00F9345A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E5ACE"/>
  <w15:docId w15:val="{970A3875-C72C-46BF-86B2-DC8A381F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01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67003E4-C187-4199-9EA0-B4AD4630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69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3021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Nghĩa Đẹp Trai</cp:lastModifiedBy>
  <cp:revision>20</cp:revision>
  <cp:lastPrinted>2020-02-11T13:52:00Z</cp:lastPrinted>
  <dcterms:created xsi:type="dcterms:W3CDTF">2013-10-13T11:17:00Z</dcterms:created>
  <dcterms:modified xsi:type="dcterms:W3CDTF">2020-04-22T07:58:00Z</dcterms:modified>
</cp:coreProperties>
</file>