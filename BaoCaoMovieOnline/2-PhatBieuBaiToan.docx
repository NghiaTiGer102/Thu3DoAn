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2C5D" w14:textId="77777777" w:rsidR="003548A8" w:rsidRPr="001E140A" w:rsidRDefault="003548A8" w:rsidP="003548A8">
      <w:pPr>
        <w:rPr>
          <w:lang w:val="en-US"/>
        </w:rPr>
      </w:pPr>
    </w:p>
    <w:p w14:paraId="15F3CA1F" w14:textId="77777777" w:rsidR="00301562" w:rsidRPr="001E140A" w:rsidRDefault="00301562" w:rsidP="003548A8">
      <w:pPr>
        <w:rPr>
          <w:lang w:val="en-US"/>
        </w:rPr>
      </w:pPr>
    </w:p>
    <w:p w14:paraId="449DD50A" w14:textId="77777777" w:rsidR="00301562" w:rsidRPr="001E140A" w:rsidRDefault="00301562" w:rsidP="003548A8">
      <w:pPr>
        <w:rPr>
          <w:lang w:val="en-US"/>
        </w:rPr>
      </w:pPr>
    </w:p>
    <w:p w14:paraId="7602A8F0" w14:textId="77777777" w:rsidR="00301562" w:rsidRPr="001E140A" w:rsidRDefault="00301562" w:rsidP="003548A8">
      <w:pPr>
        <w:rPr>
          <w:lang w:val="en-US"/>
        </w:rPr>
      </w:pPr>
    </w:p>
    <w:p w14:paraId="5F17E3E4" w14:textId="77777777" w:rsidR="00301562" w:rsidRPr="001E140A" w:rsidRDefault="00301562" w:rsidP="003548A8">
      <w:pPr>
        <w:rPr>
          <w:lang w:val="en-US"/>
        </w:rPr>
      </w:pPr>
    </w:p>
    <w:p w14:paraId="328E8077" w14:textId="77777777" w:rsidR="00301562" w:rsidRPr="001E140A" w:rsidRDefault="00301562" w:rsidP="003548A8">
      <w:pPr>
        <w:rPr>
          <w:lang w:val="en-US"/>
        </w:rPr>
      </w:pPr>
    </w:p>
    <w:p w14:paraId="1FE31885" w14:textId="77777777" w:rsidR="00301562" w:rsidRPr="001E140A" w:rsidRDefault="00301562" w:rsidP="003548A8">
      <w:pPr>
        <w:rPr>
          <w:lang w:val="en-US"/>
        </w:rPr>
      </w:pPr>
    </w:p>
    <w:p w14:paraId="66305E23" w14:textId="77777777" w:rsidR="003548A8" w:rsidRPr="001E140A" w:rsidRDefault="003548A8" w:rsidP="003548A8">
      <w:pPr>
        <w:rPr>
          <w:lang w:val="en-US"/>
        </w:rPr>
      </w:pPr>
    </w:p>
    <w:p w14:paraId="68984AEA" w14:textId="77777777" w:rsidR="00D234F3" w:rsidRPr="001E140A" w:rsidRDefault="007A1DE8" w:rsidP="007A1DE8">
      <w:pPr>
        <w:pStyle w:val="Title"/>
        <w:jc w:val="right"/>
        <w:rPr>
          <w:rFonts w:ascii="Times New Roman" w:hAnsi="Times New Roman"/>
          <w:lang w:val="en-US"/>
        </w:rPr>
      </w:pPr>
      <w:r w:rsidRPr="001E140A">
        <w:rPr>
          <w:rFonts w:ascii="Times New Roman" w:hAnsi="Times New Roman"/>
          <w:lang w:val="en-US"/>
        </w:rPr>
        <w:t xml:space="preserve">Phát biểu bài toán </w:t>
      </w:r>
      <w:r w:rsidR="00FF5CFC" w:rsidRPr="001E140A">
        <w:rPr>
          <w:rFonts w:ascii="Times New Roman" w:hAnsi="Times New Roman"/>
          <w:lang w:val="en-US"/>
        </w:rPr>
        <w:t>Website xem phim online</w:t>
      </w:r>
    </w:p>
    <w:p w14:paraId="357EE9EC" w14:textId="77777777" w:rsidR="007A1DE8" w:rsidRPr="001E140A" w:rsidRDefault="007A1DE8" w:rsidP="007A1DE8">
      <w:pPr>
        <w:rPr>
          <w:lang w:val="en-US"/>
        </w:rPr>
      </w:pPr>
    </w:p>
    <w:p w14:paraId="60E0C053" w14:textId="3152B5E2" w:rsidR="007A1DE8" w:rsidRPr="001E140A" w:rsidRDefault="007A1DE8" w:rsidP="007A1DE8">
      <w:pPr>
        <w:jc w:val="right"/>
        <w:rPr>
          <w:sz w:val="34"/>
          <w:szCs w:val="30"/>
          <w:lang w:val="en-US"/>
        </w:rPr>
      </w:pPr>
      <w:r w:rsidRPr="001E140A">
        <w:rPr>
          <w:sz w:val="34"/>
          <w:szCs w:val="30"/>
          <w:lang w:val="en-US"/>
        </w:rPr>
        <w:t xml:space="preserve">Version </w:t>
      </w:r>
      <w:r w:rsidR="007479D9">
        <w:rPr>
          <w:sz w:val="34"/>
          <w:szCs w:val="30"/>
          <w:lang w:val="en-US"/>
        </w:rPr>
        <w:t>2</w:t>
      </w:r>
      <w:r w:rsidR="00FF5CFC" w:rsidRPr="001E140A">
        <w:rPr>
          <w:sz w:val="34"/>
          <w:szCs w:val="30"/>
          <w:lang w:val="en-US"/>
        </w:rPr>
        <w:t>.0</w:t>
      </w:r>
    </w:p>
    <w:p w14:paraId="293F15D5" w14:textId="77777777" w:rsidR="00D234F3" w:rsidRPr="001E140A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74355282" w14:textId="77777777" w:rsidR="003548A8" w:rsidRPr="001E140A" w:rsidRDefault="003548A8" w:rsidP="003548A8">
      <w:pPr>
        <w:rPr>
          <w:lang w:val="en-US"/>
        </w:rPr>
      </w:pPr>
    </w:p>
    <w:p w14:paraId="3CAB4607" w14:textId="77777777" w:rsidR="00301562" w:rsidRPr="001E140A" w:rsidRDefault="00301562" w:rsidP="003548A8">
      <w:pPr>
        <w:rPr>
          <w:lang w:val="en-US"/>
        </w:rPr>
      </w:pPr>
    </w:p>
    <w:p w14:paraId="11AA5DAD" w14:textId="77777777" w:rsidR="00301562" w:rsidRPr="001E140A" w:rsidRDefault="00301562" w:rsidP="003548A8">
      <w:pPr>
        <w:rPr>
          <w:lang w:val="en-US"/>
        </w:rPr>
      </w:pPr>
    </w:p>
    <w:p w14:paraId="4FD8753D" w14:textId="77777777" w:rsidR="00301562" w:rsidRPr="001E140A" w:rsidRDefault="00301562" w:rsidP="003548A8">
      <w:pPr>
        <w:rPr>
          <w:lang w:val="en-US"/>
        </w:rPr>
      </w:pPr>
    </w:p>
    <w:p w14:paraId="3E167243" w14:textId="77777777" w:rsidR="00301562" w:rsidRPr="001E140A" w:rsidRDefault="00301562" w:rsidP="003548A8">
      <w:pPr>
        <w:rPr>
          <w:lang w:val="en-US"/>
        </w:rPr>
      </w:pPr>
    </w:p>
    <w:p w14:paraId="7E2A4AA7" w14:textId="77777777" w:rsidR="00301562" w:rsidRPr="001E140A" w:rsidRDefault="00301562" w:rsidP="003548A8">
      <w:pPr>
        <w:rPr>
          <w:lang w:val="en-US"/>
        </w:rPr>
      </w:pPr>
    </w:p>
    <w:p w14:paraId="377EF276" w14:textId="77777777" w:rsidR="00301562" w:rsidRPr="001E140A" w:rsidRDefault="00301562" w:rsidP="003548A8">
      <w:pPr>
        <w:rPr>
          <w:lang w:val="en-US"/>
        </w:rPr>
      </w:pPr>
    </w:p>
    <w:p w14:paraId="1C287435" w14:textId="77777777" w:rsidR="00301562" w:rsidRPr="001E140A" w:rsidRDefault="00301562" w:rsidP="003548A8">
      <w:pPr>
        <w:rPr>
          <w:lang w:val="en-US"/>
        </w:rPr>
      </w:pPr>
    </w:p>
    <w:p w14:paraId="56FED8D7" w14:textId="77777777" w:rsidR="00301562" w:rsidRPr="001E140A" w:rsidRDefault="00301562" w:rsidP="003548A8">
      <w:pPr>
        <w:rPr>
          <w:lang w:val="en-US"/>
        </w:rPr>
      </w:pPr>
    </w:p>
    <w:p w14:paraId="09D183CE" w14:textId="77777777" w:rsidR="003548A8" w:rsidRPr="001E140A" w:rsidRDefault="003548A8" w:rsidP="003548A8">
      <w:pPr>
        <w:rPr>
          <w:lang w:val="en-US"/>
        </w:rPr>
      </w:pPr>
    </w:p>
    <w:p w14:paraId="45BA2531" w14:textId="77777777" w:rsidR="003548A8" w:rsidRPr="001E140A" w:rsidRDefault="003548A8" w:rsidP="003548A8">
      <w:pPr>
        <w:rPr>
          <w:lang w:val="en-US"/>
        </w:rPr>
      </w:pPr>
    </w:p>
    <w:p w14:paraId="11319ADA" w14:textId="77777777" w:rsidR="003548A8" w:rsidRPr="001E140A" w:rsidRDefault="003548A8" w:rsidP="003548A8">
      <w:pPr>
        <w:rPr>
          <w:lang w:val="en-US"/>
        </w:rPr>
      </w:pPr>
    </w:p>
    <w:p w14:paraId="370E4CB3" w14:textId="77777777" w:rsidR="003548A8" w:rsidRPr="001E140A" w:rsidRDefault="003548A8" w:rsidP="003548A8">
      <w:pPr>
        <w:rPr>
          <w:lang w:val="en-US"/>
        </w:rPr>
      </w:pPr>
    </w:p>
    <w:p w14:paraId="3AA14F03" w14:textId="77777777" w:rsidR="003548A8" w:rsidRPr="001E140A" w:rsidRDefault="003548A8" w:rsidP="003548A8">
      <w:pPr>
        <w:rPr>
          <w:lang w:val="en-US"/>
        </w:rPr>
      </w:pPr>
    </w:p>
    <w:p w14:paraId="5960F3B7" w14:textId="77777777" w:rsidR="003548A8" w:rsidRPr="001E140A" w:rsidRDefault="003548A8" w:rsidP="003548A8">
      <w:pPr>
        <w:jc w:val="center"/>
        <w:rPr>
          <w:sz w:val="30"/>
          <w:szCs w:val="30"/>
          <w:lang w:val="en-US"/>
        </w:rPr>
      </w:pPr>
      <w:r w:rsidRPr="001E140A">
        <w:rPr>
          <w:sz w:val="30"/>
          <w:szCs w:val="30"/>
          <w:lang w:val="en-US"/>
        </w:rPr>
        <w:t>Sinh viên thực hiện:</w:t>
      </w:r>
    </w:p>
    <w:p w14:paraId="77729436" w14:textId="77777777" w:rsidR="003548A8" w:rsidRPr="001E140A" w:rsidRDefault="00FF5CFC" w:rsidP="003548A8">
      <w:pPr>
        <w:jc w:val="center"/>
        <w:rPr>
          <w:sz w:val="30"/>
          <w:szCs w:val="30"/>
          <w:lang w:val="en-US"/>
        </w:rPr>
      </w:pPr>
      <w:r w:rsidRPr="001E140A">
        <w:rPr>
          <w:sz w:val="30"/>
          <w:szCs w:val="30"/>
          <w:lang w:val="en-US"/>
        </w:rPr>
        <w:t>18424035 - Bùi Đăng Khoa</w:t>
      </w:r>
    </w:p>
    <w:p w14:paraId="01ACC891" w14:textId="77777777" w:rsidR="003548A8" w:rsidRPr="001E140A" w:rsidRDefault="00FF5CFC" w:rsidP="003548A8">
      <w:pPr>
        <w:jc w:val="center"/>
        <w:rPr>
          <w:sz w:val="30"/>
          <w:szCs w:val="30"/>
          <w:lang w:val="en-US"/>
        </w:rPr>
      </w:pPr>
      <w:r w:rsidRPr="001E140A">
        <w:rPr>
          <w:sz w:val="30"/>
          <w:szCs w:val="30"/>
          <w:lang w:val="en-US"/>
        </w:rPr>
        <w:t>18424043 - Trần Hữa Nghĩa</w:t>
      </w:r>
    </w:p>
    <w:p w14:paraId="5C971A59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2BDAA09A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7D4FFD5F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00B82605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33972EB6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49E7CBFE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5C89A660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27C0A3F7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245F1492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6EA4F6B5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49997D82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2070B287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1E7DB7C4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57FFA20F" w14:textId="77777777" w:rsidR="00FF5CFC" w:rsidRPr="001E140A" w:rsidRDefault="00FF5CFC" w:rsidP="003548A8">
      <w:pPr>
        <w:jc w:val="center"/>
        <w:rPr>
          <w:sz w:val="30"/>
          <w:szCs w:val="30"/>
          <w:lang w:val="en-US"/>
        </w:rPr>
      </w:pPr>
    </w:p>
    <w:p w14:paraId="04F8FAB6" w14:textId="77777777" w:rsidR="007A1DE8" w:rsidRPr="001E140A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1E140A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1E140A">
        <w:rPr>
          <w:rFonts w:eastAsia="SimSun"/>
          <w:b/>
          <w:sz w:val="36"/>
          <w:lang w:val="en-US"/>
        </w:rPr>
        <w:t xml:space="preserve"> </w:t>
      </w:r>
    </w:p>
    <w:p w14:paraId="5EB6C2C0" w14:textId="77777777" w:rsidR="007A1DE8" w:rsidRPr="001E140A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1E140A" w:rsidRPr="001E140A" w14:paraId="644739C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2727" w14:textId="77777777" w:rsidR="00E95D0C" w:rsidRPr="001E140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1E140A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CD01F" w14:textId="77777777" w:rsidR="00E95D0C" w:rsidRPr="001E140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1E140A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8FDA4" w14:textId="77777777" w:rsidR="00E95D0C" w:rsidRPr="001E140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1E140A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683F" w14:textId="77777777" w:rsidR="00E95D0C" w:rsidRPr="001E140A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1E140A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1E140A" w:rsidRPr="001E140A" w14:paraId="31730D7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FD7DE" w14:textId="77777777" w:rsidR="00E95D0C" w:rsidRPr="001E140A" w:rsidRDefault="00FF5CF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E140A">
              <w:rPr>
                <w:rFonts w:eastAsia="SimSun"/>
                <w:lang w:val="en-US"/>
              </w:rPr>
              <w:t>06/02/2020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913F4" w14:textId="77777777" w:rsidR="00E95D0C" w:rsidRPr="001E140A" w:rsidRDefault="00FF5CF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E140A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F22E0" w14:textId="076D7BBF" w:rsidR="00E95D0C" w:rsidRPr="001E140A" w:rsidRDefault="001E140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E140A">
              <w:rPr>
                <w:rFonts w:eastAsia="SimSun"/>
                <w:lang w:val="en-US"/>
              </w:rPr>
              <w:t>Khảo sát và lấy yêu cầu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9BDCC" w14:textId="35080340" w:rsidR="00E95D0C" w:rsidRPr="001E140A" w:rsidRDefault="001E140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1E140A">
              <w:rPr>
                <w:rFonts w:eastAsia="SimSun"/>
                <w:lang w:val="en-US"/>
              </w:rPr>
              <w:t>Bùi Đăng Khoa</w:t>
            </w:r>
          </w:p>
        </w:tc>
      </w:tr>
      <w:tr w:rsidR="001E140A" w:rsidRPr="001E140A" w14:paraId="5080AB5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80CE2" w14:textId="7ADC4B6D" w:rsidR="00E95D0C" w:rsidRPr="001E140A" w:rsidRDefault="00BD71C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22/02/2020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30999" w14:textId="609282D4" w:rsidR="00E95D0C" w:rsidRPr="001E140A" w:rsidRDefault="00BD71C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42813" w14:textId="10BEAEE0" w:rsidR="00E95D0C" w:rsidRPr="001E140A" w:rsidRDefault="00BD71CA" w:rsidP="00BD71C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Cập nhật thêm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20D30" w14:textId="051EB0A9" w:rsidR="00E95D0C" w:rsidRPr="001E140A" w:rsidRDefault="00BD71CA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Trần Hữu Nghĩa</w:t>
            </w:r>
          </w:p>
        </w:tc>
      </w:tr>
      <w:tr w:rsidR="001E140A" w:rsidRPr="001E140A" w14:paraId="36F5A6C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97487" w14:textId="77777777" w:rsidR="00E95D0C" w:rsidRPr="001E140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85607" w14:textId="77777777" w:rsidR="00E95D0C" w:rsidRPr="001E140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93577" w14:textId="77777777" w:rsidR="00E95D0C" w:rsidRPr="001E140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F7DC" w14:textId="77777777" w:rsidR="00E95D0C" w:rsidRPr="001E140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1E140A" w:rsidRPr="001E140A" w14:paraId="64352A1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59A4" w14:textId="77777777" w:rsidR="00E95D0C" w:rsidRPr="001E140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A910B" w14:textId="77777777" w:rsidR="00E95D0C" w:rsidRPr="001E140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B09C4" w14:textId="77777777" w:rsidR="00E95D0C" w:rsidRPr="001E140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29BF1" w14:textId="77777777" w:rsidR="00E95D0C" w:rsidRPr="001E140A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CE23967" w14:textId="0BB8F3F0" w:rsidR="0047612B" w:rsidRPr="002062C6" w:rsidRDefault="007A1DE8" w:rsidP="002062C6">
      <w:pPr>
        <w:pStyle w:val="Title"/>
        <w:rPr>
          <w:rFonts w:ascii="Times New Roman" w:hAnsi="Times New Roman"/>
        </w:rPr>
      </w:pPr>
      <w:r w:rsidRPr="001E140A">
        <w:rPr>
          <w:rFonts w:ascii="Times New Roman" w:hAnsi="Times New Roman"/>
        </w:rPr>
        <w:br w:type="page"/>
      </w:r>
      <w:r w:rsidR="00D234F3" w:rsidRPr="001E140A">
        <w:rPr>
          <w:rFonts w:ascii="Times New Roman" w:hAnsi="Times New Roman"/>
        </w:rPr>
        <w:lastRenderedPageBreak/>
        <w:t>Phát biểu bài toán</w:t>
      </w:r>
    </w:p>
    <w:p w14:paraId="1DC0F545" w14:textId="77777777" w:rsidR="0047612B" w:rsidRPr="001E140A" w:rsidRDefault="0047612B" w:rsidP="007C3891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b/>
          <w:lang w:val="en-US"/>
        </w:rPr>
      </w:pPr>
      <w:r w:rsidRPr="001E140A">
        <w:rPr>
          <w:b/>
          <w:lang w:val="en-US"/>
        </w:rPr>
        <w:t>Khảo sát hiện trạng</w:t>
      </w:r>
    </w:p>
    <w:p w14:paraId="0E8E0B2C" w14:textId="77777777" w:rsidR="0047612B" w:rsidRPr="001E140A" w:rsidRDefault="0047612B" w:rsidP="007C389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 xml:space="preserve">Nhu cầu thực tế: </w:t>
      </w:r>
    </w:p>
    <w:p w14:paraId="7A4F45D0" w14:textId="77777777" w:rsidR="0047612B" w:rsidRPr="001E140A" w:rsidRDefault="0047612B" w:rsidP="007C389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Sau những giờ làm việc, học tập mọi người đều có nhu cầu nghỉ ngơi, giải trí và xem phim là 1 trong những hình thức giải trí</w:t>
      </w:r>
    </w:p>
    <w:p w14:paraId="4E362A8F" w14:textId="77777777" w:rsidR="0047612B" w:rsidRPr="001E140A" w:rsidRDefault="0047612B" w:rsidP="007C389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Xem phim mọi lúc mọi nơi, không cần thiết phải đến các rạp chiếu phim</w:t>
      </w:r>
    </w:p>
    <w:p w14:paraId="0F0B7C4E" w14:textId="77777777" w:rsidR="0047612B" w:rsidRPr="001E140A" w:rsidRDefault="0047612B" w:rsidP="007C389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Luôn cập nhật các bộ phim mới</w:t>
      </w:r>
    </w:p>
    <w:p w14:paraId="46AC7355" w14:textId="77777777" w:rsidR="0047612B" w:rsidRPr="001E140A" w:rsidRDefault="0047612B" w:rsidP="0047612B">
      <w:pPr>
        <w:pStyle w:val="ListParagraph"/>
        <w:spacing w:line="360" w:lineRule="auto"/>
        <w:jc w:val="both"/>
        <w:rPr>
          <w:lang w:val="en-US"/>
        </w:rPr>
      </w:pPr>
    </w:p>
    <w:p w14:paraId="6051D239" w14:textId="7E7C16DC" w:rsidR="00AD22CB" w:rsidRPr="002062C6" w:rsidRDefault="002034C3" w:rsidP="007C389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Cơ cấu tổ chức phần mềm</w:t>
      </w:r>
    </w:p>
    <w:p w14:paraId="2EC413C9" w14:textId="654CA4D5" w:rsidR="00AD22CB" w:rsidRPr="001E140A" w:rsidRDefault="00F962EF" w:rsidP="00AD22CB">
      <w:pPr>
        <w:pStyle w:val="ListParagraph"/>
        <w:spacing w:line="360" w:lineRule="auto"/>
        <w:ind w:left="360"/>
        <w:jc w:val="both"/>
        <w:rPr>
          <w:lang w:val="en-US"/>
        </w:rPr>
      </w:pPr>
      <w:r w:rsidRPr="001E140A">
        <w:rPr>
          <w:noProof/>
          <w:lang w:val="en-US"/>
        </w:rPr>
        <w:drawing>
          <wp:inline distT="0" distB="0" distL="0" distR="0" wp14:anchorId="6AC712B8" wp14:editId="75CF89FF">
            <wp:extent cx="5486400" cy="32004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DF76616" w14:textId="56C10EE6" w:rsidR="00F03565" w:rsidRPr="001E140A" w:rsidRDefault="00F03565" w:rsidP="007C389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Hạn chế trong phần mềm</w:t>
      </w:r>
    </w:p>
    <w:p w14:paraId="4765696B" w14:textId="7CAC0DCE" w:rsidR="00F03565" w:rsidRPr="001E140A" w:rsidRDefault="007E6A54" w:rsidP="007C3891">
      <w:pPr>
        <w:pStyle w:val="ListParagraph"/>
        <w:numPr>
          <w:ilvl w:val="1"/>
          <w:numId w:val="14"/>
        </w:numPr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>Lư</w:t>
      </w:r>
      <w:r w:rsidR="00F03565" w:rsidRPr="001E140A">
        <w:rPr>
          <w:lang w:val="en-US"/>
        </w:rPr>
        <w:t>u trữ cỏn hạn chế</w:t>
      </w:r>
    </w:p>
    <w:p w14:paraId="2AFE9ABB" w14:textId="3256845F" w:rsidR="001E140A" w:rsidRDefault="00AD22CB" w:rsidP="007C3891">
      <w:pPr>
        <w:pStyle w:val="ListParagraph"/>
        <w:numPr>
          <w:ilvl w:val="1"/>
          <w:numId w:val="14"/>
        </w:numPr>
        <w:spacing w:line="360" w:lineRule="auto"/>
        <w:ind w:left="720"/>
        <w:jc w:val="both"/>
        <w:rPr>
          <w:lang w:val="en-US"/>
        </w:rPr>
      </w:pPr>
      <w:r w:rsidRPr="001E140A">
        <w:rPr>
          <w:lang w:val="en-US"/>
        </w:rPr>
        <w:t>Trình phát video còn hạn chế</w:t>
      </w:r>
    </w:p>
    <w:p w14:paraId="3C2100D6" w14:textId="77777777" w:rsidR="001358D7" w:rsidRPr="002B0043" w:rsidRDefault="001358D7" w:rsidP="001358D7">
      <w:pPr>
        <w:pStyle w:val="ListParagraph"/>
        <w:spacing w:line="360" w:lineRule="auto"/>
        <w:jc w:val="both"/>
        <w:rPr>
          <w:lang w:val="en-US"/>
        </w:rPr>
      </w:pPr>
    </w:p>
    <w:p w14:paraId="5CE2580C" w14:textId="77777777" w:rsidR="002034C3" w:rsidRPr="001E140A" w:rsidRDefault="002034C3" w:rsidP="007C389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Qui trình nghiệp vụ đang thực hiện</w:t>
      </w:r>
    </w:p>
    <w:p w14:paraId="7258A431" w14:textId="6F10237C" w:rsidR="002034C3" w:rsidRDefault="002034C3" w:rsidP="007C389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Khảo sát, thu thập yêu cầu</w:t>
      </w:r>
    </w:p>
    <w:p w14:paraId="672B8E47" w14:textId="77777777" w:rsidR="002B0043" w:rsidRDefault="001E140A" w:rsidP="007C3891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r>
        <w:rPr>
          <w:lang w:val="en-US"/>
        </w:rPr>
        <w:t>Khảo sát các ứng dụng tương tự trên thị trường</w:t>
      </w:r>
    </w:p>
    <w:p w14:paraId="1ACE691E" w14:textId="78310817" w:rsidR="00FC0A78" w:rsidRPr="00FC0A78" w:rsidRDefault="002B0043" w:rsidP="007C3891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Thu thập</w:t>
      </w:r>
      <w:r w:rsidR="001E140A">
        <w:rPr>
          <w:lang w:val="en-US"/>
        </w:rPr>
        <w:t xml:space="preserve"> nhu cầu của người dùng về xem phim</w:t>
      </w:r>
    </w:p>
    <w:p w14:paraId="070603EF" w14:textId="61F496FC" w:rsidR="00FC0A78" w:rsidRDefault="002B0043" w:rsidP="007C3891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r>
        <w:rPr>
          <w:lang w:val="en-US"/>
        </w:rPr>
        <w:t>Tìm hiểu các ưu điểm và nhược điểm của các ứng dụng khác</w:t>
      </w:r>
      <w:r w:rsidR="00FC0A78" w:rsidRPr="00FC0A78">
        <w:rPr>
          <w:lang w:val="en-US"/>
        </w:rPr>
        <w:t xml:space="preserve"> </w:t>
      </w:r>
    </w:p>
    <w:p w14:paraId="0CD1A6B1" w14:textId="7DCDBE38" w:rsidR="00FC0A78" w:rsidRDefault="00FC0A78" w:rsidP="007C3891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r>
        <w:rPr>
          <w:lang w:val="en-US"/>
        </w:rPr>
        <w:t>Xác định mục tiêu và kết quả của phần mềm</w:t>
      </w:r>
    </w:p>
    <w:p w14:paraId="590763F3" w14:textId="73A4C0C0" w:rsidR="0090462D" w:rsidRPr="0090462D" w:rsidRDefault="0090462D" w:rsidP="007C3891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r>
        <w:rPr>
          <w:lang w:val="en-US"/>
        </w:rPr>
        <w:t>Xác định các yêu cầu về phần cứng, phần mềm và các thành viên tham gia dự án</w:t>
      </w:r>
    </w:p>
    <w:p w14:paraId="5FE91767" w14:textId="6AC7D83D" w:rsidR="002B0043" w:rsidRDefault="00FC0A78" w:rsidP="007C3891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Liệt kê danh sách các chức năng và lên kế hoạch thực hiện</w:t>
      </w:r>
    </w:p>
    <w:p w14:paraId="4D9FD1DA" w14:textId="77777777" w:rsidR="002034C3" w:rsidRPr="001E140A" w:rsidRDefault="002034C3" w:rsidP="007C389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Thiết kế</w:t>
      </w:r>
    </w:p>
    <w:p w14:paraId="07428153" w14:textId="77777777" w:rsidR="002034C3" w:rsidRPr="001E140A" w:rsidRDefault="002034C3" w:rsidP="007C389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Thiết kế mô hình</w:t>
      </w:r>
    </w:p>
    <w:p w14:paraId="1D67FA90" w14:textId="4CF5C108" w:rsidR="002034C3" w:rsidRDefault="002034C3" w:rsidP="007C389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Thiết kế cơ sở dữ liệu</w:t>
      </w:r>
    </w:p>
    <w:p w14:paraId="75ED94B4" w14:textId="39EA9410" w:rsidR="002B0043" w:rsidRPr="002B0043" w:rsidRDefault="002B0043" w:rsidP="007C3891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Thiết kế giao diện</w:t>
      </w:r>
    </w:p>
    <w:p w14:paraId="39041CA3" w14:textId="546A9716" w:rsidR="002034C3" w:rsidRDefault="002034C3" w:rsidP="007C389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Lập trình</w:t>
      </w:r>
    </w:p>
    <w:p w14:paraId="183318D0" w14:textId="38AD9EA0" w:rsidR="002B0043" w:rsidRDefault="002B0043" w:rsidP="007C3891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Xây dựng phần mềm dựa trên các yêu cầu thu thập được</w:t>
      </w:r>
    </w:p>
    <w:p w14:paraId="0C4FE9B0" w14:textId="76F5AA85" w:rsidR="002B0043" w:rsidRPr="002B0043" w:rsidRDefault="002B0043" w:rsidP="007C3891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Phát triển các tính năng nổi bật so với đối thủ</w:t>
      </w:r>
    </w:p>
    <w:p w14:paraId="6DCB6723" w14:textId="77777777" w:rsidR="002034C3" w:rsidRPr="001E140A" w:rsidRDefault="002034C3" w:rsidP="007C389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Kiểm thử</w:t>
      </w:r>
    </w:p>
    <w:p w14:paraId="71AAE744" w14:textId="24A69231" w:rsidR="002B0043" w:rsidRDefault="002034C3" w:rsidP="007C3891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90462D">
        <w:rPr>
          <w:lang w:val="en-US"/>
        </w:rPr>
        <w:t>Triển khai</w:t>
      </w:r>
    </w:p>
    <w:p w14:paraId="25432C5B" w14:textId="77777777" w:rsidR="001358D7" w:rsidRPr="0090462D" w:rsidRDefault="001358D7" w:rsidP="001358D7">
      <w:pPr>
        <w:pStyle w:val="ListParagraph"/>
        <w:spacing w:line="360" w:lineRule="auto"/>
        <w:jc w:val="both"/>
        <w:rPr>
          <w:lang w:val="en-US"/>
        </w:rPr>
      </w:pPr>
    </w:p>
    <w:p w14:paraId="5D307A81" w14:textId="77777777" w:rsidR="002034C3" w:rsidRPr="001E140A" w:rsidRDefault="002034C3" w:rsidP="007C389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Hiện trạng tin học</w:t>
      </w:r>
    </w:p>
    <w:p w14:paraId="27D8855A" w14:textId="2ED98DE6" w:rsidR="002034C3" w:rsidRPr="001E140A" w:rsidRDefault="002034C3" w:rsidP="007C3891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Phần cứng</w:t>
      </w:r>
    </w:p>
    <w:p w14:paraId="6B258CCA" w14:textId="15B460A7" w:rsidR="00D7767F" w:rsidRPr="001E140A" w:rsidRDefault="00D7767F" w:rsidP="007C3891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Sử dụng 2 laptop asus gl552jx</w:t>
      </w:r>
    </w:p>
    <w:p w14:paraId="43ECA83B" w14:textId="556E23B9" w:rsidR="00D7767F" w:rsidRPr="002062C6" w:rsidRDefault="00D7767F" w:rsidP="007C3891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Mạng ổn định(</w:t>
      </w:r>
      <w:r w:rsidRPr="001E140A">
        <w:t>40 Mbps</w:t>
      </w:r>
      <w:r w:rsidRPr="001E140A">
        <w:rPr>
          <w:lang w:val="en-US"/>
        </w:rPr>
        <w:t>)</w:t>
      </w:r>
    </w:p>
    <w:p w14:paraId="3880830C" w14:textId="580D2D51" w:rsidR="002034C3" w:rsidRPr="001E140A" w:rsidRDefault="002034C3" w:rsidP="007C3891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Phần mềm</w:t>
      </w:r>
    </w:p>
    <w:p w14:paraId="0C905CDD" w14:textId="083A64B5" w:rsidR="00D7767F" w:rsidRPr="001E140A" w:rsidRDefault="00D7767F" w:rsidP="007C3891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Visual studio 2019</w:t>
      </w:r>
    </w:p>
    <w:p w14:paraId="0F7D74C1" w14:textId="159D67A0" w:rsidR="00D7767F" w:rsidRPr="001E140A" w:rsidRDefault="00D7767F" w:rsidP="007C3891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Visual code</w:t>
      </w:r>
    </w:p>
    <w:p w14:paraId="4E4B564C" w14:textId="2B0B9B0E" w:rsidR="00D7767F" w:rsidRPr="001E140A" w:rsidRDefault="00D7767F" w:rsidP="007C3891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Microsoft SQL server 2017</w:t>
      </w:r>
    </w:p>
    <w:p w14:paraId="774842E5" w14:textId="013A6126" w:rsidR="00D7767F" w:rsidRPr="001E140A" w:rsidRDefault="00D7767F" w:rsidP="007C3891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Brower Chorme</w:t>
      </w:r>
    </w:p>
    <w:p w14:paraId="37AD8E81" w14:textId="61A15327" w:rsidR="00D7767F" w:rsidRPr="001E140A" w:rsidRDefault="00D7767F" w:rsidP="007C3891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HDH: window 10</w:t>
      </w:r>
    </w:p>
    <w:p w14:paraId="04FFEA65" w14:textId="0DD130D8" w:rsidR="00D7767F" w:rsidRPr="001E140A" w:rsidRDefault="00D7767F" w:rsidP="007C3891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TeamView</w:t>
      </w:r>
    </w:p>
    <w:p w14:paraId="65509A88" w14:textId="074F16EA" w:rsidR="001E140A" w:rsidRPr="002062C6" w:rsidRDefault="00AB3490" w:rsidP="007C3891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Github</w:t>
      </w:r>
    </w:p>
    <w:p w14:paraId="3530236D" w14:textId="3051224F" w:rsidR="002034C3" w:rsidRPr="001E140A" w:rsidRDefault="002034C3" w:rsidP="007C3891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Con người</w:t>
      </w:r>
    </w:p>
    <w:p w14:paraId="339DF868" w14:textId="0B37B714" w:rsidR="00D7767F" w:rsidRDefault="00D7767F" w:rsidP="007C389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Có hiiểu biết phát triển phẩn mềm</w:t>
      </w:r>
    </w:p>
    <w:p w14:paraId="73772054" w14:textId="77777777" w:rsidR="002B0043" w:rsidRPr="002B0043" w:rsidRDefault="002B0043" w:rsidP="002B0043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12CBCBB1" w14:textId="77777777" w:rsidR="0047612B" w:rsidRPr="001E140A" w:rsidRDefault="00B12FFB" w:rsidP="007C3891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Các phần mềm cùng loại đang có</w:t>
      </w:r>
      <w:r w:rsidR="00A060DD" w:rsidRPr="001E140A">
        <w:rPr>
          <w:lang w:val="en-US"/>
        </w:rPr>
        <w:t xml:space="preserve"> và các ưu nhược điểm</w:t>
      </w:r>
    </w:p>
    <w:p w14:paraId="2F51F688" w14:textId="77777777" w:rsidR="00B12FFB" w:rsidRPr="001E140A" w:rsidRDefault="00B12FFB" w:rsidP="007C3891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Phimmoi.com:</w:t>
      </w:r>
    </w:p>
    <w:p w14:paraId="766B7FD7" w14:textId="77777777" w:rsidR="00B12FFB" w:rsidRPr="001E140A" w:rsidRDefault="00B12FFB" w:rsidP="007C3891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Giao diện dễ dùng</w:t>
      </w:r>
    </w:p>
    <w:p w14:paraId="15146367" w14:textId="77777777" w:rsidR="00B12FFB" w:rsidRPr="001E140A" w:rsidRDefault="00B12FFB" w:rsidP="007C3891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Cập nhật phim mới thường xuyên</w:t>
      </w:r>
    </w:p>
    <w:p w14:paraId="1AE21CF7" w14:textId="5A30F0B0" w:rsidR="00A060DD" w:rsidRPr="001358D7" w:rsidRDefault="00B12FFB" w:rsidP="007C3891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Miển phí</w:t>
      </w:r>
    </w:p>
    <w:p w14:paraId="6F7DFBEE" w14:textId="77777777" w:rsidR="00B12FFB" w:rsidRPr="001E140A" w:rsidRDefault="00B12FFB" w:rsidP="007C3891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Nhiều quảng cáo</w:t>
      </w:r>
    </w:p>
    <w:p w14:paraId="04B99269" w14:textId="68F34910" w:rsidR="00A060DD" w:rsidRPr="001358D7" w:rsidRDefault="00B12FFB" w:rsidP="007C3891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lastRenderedPageBreak/>
        <w:t>L</w:t>
      </w:r>
      <w:r w:rsidR="00A060DD" w:rsidRPr="001E140A">
        <w:rPr>
          <w:lang w:val="en-US"/>
        </w:rPr>
        <w:t xml:space="preserve">oad </w:t>
      </w:r>
      <w:r w:rsidRPr="001E140A">
        <w:rPr>
          <w:lang w:val="en-US"/>
        </w:rPr>
        <w:t>chậm</w:t>
      </w:r>
    </w:p>
    <w:p w14:paraId="5E32768C" w14:textId="77777777" w:rsidR="00B12FFB" w:rsidRPr="001E140A" w:rsidRDefault="00B12FFB" w:rsidP="007C3891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Hdo.tv:</w:t>
      </w:r>
    </w:p>
    <w:p w14:paraId="50FABFBC" w14:textId="77777777" w:rsidR="00A060DD" w:rsidRPr="001E140A" w:rsidRDefault="00A060DD" w:rsidP="007C38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Giao diện bắt mắt</w:t>
      </w:r>
    </w:p>
    <w:p w14:paraId="3E9A7832" w14:textId="77777777" w:rsidR="00A060DD" w:rsidRPr="001E140A" w:rsidRDefault="00A060DD" w:rsidP="007C38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Cập nhật phim mới thường xuyên</w:t>
      </w:r>
    </w:p>
    <w:p w14:paraId="4701FB64" w14:textId="77777777" w:rsidR="00A060DD" w:rsidRPr="001E140A" w:rsidRDefault="00A060DD" w:rsidP="007C38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Ít quảng cáo</w:t>
      </w:r>
    </w:p>
    <w:p w14:paraId="14189A0B" w14:textId="15102829" w:rsidR="00A060DD" w:rsidRPr="001358D7" w:rsidRDefault="00A060DD" w:rsidP="007C38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Load nhanh</w:t>
      </w:r>
    </w:p>
    <w:p w14:paraId="0EDA5272" w14:textId="77777777" w:rsidR="00B12FFB" w:rsidRPr="001E140A" w:rsidRDefault="00A060DD" w:rsidP="007C3891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1E140A">
        <w:rPr>
          <w:lang w:val="en-US"/>
        </w:rPr>
        <w:t>T</w:t>
      </w:r>
      <w:r w:rsidR="002034C3" w:rsidRPr="001E140A">
        <w:rPr>
          <w:lang w:val="en-US"/>
        </w:rPr>
        <w:t>rả phí để xem phim</w:t>
      </w:r>
    </w:p>
    <w:p w14:paraId="68998699" w14:textId="77777777" w:rsidR="00B12FFB" w:rsidRPr="001E140A" w:rsidRDefault="00B12FFB" w:rsidP="00B12FFB">
      <w:pPr>
        <w:pStyle w:val="ListParagraph"/>
        <w:spacing w:line="360" w:lineRule="auto"/>
        <w:ind w:left="360"/>
        <w:jc w:val="both"/>
        <w:rPr>
          <w:lang w:val="en-US"/>
        </w:rPr>
      </w:pPr>
    </w:p>
    <w:p w14:paraId="64CD9BB5" w14:textId="77777777" w:rsidR="0047612B" w:rsidRPr="001E140A" w:rsidRDefault="0047612B" w:rsidP="007C3891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b/>
          <w:lang w:val="en-US"/>
        </w:rPr>
      </w:pPr>
      <w:r w:rsidRPr="001E140A">
        <w:rPr>
          <w:b/>
          <w:lang w:val="en-US"/>
        </w:rPr>
        <w:t>Xác định yêu cầu hệ thống</w:t>
      </w:r>
    </w:p>
    <w:p w14:paraId="543F7FD3" w14:textId="46E3A7FB" w:rsidR="002B0043" w:rsidRDefault="002B0043" w:rsidP="007C389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en-US"/>
        </w:rPr>
      </w:pPr>
      <w:r>
        <w:rPr>
          <w:lang w:val="en-US"/>
        </w:rPr>
        <w:t>Yêu cầu chức năng</w:t>
      </w:r>
    </w:p>
    <w:p w14:paraId="361A1023" w14:textId="77777777" w:rsidR="002B0043" w:rsidRPr="002B0043" w:rsidRDefault="002B0043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Tỉm kiếm Phim</w:t>
      </w:r>
    </w:p>
    <w:p w14:paraId="20E9EFF9" w14:textId="77777777" w:rsidR="002B0043" w:rsidRPr="002B0043" w:rsidRDefault="002B0043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 xml:space="preserve">Xem phim </w:t>
      </w:r>
    </w:p>
    <w:p w14:paraId="49A7F474" w14:textId="77777777" w:rsidR="002B0043" w:rsidRPr="002B0043" w:rsidRDefault="002B0043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Lưu trữ phim</w:t>
      </w:r>
    </w:p>
    <w:p w14:paraId="4B59ED8B" w14:textId="1E8190B9" w:rsidR="002B0043" w:rsidRPr="002B0043" w:rsidRDefault="002B0043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Thêm</w:t>
      </w:r>
      <w:r w:rsidR="009F776B">
        <w:rPr>
          <w:lang w:val="en-US"/>
        </w:rPr>
        <w:t xml:space="preserve"> phim</w:t>
      </w:r>
      <w:r w:rsidRPr="002B0043">
        <w:rPr>
          <w:lang w:val="en-US"/>
        </w:rPr>
        <w:t xml:space="preserve"> mới</w:t>
      </w:r>
    </w:p>
    <w:p w14:paraId="53FABA72" w14:textId="2B4490CB" w:rsidR="002B0043" w:rsidRDefault="002B0043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Xóa phim</w:t>
      </w:r>
    </w:p>
    <w:p w14:paraId="007376B8" w14:textId="734BE315" w:rsidR="009F776B" w:rsidRPr="002B0043" w:rsidRDefault="009F776B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Cập nhật phim</w:t>
      </w:r>
    </w:p>
    <w:p w14:paraId="54CF9628" w14:textId="77777777" w:rsidR="002B0043" w:rsidRPr="002B0043" w:rsidRDefault="002B0043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Bình luận phim</w:t>
      </w:r>
    </w:p>
    <w:p w14:paraId="3AC06834" w14:textId="055CC309" w:rsidR="002B0043" w:rsidRDefault="002B0043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Đăng nhập</w:t>
      </w:r>
    </w:p>
    <w:p w14:paraId="52B2DAC1" w14:textId="1825380B" w:rsidR="00BD71CA" w:rsidRDefault="00BD71CA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>
        <w:rPr>
          <w:lang w:val="en-US"/>
        </w:rPr>
        <w:t>Lưu phim</w:t>
      </w:r>
    </w:p>
    <w:p w14:paraId="66E3CBB2" w14:textId="2331D467" w:rsidR="00BD71CA" w:rsidRPr="002B0043" w:rsidRDefault="00BD71CA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Thêm cập nhật banner</w:t>
      </w:r>
    </w:p>
    <w:p w14:paraId="026A6D68" w14:textId="77777777" w:rsidR="002B0043" w:rsidRPr="002B0043" w:rsidRDefault="002B0043" w:rsidP="007C3891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Đăng ký</w:t>
      </w:r>
    </w:p>
    <w:p w14:paraId="26B02266" w14:textId="77777777" w:rsidR="002B0043" w:rsidRPr="002B0043" w:rsidRDefault="002B0043" w:rsidP="002B0043">
      <w:pPr>
        <w:spacing w:line="360" w:lineRule="auto"/>
        <w:jc w:val="both"/>
        <w:rPr>
          <w:lang w:val="en-US"/>
        </w:rPr>
      </w:pPr>
    </w:p>
    <w:p w14:paraId="66ACFB16" w14:textId="2344D8A9" w:rsidR="002B0043" w:rsidRDefault="002B0043" w:rsidP="007C389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en-US"/>
        </w:rPr>
      </w:pPr>
      <w:r>
        <w:rPr>
          <w:lang w:val="en-US"/>
        </w:rPr>
        <w:t>Yêu cầu phi chức năng</w:t>
      </w:r>
    </w:p>
    <w:p w14:paraId="043532D6" w14:textId="77777777" w:rsidR="002B0043" w:rsidRPr="002B0043" w:rsidRDefault="002B0043" w:rsidP="007C3891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Giao diện thân thiện</w:t>
      </w:r>
    </w:p>
    <w:p w14:paraId="07EBE8C7" w14:textId="55AEA7DC" w:rsidR="002B0043" w:rsidRPr="002B0043" w:rsidRDefault="002B0043" w:rsidP="007C3891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Tốc độ load phim ổn định</w:t>
      </w:r>
    </w:p>
    <w:p w14:paraId="004DD424" w14:textId="1572919E" w:rsidR="002B0043" w:rsidRPr="002B0043" w:rsidRDefault="002B0043" w:rsidP="007C3891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Có thể đáp ứng nhiểu ngưởi truy cập</w:t>
      </w:r>
    </w:p>
    <w:p w14:paraId="23389952" w14:textId="77777777" w:rsidR="002B0043" w:rsidRDefault="002B0043" w:rsidP="002B0043">
      <w:pPr>
        <w:pStyle w:val="ListParagraph"/>
        <w:spacing w:line="360" w:lineRule="auto"/>
        <w:ind w:left="360"/>
        <w:jc w:val="both"/>
        <w:rPr>
          <w:lang w:val="en-US"/>
        </w:rPr>
      </w:pPr>
    </w:p>
    <w:p w14:paraId="5E4D0EAF" w14:textId="4608188C" w:rsidR="00AB3490" w:rsidRPr="002B0043" w:rsidRDefault="002B0043" w:rsidP="007C389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en-US"/>
        </w:rPr>
      </w:pPr>
      <w:r>
        <w:rPr>
          <w:lang w:val="en-US"/>
        </w:rPr>
        <w:t>Kỹ thuật thu thập yêu cầu</w:t>
      </w:r>
    </w:p>
    <w:p w14:paraId="2DD7FDFF" w14:textId="10EC9537" w:rsidR="00AB3490" w:rsidRDefault="00AB3490" w:rsidP="007C3891">
      <w:pPr>
        <w:pStyle w:val="ListParagraph"/>
        <w:numPr>
          <w:ilvl w:val="0"/>
          <w:numId w:val="21"/>
        </w:numPr>
        <w:spacing w:line="360" w:lineRule="auto"/>
        <w:jc w:val="both"/>
        <w:rPr>
          <w:lang w:val="en-US"/>
        </w:rPr>
      </w:pPr>
      <w:r w:rsidRPr="002B0043">
        <w:rPr>
          <w:lang w:val="en-US"/>
        </w:rPr>
        <w:t>Quan sát thực tế: q</w:t>
      </w:r>
      <w:r w:rsidR="0090462D">
        <w:rPr>
          <w:lang w:val="en-US"/>
        </w:rPr>
        <w:t>uan sát các</w:t>
      </w:r>
      <w:r w:rsidRPr="002B0043">
        <w:rPr>
          <w:lang w:val="en-US"/>
        </w:rPr>
        <w:t xml:space="preserve"> web</w:t>
      </w:r>
      <w:r w:rsidR="0090462D">
        <w:rPr>
          <w:lang w:val="en-US"/>
        </w:rPr>
        <w:t>site</w:t>
      </w:r>
      <w:r w:rsidRPr="002B0043">
        <w:rPr>
          <w:lang w:val="en-US"/>
        </w:rPr>
        <w:t xml:space="preserve"> xem phim</w:t>
      </w:r>
      <w:r w:rsidR="0090462D">
        <w:rPr>
          <w:lang w:val="en-US"/>
        </w:rPr>
        <w:t>online</w:t>
      </w:r>
    </w:p>
    <w:p w14:paraId="5F2527CF" w14:textId="4E2D131A" w:rsidR="0090462D" w:rsidRDefault="0090462D" w:rsidP="007C389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Tận dụng các ưu điểm từ các website khác</w:t>
      </w:r>
    </w:p>
    <w:p w14:paraId="32429893" w14:textId="49AE42EB" w:rsidR="0090462D" w:rsidRDefault="0090462D" w:rsidP="007C389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>
        <w:rPr>
          <w:lang w:val="en-US"/>
        </w:rPr>
        <w:t>Khắc phục các khuyế</w:t>
      </w:r>
      <w:r w:rsidR="00BD71CA">
        <w:rPr>
          <w:lang w:val="en-US"/>
        </w:rPr>
        <w:t>t</w:t>
      </w:r>
      <w:r>
        <w:rPr>
          <w:lang w:val="en-US"/>
        </w:rPr>
        <w:t xml:space="preserve"> điểm</w:t>
      </w:r>
    </w:p>
    <w:p w14:paraId="460D751D" w14:textId="675F05D8" w:rsidR="0090462D" w:rsidRPr="002B0043" w:rsidRDefault="0090462D" w:rsidP="007C389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en-US"/>
        </w:rPr>
      </w:pPr>
      <w:r>
        <w:rPr>
          <w:lang w:val="en-US"/>
        </w:rPr>
        <w:t>Phát triển các tính năng nổi bật hơn so với các website khác</w:t>
      </w:r>
    </w:p>
    <w:p w14:paraId="2C1A9EF5" w14:textId="058F884C" w:rsidR="0047612B" w:rsidRDefault="0047612B" w:rsidP="0047612B">
      <w:pPr>
        <w:spacing w:line="360" w:lineRule="auto"/>
        <w:jc w:val="both"/>
        <w:rPr>
          <w:lang w:val="en-US"/>
        </w:rPr>
      </w:pPr>
    </w:p>
    <w:p w14:paraId="743C391A" w14:textId="77777777" w:rsidR="00F215E9" w:rsidRPr="001E140A" w:rsidRDefault="00F215E9" w:rsidP="0047612B">
      <w:pPr>
        <w:spacing w:line="360" w:lineRule="auto"/>
        <w:jc w:val="both"/>
        <w:rPr>
          <w:lang w:val="en-US"/>
        </w:rPr>
      </w:pPr>
    </w:p>
    <w:sectPr w:rsidR="00F215E9" w:rsidRPr="001E140A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75342" w14:textId="77777777" w:rsidR="006A64D8" w:rsidRDefault="006A64D8">
      <w:r>
        <w:separator/>
      </w:r>
    </w:p>
  </w:endnote>
  <w:endnote w:type="continuationSeparator" w:id="0">
    <w:p w14:paraId="4CEF309D" w14:textId="77777777" w:rsidR="006A64D8" w:rsidRDefault="006A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D41AFB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1C29E62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69B7A14A" wp14:editId="44B3863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242F1C4" w14:textId="006D5530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2757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BFECC3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B2AC6" w14:textId="77777777" w:rsidR="006A64D8" w:rsidRDefault="006A64D8">
      <w:r>
        <w:separator/>
      </w:r>
    </w:p>
  </w:footnote>
  <w:footnote w:type="continuationSeparator" w:id="0">
    <w:p w14:paraId="33EC99D9" w14:textId="77777777" w:rsidR="006A64D8" w:rsidRDefault="006A6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76AAB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15AB6B8" wp14:editId="30207F1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24492BD" w14:textId="77777777" w:rsidTr="004E21B2">
      <w:tc>
        <w:tcPr>
          <w:tcW w:w="6623" w:type="dxa"/>
          <w:shd w:val="clear" w:color="auto" w:fill="auto"/>
        </w:tcPr>
        <w:p w14:paraId="471410B7" w14:textId="77777777" w:rsidR="00E95D0C" w:rsidRPr="004E21B2" w:rsidRDefault="00FF5CFC" w:rsidP="00FF5CFC">
          <w:pPr>
            <w:pStyle w:val="Header"/>
            <w:tabs>
              <w:tab w:val="clear" w:pos="4320"/>
              <w:tab w:val="clear" w:pos="8640"/>
              <w:tab w:val="left" w:pos="1848"/>
            </w:tabs>
            <w:rPr>
              <w:color w:val="0000FF"/>
              <w:lang w:val="en-US"/>
            </w:rPr>
          </w:pPr>
          <w:r>
            <w:rPr>
              <w:lang w:val="en-US"/>
            </w:rPr>
            <w:t>Website xem phim online</w:t>
          </w:r>
        </w:p>
      </w:tc>
      <w:tc>
        <w:tcPr>
          <w:tcW w:w="2845" w:type="dxa"/>
          <w:shd w:val="clear" w:color="auto" w:fill="auto"/>
        </w:tcPr>
        <w:p w14:paraId="67D21A37" w14:textId="47AD2340" w:rsidR="00E95D0C" w:rsidRPr="001E140A" w:rsidRDefault="00E95D0C" w:rsidP="00FF5CFC">
          <w:pPr>
            <w:pStyle w:val="Header"/>
            <w:rPr>
              <w:lang w:val="en-US"/>
            </w:rPr>
          </w:pPr>
          <w:r w:rsidRPr="001E140A">
            <w:rPr>
              <w:lang w:val="en-US"/>
            </w:rPr>
            <w:t xml:space="preserve">Phiên bản: </w:t>
          </w:r>
          <w:r w:rsidR="00E76839">
            <w:rPr>
              <w:lang w:val="en-US"/>
            </w:rPr>
            <w:t>2</w:t>
          </w:r>
          <w:r w:rsidR="00FF5CFC" w:rsidRPr="001E140A">
            <w:rPr>
              <w:lang w:val="en-US"/>
            </w:rPr>
            <w:t>.0</w:t>
          </w:r>
        </w:p>
      </w:tc>
    </w:tr>
    <w:tr w:rsidR="00E95D0C" w14:paraId="65BF5BD5" w14:textId="77777777" w:rsidTr="004E21B2">
      <w:tc>
        <w:tcPr>
          <w:tcW w:w="6623" w:type="dxa"/>
          <w:shd w:val="clear" w:color="auto" w:fill="auto"/>
        </w:tcPr>
        <w:p w14:paraId="1BBE1F93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67CE05BF" w14:textId="4007146B" w:rsidR="00E95D0C" w:rsidRPr="001E140A" w:rsidRDefault="00E95D0C" w:rsidP="00FF5CFC">
          <w:pPr>
            <w:pStyle w:val="Header"/>
            <w:rPr>
              <w:lang w:val="en-US"/>
            </w:rPr>
          </w:pPr>
          <w:r w:rsidRPr="001E140A">
            <w:rPr>
              <w:lang w:val="en-US"/>
            </w:rPr>
            <w:t xml:space="preserve">Ngày: </w:t>
          </w:r>
          <w:r w:rsidR="00E76839">
            <w:rPr>
              <w:lang w:val="en-US"/>
            </w:rPr>
            <w:t>22</w:t>
          </w:r>
          <w:r w:rsidR="00FF5CFC" w:rsidRPr="001E140A">
            <w:rPr>
              <w:lang w:val="en-US"/>
            </w:rPr>
            <w:t>/02/2020</w:t>
          </w:r>
        </w:p>
      </w:tc>
    </w:tr>
  </w:tbl>
  <w:p w14:paraId="7932E659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402B07"/>
    <w:multiLevelType w:val="hybridMultilevel"/>
    <w:tmpl w:val="DC96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3E12"/>
    <w:multiLevelType w:val="hybridMultilevel"/>
    <w:tmpl w:val="0D58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600"/>
    <w:multiLevelType w:val="hybridMultilevel"/>
    <w:tmpl w:val="AC6EA2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410CA"/>
    <w:multiLevelType w:val="hybridMultilevel"/>
    <w:tmpl w:val="873A39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90E63"/>
    <w:multiLevelType w:val="hybridMultilevel"/>
    <w:tmpl w:val="330CBC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B3467"/>
    <w:multiLevelType w:val="hybridMultilevel"/>
    <w:tmpl w:val="06C4DB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D56BC9"/>
    <w:multiLevelType w:val="hybridMultilevel"/>
    <w:tmpl w:val="405211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F433BD"/>
    <w:multiLevelType w:val="hybridMultilevel"/>
    <w:tmpl w:val="3A6CCB6E"/>
    <w:lvl w:ilvl="0" w:tplc="7A04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D0F9D"/>
    <w:multiLevelType w:val="hybridMultilevel"/>
    <w:tmpl w:val="5AF861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1C2C3A"/>
    <w:multiLevelType w:val="hybridMultilevel"/>
    <w:tmpl w:val="F4D2DBC4"/>
    <w:lvl w:ilvl="0" w:tplc="334A1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0B837AB"/>
    <w:multiLevelType w:val="hybridMultilevel"/>
    <w:tmpl w:val="CCEE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31249"/>
    <w:multiLevelType w:val="hybridMultilevel"/>
    <w:tmpl w:val="654EC402"/>
    <w:lvl w:ilvl="0" w:tplc="7A04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D775E3"/>
    <w:multiLevelType w:val="hybridMultilevel"/>
    <w:tmpl w:val="8F64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669BB"/>
    <w:multiLevelType w:val="hybridMultilevel"/>
    <w:tmpl w:val="CE5C4D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5F7DA1"/>
    <w:multiLevelType w:val="hybridMultilevel"/>
    <w:tmpl w:val="D3F03B00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A30749"/>
    <w:multiLevelType w:val="hybridMultilevel"/>
    <w:tmpl w:val="7B7A6310"/>
    <w:lvl w:ilvl="0" w:tplc="637878CC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9F3892"/>
    <w:multiLevelType w:val="hybridMultilevel"/>
    <w:tmpl w:val="DB6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11A4C"/>
    <w:multiLevelType w:val="hybridMultilevel"/>
    <w:tmpl w:val="561E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B7420"/>
    <w:multiLevelType w:val="hybridMultilevel"/>
    <w:tmpl w:val="DABC0396"/>
    <w:lvl w:ilvl="0" w:tplc="EA74150C">
      <w:start w:val="1"/>
      <w:numFmt w:val="upperRoman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B581B"/>
    <w:multiLevelType w:val="hybridMultilevel"/>
    <w:tmpl w:val="7C7AB4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8D119D"/>
    <w:multiLevelType w:val="hybridMultilevel"/>
    <w:tmpl w:val="C6AE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13"/>
  </w:num>
  <w:num w:numId="5">
    <w:abstractNumId w:val="18"/>
  </w:num>
  <w:num w:numId="6">
    <w:abstractNumId w:val="12"/>
  </w:num>
  <w:num w:numId="7">
    <w:abstractNumId w:val="9"/>
  </w:num>
  <w:num w:numId="8">
    <w:abstractNumId w:val="16"/>
  </w:num>
  <w:num w:numId="9">
    <w:abstractNumId w:val="15"/>
  </w:num>
  <w:num w:numId="10">
    <w:abstractNumId w:val="17"/>
  </w:num>
  <w:num w:numId="11">
    <w:abstractNumId w:val="2"/>
  </w:num>
  <w:num w:numId="12">
    <w:abstractNumId w:val="22"/>
  </w:num>
  <w:num w:numId="13">
    <w:abstractNumId w:val="4"/>
  </w:num>
  <w:num w:numId="14">
    <w:abstractNumId w:val="8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7"/>
  </w:num>
  <w:num w:numId="20">
    <w:abstractNumId w:val="10"/>
  </w:num>
  <w:num w:numId="21">
    <w:abstractNumId w:val="19"/>
  </w:num>
  <w:num w:numId="22">
    <w:abstractNumId w:val="14"/>
  </w:num>
  <w:num w:numId="2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C0CA8"/>
    <w:rsid w:val="00127578"/>
    <w:rsid w:val="001358D7"/>
    <w:rsid w:val="00143DAF"/>
    <w:rsid w:val="00155C10"/>
    <w:rsid w:val="001E140A"/>
    <w:rsid w:val="002034C3"/>
    <w:rsid w:val="002062C6"/>
    <w:rsid w:val="00221A67"/>
    <w:rsid w:val="002707EB"/>
    <w:rsid w:val="002B0043"/>
    <w:rsid w:val="00301562"/>
    <w:rsid w:val="003058D4"/>
    <w:rsid w:val="0031511D"/>
    <w:rsid w:val="00331692"/>
    <w:rsid w:val="003548A8"/>
    <w:rsid w:val="003701D7"/>
    <w:rsid w:val="003747E6"/>
    <w:rsid w:val="0040293A"/>
    <w:rsid w:val="004176B5"/>
    <w:rsid w:val="00435847"/>
    <w:rsid w:val="0047612B"/>
    <w:rsid w:val="004B7CC9"/>
    <w:rsid w:val="004E21B2"/>
    <w:rsid w:val="004E4257"/>
    <w:rsid w:val="005802A5"/>
    <w:rsid w:val="006257BE"/>
    <w:rsid w:val="006855DC"/>
    <w:rsid w:val="006A64D8"/>
    <w:rsid w:val="006E1FA9"/>
    <w:rsid w:val="006E420F"/>
    <w:rsid w:val="006E56E2"/>
    <w:rsid w:val="007338F6"/>
    <w:rsid w:val="007479D9"/>
    <w:rsid w:val="00777341"/>
    <w:rsid w:val="007A1DE8"/>
    <w:rsid w:val="007C3891"/>
    <w:rsid w:val="007E6A54"/>
    <w:rsid w:val="007F21C9"/>
    <w:rsid w:val="008243D9"/>
    <w:rsid w:val="0090462D"/>
    <w:rsid w:val="0091670C"/>
    <w:rsid w:val="00922040"/>
    <w:rsid w:val="00984338"/>
    <w:rsid w:val="0099744F"/>
    <w:rsid w:val="009B2AFC"/>
    <w:rsid w:val="009F47F5"/>
    <w:rsid w:val="009F776B"/>
    <w:rsid w:val="00A060DD"/>
    <w:rsid w:val="00A544E7"/>
    <w:rsid w:val="00A638EF"/>
    <w:rsid w:val="00A97AD6"/>
    <w:rsid w:val="00AB3490"/>
    <w:rsid w:val="00AD22CB"/>
    <w:rsid w:val="00B0090D"/>
    <w:rsid w:val="00B12FFB"/>
    <w:rsid w:val="00B871C5"/>
    <w:rsid w:val="00BB5444"/>
    <w:rsid w:val="00BD71CA"/>
    <w:rsid w:val="00BE4660"/>
    <w:rsid w:val="00C74D6D"/>
    <w:rsid w:val="00CA52C8"/>
    <w:rsid w:val="00CC42BC"/>
    <w:rsid w:val="00D234F3"/>
    <w:rsid w:val="00D7767F"/>
    <w:rsid w:val="00DA2A6D"/>
    <w:rsid w:val="00DC363E"/>
    <w:rsid w:val="00E76839"/>
    <w:rsid w:val="00E95D0C"/>
    <w:rsid w:val="00F03565"/>
    <w:rsid w:val="00F215E9"/>
    <w:rsid w:val="00F53DBB"/>
    <w:rsid w:val="00F962EF"/>
    <w:rsid w:val="00FA2327"/>
    <w:rsid w:val="00FB3FFD"/>
    <w:rsid w:val="00FC0A78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AF8A61"/>
  <w15:docId w15:val="{554B588C-6FE0-4BF1-B21F-D4E2C315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7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CB4AD8-B338-4C5C-BA22-C709FE71CF3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1B95CE-A07D-439B-9944-B7F7A64C2670}">
      <dgm:prSet phldrT="[Text]" custT="1"/>
      <dgm:spPr/>
      <dgm:t>
        <a:bodyPr/>
        <a:lstStyle/>
        <a:p>
          <a:r>
            <a:rPr lang="en-US" sz="1200"/>
            <a:t>Thành viên trong nhóm</a:t>
          </a:r>
        </a:p>
      </dgm:t>
    </dgm:pt>
    <dgm:pt modelId="{F9108D9E-FEC0-4940-BB48-846CD9410F53}" type="parTrans" cxnId="{49C2DAF9-772B-450E-BA02-423914526C48}">
      <dgm:prSet/>
      <dgm:spPr/>
      <dgm:t>
        <a:bodyPr/>
        <a:lstStyle/>
        <a:p>
          <a:endParaRPr lang="en-US" sz="1200"/>
        </a:p>
      </dgm:t>
    </dgm:pt>
    <dgm:pt modelId="{16D459ED-726D-4FC8-87DA-22DFCB67962F}" type="sibTrans" cxnId="{49C2DAF9-772B-450E-BA02-423914526C48}">
      <dgm:prSet/>
      <dgm:spPr/>
      <dgm:t>
        <a:bodyPr/>
        <a:lstStyle/>
        <a:p>
          <a:endParaRPr lang="en-US" sz="1200"/>
        </a:p>
      </dgm:t>
    </dgm:pt>
    <dgm:pt modelId="{D418740F-F6B5-4480-BBA9-1CD193CE1B8E}" type="asst">
      <dgm:prSet phldrT="[Text]" custT="1"/>
      <dgm:spPr/>
      <dgm:t>
        <a:bodyPr/>
        <a:lstStyle/>
        <a:p>
          <a:r>
            <a:rPr lang="en-US" sz="1200"/>
            <a:t>Phát triển </a:t>
          </a:r>
        </a:p>
      </dgm:t>
    </dgm:pt>
    <dgm:pt modelId="{68E24DE0-7A91-4F20-BC41-48E16EFD6E7D}" type="parTrans" cxnId="{72CAA7DD-4450-4799-A5CD-7EEE404458A1}">
      <dgm:prSet/>
      <dgm:spPr/>
      <dgm:t>
        <a:bodyPr/>
        <a:lstStyle/>
        <a:p>
          <a:endParaRPr lang="en-US" sz="1200"/>
        </a:p>
      </dgm:t>
    </dgm:pt>
    <dgm:pt modelId="{59FBE302-165D-4691-A3C4-74FFBA990C97}" type="sibTrans" cxnId="{72CAA7DD-4450-4799-A5CD-7EEE404458A1}">
      <dgm:prSet/>
      <dgm:spPr/>
      <dgm:t>
        <a:bodyPr/>
        <a:lstStyle/>
        <a:p>
          <a:endParaRPr lang="en-US" sz="1200"/>
        </a:p>
      </dgm:t>
    </dgm:pt>
    <dgm:pt modelId="{211F68B0-38AD-4464-8C22-D4AE95F1F47C}" type="asst">
      <dgm:prSet phldrT="[Text]" custT="1"/>
      <dgm:spPr/>
      <dgm:t>
        <a:bodyPr/>
        <a:lstStyle/>
        <a:p>
          <a:r>
            <a:rPr lang="en-US" sz="1200"/>
            <a:t>Thiết kế</a:t>
          </a:r>
        </a:p>
      </dgm:t>
    </dgm:pt>
    <dgm:pt modelId="{687062E5-9510-4625-842F-12797D1A93E7}" type="parTrans" cxnId="{A5FCF04E-46B7-461D-8908-E63282AF7E3F}">
      <dgm:prSet/>
      <dgm:spPr/>
      <dgm:t>
        <a:bodyPr/>
        <a:lstStyle/>
        <a:p>
          <a:endParaRPr lang="en-US" sz="1200"/>
        </a:p>
      </dgm:t>
    </dgm:pt>
    <dgm:pt modelId="{842F4130-1186-475D-9E26-F47CA899464C}" type="sibTrans" cxnId="{A5FCF04E-46B7-461D-8908-E63282AF7E3F}">
      <dgm:prSet/>
      <dgm:spPr/>
      <dgm:t>
        <a:bodyPr/>
        <a:lstStyle/>
        <a:p>
          <a:endParaRPr lang="en-US" sz="1200"/>
        </a:p>
      </dgm:t>
    </dgm:pt>
    <dgm:pt modelId="{532C1BCA-0238-4450-B0BF-3A118FD2D9F6}">
      <dgm:prSet phldrT="[Text]" custT="1"/>
      <dgm:spPr/>
      <dgm:t>
        <a:bodyPr/>
        <a:lstStyle/>
        <a:p>
          <a:r>
            <a:rPr lang="en-US" sz="1200"/>
            <a:t>Thu nhập yêu cầu</a:t>
          </a:r>
        </a:p>
      </dgm:t>
    </dgm:pt>
    <dgm:pt modelId="{DEA7B4E3-2990-42F0-BDD6-6E5AE6C74DD4}" type="parTrans" cxnId="{D27AA536-5716-4EE0-9FFE-05539A3E42D5}">
      <dgm:prSet/>
      <dgm:spPr/>
      <dgm:t>
        <a:bodyPr/>
        <a:lstStyle/>
        <a:p>
          <a:endParaRPr lang="en-US" sz="1200"/>
        </a:p>
      </dgm:t>
    </dgm:pt>
    <dgm:pt modelId="{7422FDFC-9568-452A-B9BD-11264880F649}" type="sibTrans" cxnId="{D27AA536-5716-4EE0-9FFE-05539A3E42D5}">
      <dgm:prSet/>
      <dgm:spPr/>
      <dgm:t>
        <a:bodyPr/>
        <a:lstStyle/>
        <a:p>
          <a:endParaRPr lang="en-US" sz="1200"/>
        </a:p>
      </dgm:t>
    </dgm:pt>
    <dgm:pt modelId="{D354755F-B194-401C-8B57-78797C462F17}" type="pres">
      <dgm:prSet presAssocID="{F1CB4AD8-B338-4C5C-BA22-C709FE71CF3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BF7512A-E39E-4D2E-A68E-271686987CF9}" type="pres">
      <dgm:prSet presAssocID="{F1CB4AD8-B338-4C5C-BA22-C709FE71CF3C}" presName="hierFlow" presStyleCnt="0"/>
      <dgm:spPr/>
    </dgm:pt>
    <dgm:pt modelId="{4A53ADF0-73C8-4524-956F-3BC3D5D049C1}" type="pres">
      <dgm:prSet presAssocID="{F1CB4AD8-B338-4C5C-BA22-C709FE71CF3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5D8329F-FD14-4775-A36B-AC2AE72132B0}" type="pres">
      <dgm:prSet presAssocID="{1F1B95CE-A07D-439B-9944-B7F7A64C2670}" presName="Name14" presStyleCnt="0"/>
      <dgm:spPr/>
    </dgm:pt>
    <dgm:pt modelId="{56EFBF31-33E8-48EC-8500-36E9213F696D}" type="pres">
      <dgm:prSet presAssocID="{1F1B95CE-A07D-439B-9944-B7F7A64C2670}" presName="level1Shape" presStyleLbl="node0" presStyleIdx="0" presStyleCnt="1">
        <dgm:presLayoutVars>
          <dgm:chPref val="3"/>
        </dgm:presLayoutVars>
      </dgm:prSet>
      <dgm:spPr/>
    </dgm:pt>
    <dgm:pt modelId="{CB0BEFAB-D183-4258-A64B-5F7213C78B5E}" type="pres">
      <dgm:prSet presAssocID="{1F1B95CE-A07D-439B-9944-B7F7A64C2670}" presName="hierChild2" presStyleCnt="0"/>
      <dgm:spPr/>
    </dgm:pt>
    <dgm:pt modelId="{4FCFB29B-4A70-4BEA-8D22-39D5BAD897E2}" type="pres">
      <dgm:prSet presAssocID="{DEA7B4E3-2990-42F0-BDD6-6E5AE6C74DD4}" presName="Name19" presStyleLbl="parChTrans1D2" presStyleIdx="0" presStyleCnt="3"/>
      <dgm:spPr/>
    </dgm:pt>
    <dgm:pt modelId="{7F69F8C0-861D-4B74-BA69-24271DF1A3EF}" type="pres">
      <dgm:prSet presAssocID="{532C1BCA-0238-4450-B0BF-3A118FD2D9F6}" presName="Name21" presStyleCnt="0"/>
      <dgm:spPr/>
    </dgm:pt>
    <dgm:pt modelId="{0220CE82-0155-487F-B3C0-CC05D84191BA}" type="pres">
      <dgm:prSet presAssocID="{532C1BCA-0238-4450-B0BF-3A118FD2D9F6}" presName="level2Shape" presStyleLbl="node2" presStyleIdx="0" presStyleCnt="1"/>
      <dgm:spPr/>
    </dgm:pt>
    <dgm:pt modelId="{1AE81325-20E9-4514-936E-71872B79D60C}" type="pres">
      <dgm:prSet presAssocID="{532C1BCA-0238-4450-B0BF-3A118FD2D9F6}" presName="hierChild3" presStyleCnt="0"/>
      <dgm:spPr/>
    </dgm:pt>
    <dgm:pt modelId="{4A2628AF-28A7-463D-B9D5-D9FD0847666B}" type="pres">
      <dgm:prSet presAssocID="{68E24DE0-7A91-4F20-BC41-48E16EFD6E7D}" presName="Name19" presStyleLbl="parChTrans1D2" presStyleIdx="1" presStyleCnt="3"/>
      <dgm:spPr/>
    </dgm:pt>
    <dgm:pt modelId="{EC66B806-C742-44DE-963B-0D0C9F968DAB}" type="pres">
      <dgm:prSet presAssocID="{D418740F-F6B5-4480-BBA9-1CD193CE1B8E}" presName="Name21" presStyleCnt="0"/>
      <dgm:spPr/>
    </dgm:pt>
    <dgm:pt modelId="{9C85ED87-9393-4D5F-B1BC-0ECB20ACB74D}" type="pres">
      <dgm:prSet presAssocID="{D418740F-F6B5-4480-BBA9-1CD193CE1B8E}" presName="level2Shape" presStyleLbl="asst1" presStyleIdx="0" presStyleCnt="2"/>
      <dgm:spPr/>
    </dgm:pt>
    <dgm:pt modelId="{CA526F61-BAEB-4F21-A4C4-1347AB78FCE3}" type="pres">
      <dgm:prSet presAssocID="{D418740F-F6B5-4480-BBA9-1CD193CE1B8E}" presName="hierChild3" presStyleCnt="0"/>
      <dgm:spPr/>
    </dgm:pt>
    <dgm:pt modelId="{95C3506E-0475-4590-A8AB-309BE96C4431}" type="pres">
      <dgm:prSet presAssocID="{687062E5-9510-4625-842F-12797D1A93E7}" presName="Name19" presStyleLbl="parChTrans1D2" presStyleIdx="2" presStyleCnt="3"/>
      <dgm:spPr/>
    </dgm:pt>
    <dgm:pt modelId="{897E3C43-0643-471E-8B80-6B362AE4CD50}" type="pres">
      <dgm:prSet presAssocID="{211F68B0-38AD-4464-8C22-D4AE95F1F47C}" presName="Name21" presStyleCnt="0"/>
      <dgm:spPr/>
    </dgm:pt>
    <dgm:pt modelId="{C7FE9A13-44E9-432B-9EB0-66E4C684AE1E}" type="pres">
      <dgm:prSet presAssocID="{211F68B0-38AD-4464-8C22-D4AE95F1F47C}" presName="level2Shape" presStyleLbl="asst1" presStyleIdx="1" presStyleCnt="2"/>
      <dgm:spPr/>
    </dgm:pt>
    <dgm:pt modelId="{80E7B39C-2CF9-42CF-8768-EE0602122CB2}" type="pres">
      <dgm:prSet presAssocID="{211F68B0-38AD-4464-8C22-D4AE95F1F47C}" presName="hierChild3" presStyleCnt="0"/>
      <dgm:spPr/>
    </dgm:pt>
    <dgm:pt modelId="{E3BFCB21-79E3-422E-B77E-9F7CD210B13B}" type="pres">
      <dgm:prSet presAssocID="{F1CB4AD8-B338-4C5C-BA22-C709FE71CF3C}" presName="bgShapesFlow" presStyleCnt="0"/>
      <dgm:spPr/>
    </dgm:pt>
  </dgm:ptLst>
  <dgm:cxnLst>
    <dgm:cxn modelId="{39581815-F328-4730-9472-B2763D32D76B}" type="presOf" srcId="{532C1BCA-0238-4450-B0BF-3A118FD2D9F6}" destId="{0220CE82-0155-487F-B3C0-CC05D84191BA}" srcOrd="0" destOrd="0" presId="urn:microsoft.com/office/officeart/2005/8/layout/hierarchy6"/>
    <dgm:cxn modelId="{21CB3034-A3AE-40B4-B96D-234834669289}" type="presOf" srcId="{F1CB4AD8-B338-4C5C-BA22-C709FE71CF3C}" destId="{D354755F-B194-401C-8B57-78797C462F17}" srcOrd="0" destOrd="0" presId="urn:microsoft.com/office/officeart/2005/8/layout/hierarchy6"/>
    <dgm:cxn modelId="{D27AA536-5716-4EE0-9FFE-05539A3E42D5}" srcId="{1F1B95CE-A07D-439B-9944-B7F7A64C2670}" destId="{532C1BCA-0238-4450-B0BF-3A118FD2D9F6}" srcOrd="0" destOrd="0" parTransId="{DEA7B4E3-2990-42F0-BDD6-6E5AE6C74DD4}" sibTransId="{7422FDFC-9568-452A-B9BD-11264880F649}"/>
    <dgm:cxn modelId="{D31F944D-BC07-45ED-B3AA-3FB5937F6A74}" type="presOf" srcId="{68E24DE0-7A91-4F20-BC41-48E16EFD6E7D}" destId="{4A2628AF-28A7-463D-B9D5-D9FD0847666B}" srcOrd="0" destOrd="0" presId="urn:microsoft.com/office/officeart/2005/8/layout/hierarchy6"/>
    <dgm:cxn modelId="{A5FCF04E-46B7-461D-8908-E63282AF7E3F}" srcId="{1F1B95CE-A07D-439B-9944-B7F7A64C2670}" destId="{211F68B0-38AD-4464-8C22-D4AE95F1F47C}" srcOrd="2" destOrd="0" parTransId="{687062E5-9510-4625-842F-12797D1A93E7}" sibTransId="{842F4130-1186-475D-9E26-F47CA899464C}"/>
    <dgm:cxn modelId="{1926487C-14FC-48E6-87C0-F5A784BE2804}" type="presOf" srcId="{211F68B0-38AD-4464-8C22-D4AE95F1F47C}" destId="{C7FE9A13-44E9-432B-9EB0-66E4C684AE1E}" srcOrd="0" destOrd="0" presId="urn:microsoft.com/office/officeart/2005/8/layout/hierarchy6"/>
    <dgm:cxn modelId="{29E99489-1A1D-45B5-9783-247F2DEBA50D}" type="presOf" srcId="{D418740F-F6B5-4480-BBA9-1CD193CE1B8E}" destId="{9C85ED87-9393-4D5F-B1BC-0ECB20ACB74D}" srcOrd="0" destOrd="0" presId="urn:microsoft.com/office/officeart/2005/8/layout/hierarchy6"/>
    <dgm:cxn modelId="{26BE8DB7-1EE7-4DEC-94DE-DB5F050B921D}" type="presOf" srcId="{1F1B95CE-A07D-439B-9944-B7F7A64C2670}" destId="{56EFBF31-33E8-48EC-8500-36E9213F696D}" srcOrd="0" destOrd="0" presId="urn:microsoft.com/office/officeart/2005/8/layout/hierarchy6"/>
    <dgm:cxn modelId="{4F7A21C2-6792-4932-B51B-B26397D7E6DE}" type="presOf" srcId="{DEA7B4E3-2990-42F0-BDD6-6E5AE6C74DD4}" destId="{4FCFB29B-4A70-4BEA-8D22-39D5BAD897E2}" srcOrd="0" destOrd="0" presId="urn:microsoft.com/office/officeart/2005/8/layout/hierarchy6"/>
    <dgm:cxn modelId="{72CAA7DD-4450-4799-A5CD-7EEE404458A1}" srcId="{1F1B95CE-A07D-439B-9944-B7F7A64C2670}" destId="{D418740F-F6B5-4480-BBA9-1CD193CE1B8E}" srcOrd="1" destOrd="0" parTransId="{68E24DE0-7A91-4F20-BC41-48E16EFD6E7D}" sibTransId="{59FBE302-165D-4691-A3C4-74FFBA990C97}"/>
    <dgm:cxn modelId="{A65F07EE-B612-4590-B3C2-6FD3E8A9AC9D}" type="presOf" srcId="{687062E5-9510-4625-842F-12797D1A93E7}" destId="{95C3506E-0475-4590-A8AB-309BE96C4431}" srcOrd="0" destOrd="0" presId="urn:microsoft.com/office/officeart/2005/8/layout/hierarchy6"/>
    <dgm:cxn modelId="{49C2DAF9-772B-450E-BA02-423914526C48}" srcId="{F1CB4AD8-B338-4C5C-BA22-C709FE71CF3C}" destId="{1F1B95CE-A07D-439B-9944-B7F7A64C2670}" srcOrd="0" destOrd="0" parTransId="{F9108D9E-FEC0-4940-BB48-846CD9410F53}" sibTransId="{16D459ED-726D-4FC8-87DA-22DFCB67962F}"/>
    <dgm:cxn modelId="{4AB1DDE9-9F51-49E8-BE86-581755EA12EA}" type="presParOf" srcId="{D354755F-B194-401C-8B57-78797C462F17}" destId="{6BF7512A-E39E-4D2E-A68E-271686987CF9}" srcOrd="0" destOrd="0" presId="urn:microsoft.com/office/officeart/2005/8/layout/hierarchy6"/>
    <dgm:cxn modelId="{9CBA29A4-6844-4BA5-BC35-BE0C6D596D42}" type="presParOf" srcId="{6BF7512A-E39E-4D2E-A68E-271686987CF9}" destId="{4A53ADF0-73C8-4524-956F-3BC3D5D049C1}" srcOrd="0" destOrd="0" presId="urn:microsoft.com/office/officeart/2005/8/layout/hierarchy6"/>
    <dgm:cxn modelId="{6FE1DC92-D0E6-4EA7-BE51-1C47E8ABEB5A}" type="presParOf" srcId="{4A53ADF0-73C8-4524-956F-3BC3D5D049C1}" destId="{C5D8329F-FD14-4775-A36B-AC2AE72132B0}" srcOrd="0" destOrd="0" presId="urn:microsoft.com/office/officeart/2005/8/layout/hierarchy6"/>
    <dgm:cxn modelId="{12FDFBE2-4DA4-4EA9-87A4-C8E272B70D55}" type="presParOf" srcId="{C5D8329F-FD14-4775-A36B-AC2AE72132B0}" destId="{56EFBF31-33E8-48EC-8500-36E9213F696D}" srcOrd="0" destOrd="0" presId="urn:microsoft.com/office/officeart/2005/8/layout/hierarchy6"/>
    <dgm:cxn modelId="{ACDCCE15-DB20-442B-9787-399EBC001CA1}" type="presParOf" srcId="{C5D8329F-FD14-4775-A36B-AC2AE72132B0}" destId="{CB0BEFAB-D183-4258-A64B-5F7213C78B5E}" srcOrd="1" destOrd="0" presId="urn:microsoft.com/office/officeart/2005/8/layout/hierarchy6"/>
    <dgm:cxn modelId="{CAF70E8C-3BEB-4E27-BADD-8CA74DA6240A}" type="presParOf" srcId="{CB0BEFAB-D183-4258-A64B-5F7213C78B5E}" destId="{4FCFB29B-4A70-4BEA-8D22-39D5BAD897E2}" srcOrd="0" destOrd="0" presId="urn:microsoft.com/office/officeart/2005/8/layout/hierarchy6"/>
    <dgm:cxn modelId="{F776B151-EE63-4B29-8C1F-C71CE07C287E}" type="presParOf" srcId="{CB0BEFAB-D183-4258-A64B-5F7213C78B5E}" destId="{7F69F8C0-861D-4B74-BA69-24271DF1A3EF}" srcOrd="1" destOrd="0" presId="urn:microsoft.com/office/officeart/2005/8/layout/hierarchy6"/>
    <dgm:cxn modelId="{2B8878F7-8B0C-4BC4-A5CC-2A9DD5CEBEA3}" type="presParOf" srcId="{7F69F8C0-861D-4B74-BA69-24271DF1A3EF}" destId="{0220CE82-0155-487F-B3C0-CC05D84191BA}" srcOrd="0" destOrd="0" presId="urn:microsoft.com/office/officeart/2005/8/layout/hierarchy6"/>
    <dgm:cxn modelId="{046BA1C5-7D38-4063-96A9-FB124B196D24}" type="presParOf" srcId="{7F69F8C0-861D-4B74-BA69-24271DF1A3EF}" destId="{1AE81325-20E9-4514-936E-71872B79D60C}" srcOrd="1" destOrd="0" presId="urn:microsoft.com/office/officeart/2005/8/layout/hierarchy6"/>
    <dgm:cxn modelId="{00173AC2-93F6-4D5B-80ED-774B53B1B1AB}" type="presParOf" srcId="{CB0BEFAB-D183-4258-A64B-5F7213C78B5E}" destId="{4A2628AF-28A7-463D-B9D5-D9FD0847666B}" srcOrd="2" destOrd="0" presId="urn:microsoft.com/office/officeart/2005/8/layout/hierarchy6"/>
    <dgm:cxn modelId="{1F79FCC0-5F8D-4CB9-B1DF-EC7A7B5E1C8C}" type="presParOf" srcId="{CB0BEFAB-D183-4258-A64B-5F7213C78B5E}" destId="{EC66B806-C742-44DE-963B-0D0C9F968DAB}" srcOrd="3" destOrd="0" presId="urn:microsoft.com/office/officeart/2005/8/layout/hierarchy6"/>
    <dgm:cxn modelId="{730C334C-E05F-4E5B-8BEF-E0C645455D22}" type="presParOf" srcId="{EC66B806-C742-44DE-963B-0D0C9F968DAB}" destId="{9C85ED87-9393-4D5F-B1BC-0ECB20ACB74D}" srcOrd="0" destOrd="0" presId="urn:microsoft.com/office/officeart/2005/8/layout/hierarchy6"/>
    <dgm:cxn modelId="{2C52FF5C-8AD1-40E3-BC47-FE4D972A0296}" type="presParOf" srcId="{EC66B806-C742-44DE-963B-0D0C9F968DAB}" destId="{CA526F61-BAEB-4F21-A4C4-1347AB78FCE3}" srcOrd="1" destOrd="0" presId="urn:microsoft.com/office/officeart/2005/8/layout/hierarchy6"/>
    <dgm:cxn modelId="{0971AD25-86EF-457A-9C22-D230CBEB64AD}" type="presParOf" srcId="{CB0BEFAB-D183-4258-A64B-5F7213C78B5E}" destId="{95C3506E-0475-4590-A8AB-309BE96C4431}" srcOrd="4" destOrd="0" presId="urn:microsoft.com/office/officeart/2005/8/layout/hierarchy6"/>
    <dgm:cxn modelId="{F4C30497-28C4-4D6F-9CA3-F0349758CF26}" type="presParOf" srcId="{CB0BEFAB-D183-4258-A64B-5F7213C78B5E}" destId="{897E3C43-0643-471E-8B80-6B362AE4CD50}" srcOrd="5" destOrd="0" presId="urn:microsoft.com/office/officeart/2005/8/layout/hierarchy6"/>
    <dgm:cxn modelId="{98E2C809-7F12-4532-ACDC-9260D61CAFDB}" type="presParOf" srcId="{897E3C43-0643-471E-8B80-6B362AE4CD50}" destId="{C7FE9A13-44E9-432B-9EB0-66E4C684AE1E}" srcOrd="0" destOrd="0" presId="urn:microsoft.com/office/officeart/2005/8/layout/hierarchy6"/>
    <dgm:cxn modelId="{90ECC926-E83A-4AF9-B034-06B2C0B12878}" type="presParOf" srcId="{897E3C43-0643-471E-8B80-6B362AE4CD50}" destId="{80E7B39C-2CF9-42CF-8768-EE0602122CB2}" srcOrd="1" destOrd="0" presId="urn:microsoft.com/office/officeart/2005/8/layout/hierarchy6"/>
    <dgm:cxn modelId="{81894E21-1E03-4918-9481-529D9146C424}" type="presParOf" srcId="{D354755F-B194-401C-8B57-78797C462F17}" destId="{E3BFCB21-79E3-422E-B77E-9F7CD210B13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EFBF31-33E8-48EC-8500-36E9213F696D}">
      <dsp:nvSpPr>
        <dsp:cNvPr id="0" name=""/>
        <dsp:cNvSpPr/>
      </dsp:nvSpPr>
      <dsp:spPr>
        <a:xfrm>
          <a:off x="1982390" y="382904"/>
          <a:ext cx="1521618" cy="1014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Thành viên trong nhóm</a:t>
          </a:r>
        </a:p>
      </dsp:txBody>
      <dsp:txXfrm>
        <a:off x="2012101" y="412615"/>
        <a:ext cx="1462196" cy="954990"/>
      </dsp:txXfrm>
    </dsp:sp>
    <dsp:sp modelId="{4FCFB29B-4A70-4BEA-8D22-39D5BAD897E2}">
      <dsp:nvSpPr>
        <dsp:cNvPr id="0" name=""/>
        <dsp:cNvSpPr/>
      </dsp:nvSpPr>
      <dsp:spPr>
        <a:xfrm>
          <a:off x="765095" y="1397317"/>
          <a:ext cx="1978104" cy="405765"/>
        </a:xfrm>
        <a:custGeom>
          <a:avLst/>
          <a:gdLst/>
          <a:ahLst/>
          <a:cxnLst/>
          <a:rect l="0" t="0" r="0" b="0"/>
          <a:pathLst>
            <a:path>
              <a:moveTo>
                <a:pt x="1978104" y="0"/>
              </a:moveTo>
              <a:lnTo>
                <a:pt x="1978104" y="202882"/>
              </a:lnTo>
              <a:lnTo>
                <a:pt x="0" y="202882"/>
              </a:lnTo>
              <a:lnTo>
                <a:pt x="0" y="405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0CE82-0155-487F-B3C0-CC05D84191BA}">
      <dsp:nvSpPr>
        <dsp:cNvPr id="0" name=""/>
        <dsp:cNvSpPr/>
      </dsp:nvSpPr>
      <dsp:spPr>
        <a:xfrm>
          <a:off x="4286" y="1803082"/>
          <a:ext cx="1521618" cy="1014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Thu nhập yêu cầu</a:t>
          </a:r>
        </a:p>
      </dsp:txBody>
      <dsp:txXfrm>
        <a:off x="33997" y="1832793"/>
        <a:ext cx="1462196" cy="954990"/>
      </dsp:txXfrm>
    </dsp:sp>
    <dsp:sp modelId="{4A2628AF-28A7-463D-B9D5-D9FD0847666B}">
      <dsp:nvSpPr>
        <dsp:cNvPr id="0" name=""/>
        <dsp:cNvSpPr/>
      </dsp:nvSpPr>
      <dsp:spPr>
        <a:xfrm>
          <a:off x="2697480" y="1397317"/>
          <a:ext cx="91440" cy="405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5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5ED87-9393-4D5F-B1BC-0ECB20ACB74D}">
      <dsp:nvSpPr>
        <dsp:cNvPr id="0" name=""/>
        <dsp:cNvSpPr/>
      </dsp:nvSpPr>
      <dsp:spPr>
        <a:xfrm>
          <a:off x="1982390" y="1803082"/>
          <a:ext cx="1521618" cy="1014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Phát triển </a:t>
          </a:r>
        </a:p>
      </dsp:txBody>
      <dsp:txXfrm>
        <a:off x="2012101" y="1832793"/>
        <a:ext cx="1462196" cy="954990"/>
      </dsp:txXfrm>
    </dsp:sp>
    <dsp:sp modelId="{95C3506E-0475-4590-A8AB-309BE96C4431}">
      <dsp:nvSpPr>
        <dsp:cNvPr id="0" name=""/>
        <dsp:cNvSpPr/>
      </dsp:nvSpPr>
      <dsp:spPr>
        <a:xfrm>
          <a:off x="2743200" y="1397317"/>
          <a:ext cx="1978104" cy="405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882"/>
              </a:lnTo>
              <a:lnTo>
                <a:pt x="1978104" y="202882"/>
              </a:lnTo>
              <a:lnTo>
                <a:pt x="1978104" y="405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E9A13-44E9-432B-9EB0-66E4C684AE1E}">
      <dsp:nvSpPr>
        <dsp:cNvPr id="0" name=""/>
        <dsp:cNvSpPr/>
      </dsp:nvSpPr>
      <dsp:spPr>
        <a:xfrm>
          <a:off x="3960495" y="1803082"/>
          <a:ext cx="1521618" cy="1014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Thiết kế</a:t>
          </a:r>
        </a:p>
      </dsp:txBody>
      <dsp:txXfrm>
        <a:off x="3990206" y="1832793"/>
        <a:ext cx="1462196" cy="954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197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Nghĩa Đẹp Trai</cp:lastModifiedBy>
  <cp:revision>23</cp:revision>
  <cp:lastPrinted>2020-02-07T02:08:00Z</cp:lastPrinted>
  <dcterms:created xsi:type="dcterms:W3CDTF">2013-10-13T11:06:00Z</dcterms:created>
  <dcterms:modified xsi:type="dcterms:W3CDTF">2020-04-22T07:10:00Z</dcterms:modified>
</cp:coreProperties>
</file>