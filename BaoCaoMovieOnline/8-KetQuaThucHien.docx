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322C6" w14:textId="77777777" w:rsidR="003548A8" w:rsidRDefault="003548A8" w:rsidP="003548A8">
      <w:pPr>
        <w:rPr>
          <w:lang w:val="en-US"/>
        </w:rPr>
      </w:pPr>
    </w:p>
    <w:p w14:paraId="4F69F3D9" w14:textId="77777777" w:rsidR="00301562" w:rsidRDefault="00301562" w:rsidP="003548A8">
      <w:pPr>
        <w:rPr>
          <w:lang w:val="en-US"/>
        </w:rPr>
      </w:pPr>
    </w:p>
    <w:p w14:paraId="2EBCB795" w14:textId="77777777" w:rsidR="00301562" w:rsidRDefault="00301562" w:rsidP="003548A8">
      <w:pPr>
        <w:rPr>
          <w:lang w:val="en-US"/>
        </w:rPr>
      </w:pPr>
    </w:p>
    <w:p w14:paraId="18DB8A40" w14:textId="77777777" w:rsidR="00301562" w:rsidRDefault="00301562" w:rsidP="003548A8">
      <w:pPr>
        <w:rPr>
          <w:lang w:val="en-US"/>
        </w:rPr>
      </w:pPr>
    </w:p>
    <w:p w14:paraId="395378CA" w14:textId="77777777" w:rsidR="00301562" w:rsidRDefault="00301562" w:rsidP="003548A8">
      <w:pPr>
        <w:rPr>
          <w:lang w:val="en-US"/>
        </w:rPr>
      </w:pPr>
    </w:p>
    <w:p w14:paraId="524DB86B" w14:textId="77777777" w:rsidR="00301562" w:rsidRDefault="00301562" w:rsidP="003548A8">
      <w:pPr>
        <w:rPr>
          <w:lang w:val="en-US"/>
        </w:rPr>
      </w:pPr>
    </w:p>
    <w:p w14:paraId="0AA8D550" w14:textId="77777777" w:rsidR="00301562" w:rsidRDefault="00301562" w:rsidP="003548A8">
      <w:pPr>
        <w:rPr>
          <w:lang w:val="en-US"/>
        </w:rPr>
      </w:pPr>
    </w:p>
    <w:p w14:paraId="0A0C1BE2" w14:textId="77777777" w:rsidR="003548A8" w:rsidRPr="003548A8" w:rsidRDefault="003548A8" w:rsidP="003548A8">
      <w:pPr>
        <w:rPr>
          <w:lang w:val="en-US"/>
        </w:rPr>
      </w:pPr>
    </w:p>
    <w:p w14:paraId="0D965AF6" w14:textId="77777777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C517B6" w:rsidRPr="007F0D1D">
        <w:rPr>
          <w:lang w:val="en-US"/>
        </w:rPr>
        <w:t>Website xem phim online</w:t>
      </w:r>
    </w:p>
    <w:p w14:paraId="5C2C4923" w14:textId="77777777" w:rsidR="007A1DE8" w:rsidRPr="007A1DE8" w:rsidRDefault="007A1DE8" w:rsidP="007A1DE8">
      <w:pPr>
        <w:rPr>
          <w:lang w:val="en-US"/>
        </w:rPr>
      </w:pPr>
    </w:p>
    <w:p w14:paraId="29FE9F47" w14:textId="674B9991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>Version</w:t>
      </w:r>
      <w:r w:rsidR="00BF497C">
        <w:rPr>
          <w:rFonts w:ascii="Arial" w:hAnsi="Arial"/>
          <w:sz w:val="34"/>
          <w:szCs w:val="30"/>
          <w:lang w:val="en-US"/>
        </w:rPr>
        <w:t xml:space="preserve"> 2</w:t>
      </w:r>
      <w:bookmarkStart w:id="0" w:name="_GoBack"/>
      <w:bookmarkEnd w:id="0"/>
      <w:r w:rsidR="00C517B6">
        <w:rPr>
          <w:rFonts w:ascii="Arial" w:hAnsi="Arial"/>
          <w:sz w:val="34"/>
          <w:szCs w:val="30"/>
          <w:lang w:val="en-US"/>
        </w:rPr>
        <w:t>.0</w:t>
      </w:r>
    </w:p>
    <w:p w14:paraId="28313F49" w14:textId="77777777" w:rsidR="00D234F3" w:rsidRDefault="00D234F3">
      <w:pPr>
        <w:pStyle w:val="Title"/>
        <w:jc w:val="both"/>
        <w:rPr>
          <w:lang w:val="en-US"/>
        </w:rPr>
      </w:pPr>
    </w:p>
    <w:p w14:paraId="04559ADB" w14:textId="77777777" w:rsidR="003548A8" w:rsidRDefault="003548A8" w:rsidP="003548A8">
      <w:pPr>
        <w:rPr>
          <w:lang w:val="en-US"/>
        </w:rPr>
      </w:pPr>
    </w:p>
    <w:p w14:paraId="63227409" w14:textId="77777777" w:rsidR="00301562" w:rsidRDefault="00301562" w:rsidP="003548A8">
      <w:pPr>
        <w:rPr>
          <w:lang w:val="en-US"/>
        </w:rPr>
      </w:pPr>
    </w:p>
    <w:p w14:paraId="3BCA6B1D" w14:textId="77777777" w:rsidR="00301562" w:rsidRDefault="00301562" w:rsidP="003548A8">
      <w:pPr>
        <w:rPr>
          <w:lang w:val="en-US"/>
        </w:rPr>
      </w:pPr>
    </w:p>
    <w:p w14:paraId="5F7C1C50" w14:textId="77777777" w:rsidR="00301562" w:rsidRDefault="00301562" w:rsidP="003548A8">
      <w:pPr>
        <w:rPr>
          <w:lang w:val="en-US"/>
        </w:rPr>
      </w:pPr>
    </w:p>
    <w:p w14:paraId="37570EAB" w14:textId="77777777" w:rsidR="00301562" w:rsidRDefault="00301562" w:rsidP="003548A8">
      <w:pPr>
        <w:rPr>
          <w:lang w:val="en-US"/>
        </w:rPr>
      </w:pPr>
    </w:p>
    <w:p w14:paraId="21DA754A" w14:textId="77777777" w:rsidR="00301562" w:rsidRDefault="00301562" w:rsidP="003548A8">
      <w:pPr>
        <w:rPr>
          <w:lang w:val="en-US"/>
        </w:rPr>
      </w:pPr>
    </w:p>
    <w:p w14:paraId="54D25014" w14:textId="77777777" w:rsidR="00301562" w:rsidRDefault="00301562" w:rsidP="003548A8">
      <w:pPr>
        <w:rPr>
          <w:lang w:val="en-US"/>
        </w:rPr>
      </w:pPr>
    </w:p>
    <w:p w14:paraId="2356F1F3" w14:textId="77777777" w:rsidR="00301562" w:rsidRDefault="00301562" w:rsidP="003548A8">
      <w:pPr>
        <w:rPr>
          <w:lang w:val="en-US"/>
        </w:rPr>
      </w:pPr>
    </w:p>
    <w:p w14:paraId="598CB338" w14:textId="77777777" w:rsidR="00301562" w:rsidRDefault="00301562" w:rsidP="003548A8">
      <w:pPr>
        <w:rPr>
          <w:lang w:val="en-US"/>
        </w:rPr>
      </w:pPr>
    </w:p>
    <w:p w14:paraId="05C4512D" w14:textId="77777777" w:rsidR="003548A8" w:rsidRDefault="003548A8" w:rsidP="003548A8">
      <w:pPr>
        <w:rPr>
          <w:lang w:val="en-US"/>
        </w:rPr>
      </w:pPr>
    </w:p>
    <w:p w14:paraId="576AD90E" w14:textId="77777777" w:rsidR="003548A8" w:rsidRDefault="003548A8" w:rsidP="003548A8">
      <w:pPr>
        <w:rPr>
          <w:lang w:val="en-US"/>
        </w:rPr>
      </w:pPr>
    </w:p>
    <w:p w14:paraId="3915C048" w14:textId="77777777" w:rsidR="003548A8" w:rsidRDefault="003548A8" w:rsidP="003548A8">
      <w:pPr>
        <w:rPr>
          <w:lang w:val="en-US"/>
        </w:rPr>
      </w:pPr>
    </w:p>
    <w:p w14:paraId="127E6DF7" w14:textId="77777777" w:rsidR="003548A8" w:rsidRDefault="003548A8" w:rsidP="003548A8">
      <w:pPr>
        <w:rPr>
          <w:lang w:val="en-US"/>
        </w:rPr>
      </w:pPr>
    </w:p>
    <w:p w14:paraId="174D4E1C" w14:textId="77777777" w:rsidR="003548A8" w:rsidRDefault="003548A8" w:rsidP="003548A8">
      <w:pPr>
        <w:rPr>
          <w:lang w:val="en-US"/>
        </w:rPr>
      </w:pPr>
    </w:p>
    <w:p w14:paraId="0BBA568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697128D" w14:textId="77777777" w:rsidR="00C517B6" w:rsidRPr="007F0D1D" w:rsidRDefault="00C517B6" w:rsidP="00C517B6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7F0D1D">
        <w:rPr>
          <w:rFonts w:ascii="Arial" w:hAnsi="Arial" w:cs="Arial"/>
          <w:sz w:val="30"/>
          <w:szCs w:val="30"/>
          <w:lang w:val="en-US"/>
        </w:rPr>
        <w:t>18424035 - Bùi Đăng Khoa</w:t>
      </w:r>
    </w:p>
    <w:p w14:paraId="6CAF6EF5" w14:textId="77777777" w:rsidR="00C517B6" w:rsidRPr="007F0D1D" w:rsidRDefault="00C517B6" w:rsidP="00C517B6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7F0D1D">
        <w:rPr>
          <w:rFonts w:ascii="Arial" w:hAnsi="Arial" w:cs="Arial"/>
          <w:sz w:val="30"/>
          <w:szCs w:val="30"/>
          <w:lang w:val="en-US"/>
        </w:rPr>
        <w:t>18424043 - Trần Hữa Nghĩa</w:t>
      </w:r>
    </w:p>
    <w:p w14:paraId="21408EA3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44ACD0C4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34D1C8F8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6F179CCB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77E71B9E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781B709C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4FBC0662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7B4DC539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719423ED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5B331DA1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53047DEE" w14:textId="77777777" w:rsidR="00C517B6" w:rsidRDefault="00C517B6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6E60087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532E5B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95A6468" w14:textId="77777777" w:rsidTr="007A4B6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2DDB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09FA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B24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8CA6B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385175A9" w14:textId="77777777" w:rsidTr="007A4B6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B53C" w14:textId="77777777" w:rsidR="00E95D0C" w:rsidRPr="00C517B6" w:rsidRDefault="00C517B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517B6">
              <w:rPr>
                <w:rFonts w:eastAsia="SimSun"/>
                <w:lang w:val="en-US"/>
              </w:rPr>
              <w:t>18/02/2020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79543" w14:textId="77777777" w:rsidR="00E95D0C" w:rsidRPr="00C517B6" w:rsidRDefault="00C517B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517B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61CB5" w14:textId="77777777" w:rsidR="00E95D0C" w:rsidRPr="00C517B6" w:rsidRDefault="00C517B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517B6">
              <w:rPr>
                <w:rFonts w:eastAsia="SimSun"/>
                <w:lang w:val="en-US"/>
              </w:rPr>
              <w:t>Kết quả thực hiện của nhóm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81EC7" w14:textId="77777777" w:rsidR="00E95D0C" w:rsidRPr="00C517B6" w:rsidRDefault="00C517B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517B6">
              <w:rPr>
                <w:rFonts w:eastAsia="SimSun"/>
                <w:lang w:val="en-US"/>
              </w:rPr>
              <w:t>Bùi Đăng Khoa</w:t>
            </w:r>
          </w:p>
        </w:tc>
      </w:tr>
      <w:tr w:rsidR="007A4B6C" w:rsidRPr="007A1DE8" w14:paraId="6581E608" w14:textId="77777777" w:rsidTr="007A4B6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BA52B" w14:textId="4BE6F14F" w:rsidR="007A4B6C" w:rsidRPr="007A1DE8" w:rsidRDefault="007A4B6C" w:rsidP="007A4B6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22</w:t>
            </w:r>
            <w:r w:rsidRPr="00C517B6">
              <w:rPr>
                <w:rFonts w:eastAsia="SimSun"/>
                <w:lang w:val="en-US"/>
              </w:rPr>
              <w:t>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C351E" w14:textId="4C1DA61C" w:rsidR="007A4B6C" w:rsidRPr="007A1DE8" w:rsidRDefault="007A4B6C" w:rsidP="007A4B6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</w:t>
            </w:r>
            <w:r w:rsidRPr="00C517B6">
              <w:rPr>
                <w:rFonts w:eastAsia="SimSun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E9936" w14:textId="2C524FFD" w:rsidR="007A4B6C" w:rsidRPr="007A1DE8" w:rsidRDefault="007A4B6C" w:rsidP="007A4B6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Cập nhật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89A3D" w14:textId="128F8881" w:rsidR="007A4B6C" w:rsidRPr="007A1DE8" w:rsidRDefault="007A4B6C" w:rsidP="007A4B6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517B6">
              <w:rPr>
                <w:rFonts w:eastAsia="SimSun"/>
                <w:lang w:val="en-US"/>
              </w:rPr>
              <w:t>Bùi Đăng Khoa</w:t>
            </w:r>
          </w:p>
        </w:tc>
      </w:tr>
      <w:tr w:rsidR="007A4B6C" w:rsidRPr="007A1DE8" w14:paraId="45C66299" w14:textId="77777777" w:rsidTr="007A4B6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2B2DF" w14:textId="77777777" w:rsidR="007A4B6C" w:rsidRPr="007A1DE8" w:rsidRDefault="007A4B6C" w:rsidP="007A4B6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4F96B" w14:textId="77777777" w:rsidR="007A4B6C" w:rsidRPr="007A1DE8" w:rsidRDefault="007A4B6C" w:rsidP="007A4B6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140A1" w14:textId="77777777" w:rsidR="007A4B6C" w:rsidRPr="007A1DE8" w:rsidRDefault="007A4B6C" w:rsidP="007A4B6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5A9F" w14:textId="77777777" w:rsidR="007A4B6C" w:rsidRPr="007A1DE8" w:rsidRDefault="007A4B6C" w:rsidP="007A4B6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4B6C" w:rsidRPr="007A1DE8" w14:paraId="08DE02D6" w14:textId="77777777" w:rsidTr="007A4B6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16371" w14:textId="77777777" w:rsidR="007A4B6C" w:rsidRPr="007A1DE8" w:rsidRDefault="007A4B6C" w:rsidP="007A4B6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0DA6B" w14:textId="77777777" w:rsidR="007A4B6C" w:rsidRPr="007A1DE8" w:rsidRDefault="007A4B6C" w:rsidP="007A4B6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7F1B8" w14:textId="77777777" w:rsidR="007A4B6C" w:rsidRPr="007A1DE8" w:rsidRDefault="007A4B6C" w:rsidP="007A4B6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F830" w14:textId="77777777" w:rsidR="007A4B6C" w:rsidRPr="007A1DE8" w:rsidRDefault="007A4B6C" w:rsidP="007A4B6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81F8476" w14:textId="77777777" w:rsidR="00A23833" w:rsidRDefault="00A23833" w:rsidP="0031511D">
      <w:pPr>
        <w:pStyle w:val="Title"/>
        <w:rPr>
          <w:lang w:val="en-US"/>
        </w:rPr>
      </w:pPr>
    </w:p>
    <w:p w14:paraId="7C298FF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6184BC30" w14:textId="77777777" w:rsidR="00603621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3198239" w:history="1">
        <w:r w:rsidR="00603621" w:rsidRPr="00F67843">
          <w:rPr>
            <w:rStyle w:val="Hyperlink"/>
            <w:noProof/>
            <w:lang w:val="en-US"/>
          </w:rPr>
          <w:t>1.</w:t>
        </w:r>
        <w:r w:rsidR="006036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3621" w:rsidRPr="00F67843">
          <w:rPr>
            <w:rStyle w:val="Hyperlink"/>
            <w:noProof/>
            <w:lang w:val="en-US"/>
          </w:rPr>
          <w:t>Môi trường phát triển và Môi trường triển khai</w:t>
        </w:r>
        <w:r w:rsidR="00603621">
          <w:rPr>
            <w:noProof/>
            <w:webHidden/>
          </w:rPr>
          <w:tab/>
        </w:r>
        <w:r w:rsidR="00603621">
          <w:rPr>
            <w:noProof/>
            <w:webHidden/>
          </w:rPr>
          <w:fldChar w:fldCharType="begin"/>
        </w:r>
        <w:r w:rsidR="00603621">
          <w:rPr>
            <w:noProof/>
            <w:webHidden/>
          </w:rPr>
          <w:instrText xml:space="preserve"> PAGEREF _Toc33198239 \h </w:instrText>
        </w:r>
        <w:r w:rsidR="00603621">
          <w:rPr>
            <w:noProof/>
            <w:webHidden/>
          </w:rPr>
        </w:r>
        <w:r w:rsidR="00603621">
          <w:rPr>
            <w:noProof/>
            <w:webHidden/>
          </w:rPr>
          <w:fldChar w:fldCharType="separate"/>
        </w:r>
        <w:r w:rsidR="0066531C">
          <w:rPr>
            <w:noProof/>
            <w:webHidden/>
          </w:rPr>
          <w:t>4</w:t>
        </w:r>
        <w:r w:rsidR="00603621">
          <w:rPr>
            <w:noProof/>
            <w:webHidden/>
          </w:rPr>
          <w:fldChar w:fldCharType="end"/>
        </w:r>
      </w:hyperlink>
    </w:p>
    <w:p w14:paraId="3C3465F7" w14:textId="77777777" w:rsidR="00603621" w:rsidRDefault="003A3DF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3198240" w:history="1">
        <w:r w:rsidR="00603621" w:rsidRPr="00F67843">
          <w:rPr>
            <w:rStyle w:val="Hyperlink"/>
            <w:noProof/>
            <w:lang w:val="en-US"/>
          </w:rPr>
          <w:t>2.</w:t>
        </w:r>
        <w:r w:rsidR="006036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3621" w:rsidRPr="00F67843">
          <w:rPr>
            <w:rStyle w:val="Hyperlink"/>
            <w:noProof/>
            <w:lang w:val="en-US"/>
          </w:rPr>
          <w:t>Kết quả đạt được</w:t>
        </w:r>
        <w:r w:rsidR="00603621">
          <w:rPr>
            <w:noProof/>
            <w:webHidden/>
          </w:rPr>
          <w:tab/>
        </w:r>
        <w:r w:rsidR="00603621">
          <w:rPr>
            <w:noProof/>
            <w:webHidden/>
          </w:rPr>
          <w:fldChar w:fldCharType="begin"/>
        </w:r>
        <w:r w:rsidR="00603621">
          <w:rPr>
            <w:noProof/>
            <w:webHidden/>
          </w:rPr>
          <w:instrText xml:space="preserve"> PAGEREF _Toc33198240 \h </w:instrText>
        </w:r>
        <w:r w:rsidR="00603621">
          <w:rPr>
            <w:noProof/>
            <w:webHidden/>
          </w:rPr>
        </w:r>
        <w:r w:rsidR="00603621">
          <w:rPr>
            <w:noProof/>
            <w:webHidden/>
          </w:rPr>
          <w:fldChar w:fldCharType="separate"/>
        </w:r>
        <w:r w:rsidR="0066531C">
          <w:rPr>
            <w:noProof/>
            <w:webHidden/>
          </w:rPr>
          <w:t>4</w:t>
        </w:r>
        <w:r w:rsidR="00603621">
          <w:rPr>
            <w:noProof/>
            <w:webHidden/>
          </w:rPr>
          <w:fldChar w:fldCharType="end"/>
        </w:r>
      </w:hyperlink>
    </w:p>
    <w:p w14:paraId="4138771E" w14:textId="77777777" w:rsidR="00603621" w:rsidRDefault="003A3DF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3198241" w:history="1">
        <w:r w:rsidR="00603621" w:rsidRPr="00F67843">
          <w:rPr>
            <w:rStyle w:val="Hyperlink"/>
            <w:noProof/>
            <w:lang w:val="en-US"/>
          </w:rPr>
          <w:t>3.</w:t>
        </w:r>
        <w:r w:rsidR="006036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3621" w:rsidRPr="00F67843">
          <w:rPr>
            <w:rStyle w:val="Hyperlink"/>
            <w:noProof/>
            <w:lang w:val="en-US"/>
          </w:rPr>
          <w:t>Hướng phát triển</w:t>
        </w:r>
        <w:r w:rsidR="00603621">
          <w:rPr>
            <w:noProof/>
            <w:webHidden/>
          </w:rPr>
          <w:tab/>
        </w:r>
        <w:r w:rsidR="00603621">
          <w:rPr>
            <w:noProof/>
            <w:webHidden/>
          </w:rPr>
          <w:fldChar w:fldCharType="begin"/>
        </w:r>
        <w:r w:rsidR="00603621">
          <w:rPr>
            <w:noProof/>
            <w:webHidden/>
          </w:rPr>
          <w:instrText xml:space="preserve"> PAGEREF _Toc33198241 \h </w:instrText>
        </w:r>
        <w:r w:rsidR="00603621">
          <w:rPr>
            <w:noProof/>
            <w:webHidden/>
          </w:rPr>
        </w:r>
        <w:r w:rsidR="00603621">
          <w:rPr>
            <w:noProof/>
            <w:webHidden/>
          </w:rPr>
          <w:fldChar w:fldCharType="separate"/>
        </w:r>
        <w:r w:rsidR="0066531C">
          <w:rPr>
            <w:noProof/>
            <w:webHidden/>
          </w:rPr>
          <w:t>4</w:t>
        </w:r>
        <w:r w:rsidR="00603621">
          <w:rPr>
            <w:noProof/>
            <w:webHidden/>
          </w:rPr>
          <w:fldChar w:fldCharType="end"/>
        </w:r>
      </w:hyperlink>
    </w:p>
    <w:p w14:paraId="2E3E9131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154CFBB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DB204FD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1" w:name="_Toc176926430"/>
      <w:bookmarkStart w:id="2" w:name="_Toc33198239"/>
      <w:r>
        <w:rPr>
          <w:lang w:val="en-US"/>
        </w:rPr>
        <w:lastRenderedPageBreak/>
        <w:t>Môi trường phát triển và Môi trường triển khai</w:t>
      </w:r>
      <w:bookmarkEnd w:id="1"/>
      <w:bookmarkEnd w:id="2"/>
    </w:p>
    <w:p w14:paraId="51761F66" w14:textId="77777777" w:rsidR="00C517B6" w:rsidRDefault="00C517B6" w:rsidP="00C517B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Môi trường phát triển ứng dụng</w:t>
      </w:r>
    </w:p>
    <w:p w14:paraId="3B9F5C74" w14:textId="77777777" w:rsidR="00C517B6" w:rsidRDefault="00C517B6" w:rsidP="00C517B6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Hệ điều hành: Windows 10</w:t>
      </w:r>
    </w:p>
    <w:p w14:paraId="6BAAA428" w14:textId="77777777" w:rsidR="00C517B6" w:rsidRDefault="00C517B6" w:rsidP="00C517B6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Hệ quản trị cơ sở dữ liệu: SQL Server 2014</w:t>
      </w:r>
    </w:p>
    <w:p w14:paraId="0C688074" w14:textId="77777777" w:rsidR="00C517B6" w:rsidRDefault="00C517B6" w:rsidP="00C517B6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Công cụ để phân tích, thiết kế: Star</w:t>
      </w:r>
      <w:r w:rsidR="00E25307">
        <w:rPr>
          <w:lang w:val="en-US"/>
        </w:rPr>
        <w:t>U</w:t>
      </w:r>
      <w:r>
        <w:rPr>
          <w:lang w:val="en-US"/>
        </w:rPr>
        <w:t>ML</w:t>
      </w:r>
    </w:p>
    <w:p w14:paraId="2014A79A" w14:textId="77777777" w:rsidR="00C517B6" w:rsidRDefault="00C517B6" w:rsidP="00C517B6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Công cụ để xây dựng ứng dụng: Visual studio 2019</w:t>
      </w:r>
    </w:p>
    <w:p w14:paraId="536E8108" w14:textId="77777777" w:rsidR="00C517B6" w:rsidRDefault="00C517B6" w:rsidP="00C517B6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Các thư viện đã sử dụng: Boostrap</w:t>
      </w:r>
    </w:p>
    <w:p w14:paraId="5158F1B0" w14:textId="77777777" w:rsidR="00C517B6" w:rsidRPr="00C517B6" w:rsidRDefault="00C517B6" w:rsidP="00C517B6">
      <w:pPr>
        <w:pStyle w:val="ListParagraph"/>
        <w:ind w:left="1080"/>
        <w:rPr>
          <w:lang w:val="en-US"/>
        </w:rPr>
      </w:pPr>
    </w:p>
    <w:p w14:paraId="5C3CC859" w14:textId="77777777" w:rsidR="00C517B6" w:rsidRDefault="00C517B6" w:rsidP="00C517B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Môi trường triển khai ứng dụng</w:t>
      </w:r>
      <w:r w:rsidR="00E25307">
        <w:rPr>
          <w:lang w:val="en-US"/>
        </w:rPr>
        <w:t xml:space="preserve"> cần đáp ứng yêu cầu sau</w:t>
      </w:r>
    </w:p>
    <w:p w14:paraId="22DEEF40" w14:textId="77777777" w:rsidR="00C517B6" w:rsidRDefault="00C517B6" w:rsidP="00C517B6">
      <w:pPr>
        <w:pStyle w:val="ListParagraph"/>
        <w:numPr>
          <w:ilvl w:val="0"/>
          <w:numId w:val="41"/>
        </w:numPr>
        <w:rPr>
          <w:lang w:val="en-US"/>
        </w:rPr>
      </w:pPr>
      <w:r w:rsidRPr="00C517B6">
        <w:rPr>
          <w:lang w:val="en-US"/>
        </w:rPr>
        <w:t>Hệ điều hành: Windows 10</w:t>
      </w:r>
    </w:p>
    <w:p w14:paraId="5D8D39D3" w14:textId="77777777" w:rsidR="007E3C41" w:rsidRPr="00C517B6" w:rsidRDefault="007E3C41" w:rsidP="00C517B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Cài đặt .Net FrameWork 4.5 trở lên</w:t>
      </w:r>
    </w:p>
    <w:p w14:paraId="0DF029C0" w14:textId="77777777" w:rsidR="00C517B6" w:rsidRPr="00C517B6" w:rsidRDefault="00C517B6" w:rsidP="00C517B6">
      <w:pPr>
        <w:pStyle w:val="ListParagraph"/>
        <w:numPr>
          <w:ilvl w:val="0"/>
          <w:numId w:val="41"/>
        </w:numPr>
        <w:rPr>
          <w:lang w:val="en-US"/>
        </w:rPr>
      </w:pPr>
      <w:r w:rsidRPr="00C517B6">
        <w:rPr>
          <w:lang w:val="en-US"/>
        </w:rPr>
        <w:t>Hệ quản trị cơ sở dữ liệu: SQL Server 2014</w:t>
      </w:r>
    </w:p>
    <w:p w14:paraId="517E52E9" w14:textId="77777777" w:rsidR="00C517B6" w:rsidRPr="00C517B6" w:rsidRDefault="00C517B6" w:rsidP="00C517B6">
      <w:pPr>
        <w:pStyle w:val="ListParagraph"/>
        <w:numPr>
          <w:ilvl w:val="0"/>
          <w:numId w:val="41"/>
        </w:numPr>
        <w:rPr>
          <w:lang w:val="en-US"/>
        </w:rPr>
      </w:pPr>
      <w:r w:rsidRPr="00C517B6">
        <w:rPr>
          <w:lang w:val="en-US"/>
        </w:rPr>
        <w:t>Công cụ để phân tích, thiết kế: Star</w:t>
      </w:r>
      <w:r w:rsidR="00E25307">
        <w:rPr>
          <w:lang w:val="en-US"/>
        </w:rPr>
        <w:t>U</w:t>
      </w:r>
      <w:r w:rsidRPr="00C517B6">
        <w:rPr>
          <w:lang w:val="en-US"/>
        </w:rPr>
        <w:t>ML</w:t>
      </w:r>
    </w:p>
    <w:p w14:paraId="763F9C44" w14:textId="77777777" w:rsidR="00C517B6" w:rsidRDefault="00C517B6" w:rsidP="007E3C41">
      <w:pPr>
        <w:pStyle w:val="ListParagraph"/>
        <w:numPr>
          <w:ilvl w:val="0"/>
          <w:numId w:val="41"/>
        </w:numPr>
        <w:rPr>
          <w:lang w:val="en-US"/>
        </w:rPr>
      </w:pPr>
      <w:r w:rsidRPr="00C517B6">
        <w:rPr>
          <w:lang w:val="en-US"/>
        </w:rPr>
        <w:t>Công cụ để xây dựng ứng dụng: Visual studio 2019</w:t>
      </w:r>
    </w:p>
    <w:p w14:paraId="015AE4ED" w14:textId="77777777" w:rsidR="00C517B6" w:rsidRPr="00C517B6" w:rsidRDefault="00C517B6" w:rsidP="00C517B6">
      <w:pPr>
        <w:pStyle w:val="ListParagraph"/>
        <w:numPr>
          <w:ilvl w:val="0"/>
          <w:numId w:val="39"/>
        </w:numPr>
        <w:rPr>
          <w:lang w:val="en-US"/>
        </w:rPr>
      </w:pPr>
    </w:p>
    <w:p w14:paraId="170D1445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3" w:name="_Toc176926431"/>
      <w:bookmarkStart w:id="4" w:name="_Toc33198240"/>
      <w:r>
        <w:rPr>
          <w:lang w:val="en-US"/>
        </w:rPr>
        <w:t>Kết quả đạt được</w:t>
      </w:r>
      <w:bookmarkEnd w:id="3"/>
      <w:bookmarkEnd w:id="4"/>
    </w:p>
    <w:p w14:paraId="6BCF4912" w14:textId="77777777" w:rsidR="00FF720B" w:rsidRDefault="00FF720B" w:rsidP="007E3C4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Ứng dụng được xây dựng trên kiến trúc MVC</w:t>
      </w:r>
    </w:p>
    <w:p w14:paraId="0A33311D" w14:textId="77777777" w:rsidR="00FF720B" w:rsidRDefault="00FF720B" w:rsidP="007E3C4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Sử dụng SQL Server 2014 để lưu trữ dữ liệu</w:t>
      </w:r>
    </w:p>
    <w:p w14:paraId="68EFE140" w14:textId="77777777" w:rsidR="007E3C41" w:rsidRDefault="007E3C41" w:rsidP="007E3C4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Đã phân tích và thiết kế chi tiết cho tất cả các chức năng của user và admin</w:t>
      </w:r>
    </w:p>
    <w:p w14:paraId="55A14B89" w14:textId="77777777" w:rsidR="007E3C41" w:rsidRDefault="007E3C41" w:rsidP="007E3C4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Cập nhật lại database</w:t>
      </w:r>
    </w:p>
    <w:p w14:paraId="27DBA734" w14:textId="77777777" w:rsidR="007E3C41" w:rsidRDefault="00FF720B" w:rsidP="007E3C4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Các chức năng đã hoàn thành: giao diện và chức năng của user</w:t>
      </w:r>
    </w:p>
    <w:p w14:paraId="30AA46F7" w14:textId="77777777" w:rsidR="00FF720B" w:rsidRDefault="00FF720B" w:rsidP="007E3C4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Các chức năng chưa hoàn chỉnh: giao diện và chức năng của admin</w:t>
      </w:r>
    </w:p>
    <w:p w14:paraId="0F7139BD" w14:textId="77777777" w:rsidR="00FF720B" w:rsidRDefault="00FF720B" w:rsidP="007E3C4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Đặc điểm của đề tài:</w:t>
      </w:r>
    </w:p>
    <w:p w14:paraId="05C0D07F" w14:textId="77777777" w:rsidR="00FF720B" w:rsidRDefault="00FF720B" w:rsidP="00FF720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Tích hợp quảng cáo để kiếm doanh thu</w:t>
      </w:r>
    </w:p>
    <w:p w14:paraId="510B3A87" w14:textId="77777777" w:rsidR="00FF720B" w:rsidRDefault="00FF720B" w:rsidP="00FF720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Giá tiền: </w:t>
      </w:r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>$0.03</w:t>
      </w:r>
      <w:r>
        <w:rPr>
          <w:rFonts w:ascii="Montserrat" w:hAnsi="Montserrat"/>
          <w:color w:val="000000"/>
          <w:sz w:val="21"/>
          <w:szCs w:val="21"/>
        </w:rPr>
        <w:t xml:space="preserve"> </w:t>
      </w:r>
      <w:r>
        <w:rPr>
          <w:rFonts w:ascii="Montserrat" w:hAnsi="Montserrat"/>
          <w:color w:val="000000"/>
          <w:sz w:val="21"/>
          <w:szCs w:val="21"/>
          <w:lang w:val="en-US"/>
        </w:rPr>
        <w:t>(</w:t>
      </w:r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>Nguồn bài viết: </w:t>
      </w:r>
      <w:hyperlink r:id="rId7" w:history="1">
        <w:r>
          <w:rPr>
            <w:rStyle w:val="Hyperlink"/>
            <w:rFonts w:ascii="Montserrat" w:hAnsi="Montserrat"/>
            <w:color w:val="0093FF"/>
            <w:sz w:val="21"/>
            <w:szCs w:val="21"/>
            <w:shd w:val="clear" w:color="auto" w:fill="FFFFFF"/>
          </w:rPr>
          <w:t>https://tuhocmmo.com/bang-gia-cpc-google-adsense.html</w:t>
        </w:r>
      </w:hyperlink>
      <w:r>
        <w:rPr>
          <w:lang w:val="en-US"/>
        </w:rPr>
        <w:t>)</w:t>
      </w:r>
    </w:p>
    <w:p w14:paraId="36D13532" w14:textId="77777777" w:rsidR="007E3C41" w:rsidRPr="00FF720B" w:rsidRDefault="007E3C41" w:rsidP="00FF720B">
      <w:pPr>
        <w:rPr>
          <w:lang w:val="en-US"/>
        </w:rPr>
      </w:pPr>
    </w:p>
    <w:p w14:paraId="12F28513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33198241"/>
      <w:r>
        <w:rPr>
          <w:lang w:val="en-US"/>
        </w:rPr>
        <w:t>Hướng phát triển</w:t>
      </w:r>
      <w:bookmarkEnd w:id="5"/>
      <w:bookmarkEnd w:id="6"/>
    </w:p>
    <w:p w14:paraId="7CE7EF6F" w14:textId="5C260804" w:rsidR="003C2F0F" w:rsidRDefault="00CD427B" w:rsidP="00FF720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Thêm nhiều server để để cải thiện tốc đổ load phim </w:t>
      </w:r>
    </w:p>
    <w:p w14:paraId="25727658" w14:textId="74861313" w:rsidR="00CD427B" w:rsidRDefault="00CD427B" w:rsidP="00FF720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Thêm nơi lưu trữ phim</w:t>
      </w:r>
    </w:p>
    <w:p w14:paraId="32110AF9" w14:textId="3B32AB15" w:rsidR="00CD427B" w:rsidRDefault="00CD427B" w:rsidP="00FF720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Có phụ để song ngữ</w:t>
      </w:r>
    </w:p>
    <w:p w14:paraId="21DA0E5C" w14:textId="3D3BDABD" w:rsidR="00CD427B" w:rsidRDefault="00CD427B" w:rsidP="00FF720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Thêm chế độ VIP để tăng lợi nhuận</w:t>
      </w:r>
    </w:p>
    <w:p w14:paraId="41BAB0EA" w14:textId="77777777" w:rsidR="00CD427B" w:rsidRPr="00FF720B" w:rsidRDefault="00CD427B" w:rsidP="00CD427B">
      <w:pPr>
        <w:pStyle w:val="ListParagraph"/>
        <w:rPr>
          <w:lang w:val="en-US"/>
        </w:rPr>
      </w:pPr>
    </w:p>
    <w:sectPr w:rsidR="00CD427B" w:rsidRPr="00FF720B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E74DE" w14:textId="77777777" w:rsidR="003A3DF2" w:rsidRDefault="003A3DF2">
      <w:r>
        <w:separator/>
      </w:r>
    </w:p>
  </w:endnote>
  <w:endnote w:type="continuationSeparator" w:id="0">
    <w:p w14:paraId="714761C7" w14:textId="77777777" w:rsidR="003A3DF2" w:rsidRDefault="003A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DA21716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37C81D4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60D06849" wp14:editId="363D9CC6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A8D6680" w14:textId="56A0E49C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F497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E5C97FC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86012" w14:textId="77777777" w:rsidR="003A3DF2" w:rsidRDefault="003A3DF2">
      <w:r>
        <w:separator/>
      </w:r>
    </w:p>
  </w:footnote>
  <w:footnote w:type="continuationSeparator" w:id="0">
    <w:p w14:paraId="57C11D94" w14:textId="77777777" w:rsidR="003A3DF2" w:rsidRDefault="003A3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9B65A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94DF66A" wp14:editId="4EF3249D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4B356265" w14:textId="77777777" w:rsidTr="008D3541">
      <w:tc>
        <w:tcPr>
          <w:tcW w:w="6623" w:type="dxa"/>
          <w:shd w:val="clear" w:color="auto" w:fill="auto"/>
        </w:tcPr>
        <w:p w14:paraId="6D555B35" w14:textId="77777777" w:rsidR="00E95D0C" w:rsidRPr="008D3541" w:rsidRDefault="00E25307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Website xem phim online</w:t>
          </w:r>
        </w:p>
      </w:tc>
      <w:tc>
        <w:tcPr>
          <w:tcW w:w="2845" w:type="dxa"/>
          <w:shd w:val="clear" w:color="auto" w:fill="auto"/>
        </w:tcPr>
        <w:p w14:paraId="7E98E926" w14:textId="0D1B2ACD" w:rsidR="00E95D0C" w:rsidRPr="008D3541" w:rsidRDefault="00E95D0C" w:rsidP="00E2530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Phiên bản:</w:t>
          </w:r>
          <w:r w:rsidR="00E25307">
            <w:rPr>
              <w:lang w:val="en-US"/>
            </w:rPr>
            <w:t xml:space="preserve"> </w:t>
          </w:r>
          <w:r w:rsidR="007A4B6C">
            <w:rPr>
              <w:lang w:val="en-US"/>
            </w:rPr>
            <w:t>2</w:t>
          </w:r>
          <w:r w:rsidR="00E25307">
            <w:rPr>
              <w:lang w:val="en-US"/>
            </w:rPr>
            <w:t>.0</w:t>
          </w:r>
          <w:r w:rsidRPr="008D3541">
            <w:rPr>
              <w:lang w:val="en-US"/>
            </w:rPr>
            <w:t xml:space="preserve"> </w:t>
          </w:r>
        </w:p>
      </w:tc>
    </w:tr>
    <w:tr w:rsidR="00E95D0C" w14:paraId="2C6D875A" w14:textId="77777777" w:rsidTr="008D3541">
      <w:tc>
        <w:tcPr>
          <w:tcW w:w="6623" w:type="dxa"/>
          <w:shd w:val="clear" w:color="auto" w:fill="auto"/>
        </w:tcPr>
        <w:p w14:paraId="5A0CA5D1" w14:textId="77777777"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324216B2" w14:textId="6C1EDEAC" w:rsidR="00E95D0C" w:rsidRPr="008D3541" w:rsidRDefault="00E95D0C" w:rsidP="00E2530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Ngày:</w:t>
          </w:r>
          <w:r w:rsidR="00E25307">
            <w:rPr>
              <w:lang w:val="en-US"/>
            </w:rPr>
            <w:t xml:space="preserve"> </w:t>
          </w:r>
          <w:r w:rsidR="007A4B6C">
            <w:rPr>
              <w:lang w:val="en-US"/>
            </w:rPr>
            <w:t>22</w:t>
          </w:r>
          <w:r w:rsidR="00E25307">
            <w:rPr>
              <w:lang w:val="en-US"/>
            </w:rPr>
            <w:t>/02/2020</w:t>
          </w:r>
          <w:r w:rsidRPr="008D3541">
            <w:rPr>
              <w:lang w:val="en-US"/>
            </w:rPr>
            <w:t xml:space="preserve"> </w:t>
          </w:r>
        </w:p>
      </w:tc>
    </w:tr>
  </w:tbl>
  <w:p w14:paraId="00EE55A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666074"/>
    <w:multiLevelType w:val="hybridMultilevel"/>
    <w:tmpl w:val="12D4C2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D347F"/>
    <w:multiLevelType w:val="hybridMultilevel"/>
    <w:tmpl w:val="C9C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30A7313"/>
    <w:multiLevelType w:val="hybridMultilevel"/>
    <w:tmpl w:val="F00808B0"/>
    <w:lvl w:ilvl="0" w:tplc="8D80D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0056820"/>
    <w:multiLevelType w:val="hybridMultilevel"/>
    <w:tmpl w:val="B61E1E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9900BD"/>
    <w:multiLevelType w:val="hybridMultilevel"/>
    <w:tmpl w:val="DCF05F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1"/>
  </w:num>
  <w:num w:numId="5">
    <w:abstractNumId w:val="24"/>
  </w:num>
  <w:num w:numId="6">
    <w:abstractNumId w:val="12"/>
  </w:num>
  <w:num w:numId="7">
    <w:abstractNumId w:val="26"/>
  </w:num>
  <w:num w:numId="8">
    <w:abstractNumId w:val="32"/>
  </w:num>
  <w:num w:numId="9">
    <w:abstractNumId w:val="16"/>
  </w:num>
  <w:num w:numId="10">
    <w:abstractNumId w:val="9"/>
  </w:num>
  <w:num w:numId="11">
    <w:abstractNumId w:val="37"/>
  </w:num>
  <w:num w:numId="12">
    <w:abstractNumId w:val="33"/>
  </w:num>
  <w:num w:numId="13">
    <w:abstractNumId w:val="31"/>
  </w:num>
  <w:num w:numId="14">
    <w:abstractNumId w:val="4"/>
  </w:num>
  <w:num w:numId="15">
    <w:abstractNumId w:val="6"/>
  </w:num>
  <w:num w:numId="16">
    <w:abstractNumId w:val="30"/>
  </w:num>
  <w:num w:numId="17">
    <w:abstractNumId w:val="35"/>
  </w:num>
  <w:num w:numId="18">
    <w:abstractNumId w:val="15"/>
  </w:num>
  <w:num w:numId="19">
    <w:abstractNumId w:val="29"/>
  </w:num>
  <w:num w:numId="20">
    <w:abstractNumId w:val="34"/>
  </w:num>
  <w:num w:numId="21">
    <w:abstractNumId w:val="36"/>
  </w:num>
  <w:num w:numId="22">
    <w:abstractNumId w:val="10"/>
  </w:num>
  <w:num w:numId="23">
    <w:abstractNumId w:val="20"/>
  </w:num>
  <w:num w:numId="24">
    <w:abstractNumId w:val="7"/>
  </w:num>
  <w:num w:numId="25">
    <w:abstractNumId w:val="5"/>
  </w:num>
  <w:num w:numId="26">
    <w:abstractNumId w:val="18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0"/>
  </w:num>
  <w:num w:numId="33">
    <w:abstractNumId w:val="0"/>
  </w:num>
  <w:num w:numId="34">
    <w:abstractNumId w:val="22"/>
  </w:num>
  <w:num w:numId="35">
    <w:abstractNumId w:val="13"/>
  </w:num>
  <w:num w:numId="36">
    <w:abstractNumId w:val="8"/>
  </w:num>
  <w:num w:numId="37">
    <w:abstractNumId w:val="3"/>
  </w:num>
  <w:num w:numId="38">
    <w:abstractNumId w:val="11"/>
  </w:num>
  <w:num w:numId="39">
    <w:abstractNumId w:val="14"/>
  </w:num>
  <w:num w:numId="40">
    <w:abstractNumId w:val="27"/>
  </w:num>
  <w:num w:numId="41">
    <w:abstractNumId w:val="25"/>
  </w:num>
  <w:num w:numId="42">
    <w:abstractNumId w:val="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679AA"/>
    <w:rsid w:val="000C0CA8"/>
    <w:rsid w:val="00213ECB"/>
    <w:rsid w:val="002160F2"/>
    <w:rsid w:val="00221A67"/>
    <w:rsid w:val="00301562"/>
    <w:rsid w:val="0031511D"/>
    <w:rsid w:val="003548A8"/>
    <w:rsid w:val="003567A5"/>
    <w:rsid w:val="003701D7"/>
    <w:rsid w:val="003747E6"/>
    <w:rsid w:val="003A3DF2"/>
    <w:rsid w:val="003C2F0F"/>
    <w:rsid w:val="004176B5"/>
    <w:rsid w:val="00435847"/>
    <w:rsid w:val="004A38E5"/>
    <w:rsid w:val="004B7CC9"/>
    <w:rsid w:val="004E4257"/>
    <w:rsid w:val="005047B3"/>
    <w:rsid w:val="005802A5"/>
    <w:rsid w:val="00603621"/>
    <w:rsid w:val="0060493B"/>
    <w:rsid w:val="006257BE"/>
    <w:rsid w:val="0064329D"/>
    <w:rsid w:val="0066531C"/>
    <w:rsid w:val="006855DC"/>
    <w:rsid w:val="006E420F"/>
    <w:rsid w:val="006E56E2"/>
    <w:rsid w:val="007338F6"/>
    <w:rsid w:val="0073645B"/>
    <w:rsid w:val="00767CB6"/>
    <w:rsid w:val="00770457"/>
    <w:rsid w:val="007A1DE8"/>
    <w:rsid w:val="007A4B6C"/>
    <w:rsid w:val="007E3C41"/>
    <w:rsid w:val="007F21C9"/>
    <w:rsid w:val="008243D9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38EF"/>
    <w:rsid w:val="00B27935"/>
    <w:rsid w:val="00B871C5"/>
    <w:rsid w:val="00BB5444"/>
    <w:rsid w:val="00BF497C"/>
    <w:rsid w:val="00C14AB8"/>
    <w:rsid w:val="00C517B6"/>
    <w:rsid w:val="00C74D6D"/>
    <w:rsid w:val="00C84A65"/>
    <w:rsid w:val="00CA52C8"/>
    <w:rsid w:val="00CA75F9"/>
    <w:rsid w:val="00CD427B"/>
    <w:rsid w:val="00D234F3"/>
    <w:rsid w:val="00D328EA"/>
    <w:rsid w:val="00DA2A6D"/>
    <w:rsid w:val="00DC363E"/>
    <w:rsid w:val="00DD57E3"/>
    <w:rsid w:val="00DE4628"/>
    <w:rsid w:val="00E25307"/>
    <w:rsid w:val="00E6501E"/>
    <w:rsid w:val="00E95D0C"/>
    <w:rsid w:val="00F93BD1"/>
    <w:rsid w:val="00FA2327"/>
    <w:rsid w:val="00FB3FFD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19E1E9"/>
  <w15:docId w15:val="{558D7DB6-AFB5-43CE-8419-75EC7132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C5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uhocmmo.com/bang-gia-cpc-google-adsen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35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1859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ASUS</cp:lastModifiedBy>
  <cp:revision>15</cp:revision>
  <cp:lastPrinted>2020-02-21T10:28:00Z</cp:lastPrinted>
  <dcterms:created xsi:type="dcterms:W3CDTF">2013-10-13T11:18:00Z</dcterms:created>
  <dcterms:modified xsi:type="dcterms:W3CDTF">2020-04-27T07:31:00Z</dcterms:modified>
</cp:coreProperties>
</file>