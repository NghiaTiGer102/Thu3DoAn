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374D" w14:textId="77777777" w:rsidR="003548A8" w:rsidRPr="004A2C67" w:rsidRDefault="003548A8" w:rsidP="003548A8">
      <w:pPr>
        <w:rPr>
          <w:lang w:val="en-US"/>
        </w:rPr>
      </w:pPr>
    </w:p>
    <w:p w14:paraId="758A2F28" w14:textId="77777777" w:rsidR="00301562" w:rsidRPr="004A2C67" w:rsidRDefault="00301562" w:rsidP="003548A8">
      <w:pPr>
        <w:rPr>
          <w:lang w:val="en-US"/>
        </w:rPr>
      </w:pPr>
    </w:p>
    <w:p w14:paraId="51400C7D" w14:textId="77777777" w:rsidR="00301562" w:rsidRPr="004A2C67" w:rsidRDefault="00301562" w:rsidP="003548A8">
      <w:pPr>
        <w:rPr>
          <w:lang w:val="en-US"/>
        </w:rPr>
      </w:pPr>
    </w:p>
    <w:p w14:paraId="212BF419" w14:textId="77777777" w:rsidR="00301562" w:rsidRPr="004A2C67" w:rsidRDefault="00301562" w:rsidP="003548A8">
      <w:pPr>
        <w:rPr>
          <w:lang w:val="en-US"/>
        </w:rPr>
      </w:pPr>
    </w:p>
    <w:p w14:paraId="2E403102" w14:textId="77777777" w:rsidR="00301562" w:rsidRPr="004A2C67" w:rsidRDefault="00301562" w:rsidP="003548A8">
      <w:pPr>
        <w:rPr>
          <w:lang w:val="en-US"/>
        </w:rPr>
      </w:pPr>
    </w:p>
    <w:p w14:paraId="6FA4EFF7" w14:textId="77777777" w:rsidR="00301562" w:rsidRPr="004A2C67" w:rsidRDefault="00301562" w:rsidP="003548A8">
      <w:pPr>
        <w:rPr>
          <w:lang w:val="en-US"/>
        </w:rPr>
      </w:pPr>
    </w:p>
    <w:p w14:paraId="2596D98F" w14:textId="77777777" w:rsidR="00301562" w:rsidRPr="004A2C67" w:rsidRDefault="00301562" w:rsidP="003548A8">
      <w:pPr>
        <w:rPr>
          <w:lang w:val="en-US"/>
        </w:rPr>
      </w:pPr>
    </w:p>
    <w:p w14:paraId="2724FC1F" w14:textId="77777777" w:rsidR="003548A8" w:rsidRPr="004A2C67" w:rsidRDefault="003548A8" w:rsidP="003548A8">
      <w:pPr>
        <w:rPr>
          <w:lang w:val="en-US"/>
        </w:rPr>
      </w:pPr>
    </w:p>
    <w:p w14:paraId="50E8FB71" w14:textId="77777777" w:rsidR="007A1DE8" w:rsidRPr="004A2C67" w:rsidRDefault="00A23833" w:rsidP="006C7DE4">
      <w:pPr>
        <w:pStyle w:val="Title"/>
        <w:jc w:val="right"/>
        <w:rPr>
          <w:lang w:val="en-US"/>
        </w:rPr>
      </w:pPr>
      <w:r w:rsidRPr="004A2C67">
        <w:rPr>
          <w:lang w:val="en-US"/>
        </w:rPr>
        <w:t>Mô hình Use case</w:t>
      </w:r>
      <w:r w:rsidR="007A1DE8" w:rsidRPr="004A2C67">
        <w:rPr>
          <w:lang w:val="en-US"/>
        </w:rPr>
        <w:t xml:space="preserve"> </w:t>
      </w:r>
      <w:r w:rsidR="006C7DE4" w:rsidRPr="004A2C67">
        <w:rPr>
          <w:lang w:val="en-US"/>
        </w:rPr>
        <w:t>Website xem phim online</w:t>
      </w:r>
    </w:p>
    <w:p w14:paraId="1502F126" w14:textId="11A9CB28" w:rsidR="007A1DE8" w:rsidRPr="004A2C67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4A2C67">
        <w:rPr>
          <w:rFonts w:ascii="Arial" w:hAnsi="Arial"/>
          <w:sz w:val="34"/>
          <w:szCs w:val="30"/>
          <w:lang w:val="en-US"/>
        </w:rPr>
        <w:t xml:space="preserve">Version </w:t>
      </w:r>
      <w:r w:rsidR="009B5B34">
        <w:rPr>
          <w:rFonts w:ascii="Arial" w:hAnsi="Arial"/>
          <w:sz w:val="34"/>
          <w:szCs w:val="30"/>
          <w:lang w:val="en-US"/>
        </w:rPr>
        <w:t>2</w:t>
      </w:r>
      <w:bookmarkStart w:id="0" w:name="_GoBack"/>
      <w:bookmarkEnd w:id="0"/>
      <w:r w:rsidR="006C7DE4" w:rsidRPr="004A2C67">
        <w:rPr>
          <w:rFonts w:ascii="Arial" w:hAnsi="Arial"/>
          <w:sz w:val="34"/>
          <w:szCs w:val="30"/>
          <w:lang w:val="en-US"/>
        </w:rPr>
        <w:t>.0</w:t>
      </w:r>
    </w:p>
    <w:p w14:paraId="2CEA0324" w14:textId="77777777" w:rsidR="00D234F3" w:rsidRPr="004A2C67" w:rsidRDefault="00D234F3">
      <w:pPr>
        <w:pStyle w:val="Title"/>
        <w:jc w:val="both"/>
        <w:rPr>
          <w:lang w:val="en-US"/>
        </w:rPr>
      </w:pPr>
    </w:p>
    <w:p w14:paraId="288748BB" w14:textId="77777777" w:rsidR="003548A8" w:rsidRPr="004A2C67" w:rsidRDefault="003548A8" w:rsidP="003548A8">
      <w:pPr>
        <w:rPr>
          <w:lang w:val="en-US"/>
        </w:rPr>
      </w:pPr>
    </w:p>
    <w:p w14:paraId="68FE00CD" w14:textId="77777777" w:rsidR="00301562" w:rsidRPr="004A2C67" w:rsidRDefault="00301562" w:rsidP="003548A8">
      <w:pPr>
        <w:rPr>
          <w:lang w:val="en-US"/>
        </w:rPr>
      </w:pPr>
    </w:p>
    <w:p w14:paraId="7371B4A0" w14:textId="77777777" w:rsidR="00301562" w:rsidRPr="004A2C67" w:rsidRDefault="00301562" w:rsidP="003548A8">
      <w:pPr>
        <w:rPr>
          <w:lang w:val="en-US"/>
        </w:rPr>
      </w:pPr>
    </w:p>
    <w:p w14:paraId="6C2B5D80" w14:textId="77777777" w:rsidR="00301562" w:rsidRPr="004A2C67" w:rsidRDefault="00301562" w:rsidP="003548A8">
      <w:pPr>
        <w:rPr>
          <w:lang w:val="en-US"/>
        </w:rPr>
      </w:pPr>
    </w:p>
    <w:p w14:paraId="56AEEF9C" w14:textId="77777777" w:rsidR="00301562" w:rsidRPr="004A2C67" w:rsidRDefault="00301562" w:rsidP="003548A8">
      <w:pPr>
        <w:rPr>
          <w:lang w:val="en-US"/>
        </w:rPr>
      </w:pPr>
    </w:p>
    <w:p w14:paraId="102B141C" w14:textId="77777777" w:rsidR="00301562" w:rsidRPr="004A2C67" w:rsidRDefault="00301562" w:rsidP="003548A8">
      <w:pPr>
        <w:rPr>
          <w:lang w:val="en-US"/>
        </w:rPr>
      </w:pPr>
    </w:p>
    <w:p w14:paraId="5FAF20E1" w14:textId="77777777" w:rsidR="00301562" w:rsidRPr="004A2C67" w:rsidRDefault="00301562" w:rsidP="003548A8">
      <w:pPr>
        <w:rPr>
          <w:lang w:val="en-US"/>
        </w:rPr>
      </w:pPr>
    </w:p>
    <w:p w14:paraId="5C8D461B" w14:textId="77777777" w:rsidR="00301562" w:rsidRPr="004A2C67" w:rsidRDefault="00301562" w:rsidP="003548A8">
      <w:pPr>
        <w:rPr>
          <w:lang w:val="en-US"/>
        </w:rPr>
      </w:pPr>
    </w:p>
    <w:p w14:paraId="32C76901" w14:textId="77777777" w:rsidR="00301562" w:rsidRPr="004A2C67" w:rsidRDefault="00301562" w:rsidP="003548A8">
      <w:pPr>
        <w:rPr>
          <w:lang w:val="en-US"/>
        </w:rPr>
      </w:pPr>
    </w:p>
    <w:p w14:paraId="2714141F" w14:textId="77777777" w:rsidR="003548A8" w:rsidRPr="004A2C67" w:rsidRDefault="003548A8" w:rsidP="003548A8">
      <w:pPr>
        <w:rPr>
          <w:lang w:val="en-US"/>
        </w:rPr>
      </w:pPr>
    </w:p>
    <w:p w14:paraId="4854AB0C" w14:textId="77777777" w:rsidR="003548A8" w:rsidRPr="004A2C67" w:rsidRDefault="003548A8" w:rsidP="003548A8">
      <w:pPr>
        <w:rPr>
          <w:lang w:val="en-US"/>
        </w:rPr>
      </w:pPr>
    </w:p>
    <w:p w14:paraId="7332D7A1" w14:textId="77777777" w:rsidR="003548A8" w:rsidRPr="004A2C67" w:rsidRDefault="003548A8" w:rsidP="003548A8">
      <w:pPr>
        <w:rPr>
          <w:lang w:val="en-US"/>
        </w:rPr>
      </w:pPr>
    </w:p>
    <w:p w14:paraId="00872764" w14:textId="77777777" w:rsidR="003548A8" w:rsidRPr="004A2C67" w:rsidRDefault="003548A8" w:rsidP="003548A8">
      <w:pPr>
        <w:rPr>
          <w:lang w:val="en-US"/>
        </w:rPr>
      </w:pPr>
    </w:p>
    <w:p w14:paraId="5BFECA05" w14:textId="77777777" w:rsidR="003548A8" w:rsidRPr="004A2C67" w:rsidRDefault="003548A8" w:rsidP="003548A8">
      <w:pPr>
        <w:rPr>
          <w:lang w:val="en-US"/>
        </w:rPr>
      </w:pPr>
    </w:p>
    <w:p w14:paraId="5898FF7A" w14:textId="77777777" w:rsidR="003548A8" w:rsidRPr="004A2C67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A2C67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08DD293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A2C67">
        <w:rPr>
          <w:rFonts w:ascii="Arial" w:hAnsi="Arial" w:cs="Arial"/>
          <w:sz w:val="30"/>
          <w:szCs w:val="30"/>
          <w:lang w:val="en-US"/>
        </w:rPr>
        <w:t>18424035 - Bùi Đăng Khoa</w:t>
      </w:r>
    </w:p>
    <w:p w14:paraId="5BD4106A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A2C67">
        <w:rPr>
          <w:rFonts w:ascii="Arial" w:hAnsi="Arial" w:cs="Arial"/>
          <w:sz w:val="30"/>
          <w:szCs w:val="30"/>
          <w:lang w:val="en-US"/>
        </w:rPr>
        <w:t>18424043 - Trần Hữa Nghĩa</w:t>
      </w:r>
    </w:p>
    <w:p w14:paraId="7186A97E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6213D29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434276F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FD9A97C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C47E3ED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CFFA189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5E4E594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9482C51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0D8F930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EDC9781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FAD0D5F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CE6E9BB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1A153D9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51A660C" w14:textId="77777777" w:rsidR="006C7DE4" w:rsidRPr="004A2C67" w:rsidRDefault="006C7DE4" w:rsidP="006C7DE4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0C9DFBC" w14:textId="77777777" w:rsidR="007A1DE8" w:rsidRPr="004A2C67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4A2C67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4A2C67">
        <w:rPr>
          <w:rFonts w:ascii="Arial" w:eastAsia="SimSun" w:hAnsi="Arial"/>
          <w:b/>
          <w:sz w:val="36"/>
          <w:lang w:val="en-US"/>
        </w:rPr>
        <w:t xml:space="preserve"> </w:t>
      </w:r>
    </w:p>
    <w:p w14:paraId="2B98EF10" w14:textId="77777777" w:rsidR="007A1DE8" w:rsidRPr="004A2C67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A2C67" w:rsidRPr="004A2C67" w14:paraId="4A862B0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80265" w14:textId="77777777" w:rsidR="00E95D0C" w:rsidRPr="004A2C6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9E68" w14:textId="77777777" w:rsidR="00E95D0C" w:rsidRPr="004A2C6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9BAB8" w14:textId="77777777" w:rsidR="00E95D0C" w:rsidRPr="004A2C6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D14DD" w14:textId="77777777" w:rsidR="00E95D0C" w:rsidRPr="004A2C6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4A2C67" w:rsidRPr="004A2C67" w14:paraId="727587F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E06C9" w14:textId="77777777" w:rsidR="00E95D0C" w:rsidRPr="004A2C67" w:rsidRDefault="006C7DE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08/02/2020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712EE" w14:textId="77777777" w:rsidR="00E95D0C" w:rsidRPr="004A2C67" w:rsidRDefault="006C7DE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DF9FF" w14:textId="77777777" w:rsidR="00E95D0C" w:rsidRPr="004A2C67" w:rsidRDefault="008348D2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Liệt kê các use case có thể có trong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74B2" w14:textId="77777777" w:rsidR="00E95D0C" w:rsidRPr="004A2C67" w:rsidRDefault="006C7DE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Bùi Đăng Khoa</w:t>
            </w:r>
          </w:p>
        </w:tc>
      </w:tr>
      <w:tr w:rsidR="004A2C67" w:rsidRPr="004A2C67" w14:paraId="05555EC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DC428" w14:textId="2A7FC79B" w:rsidR="00E95D0C" w:rsidRPr="004A2C67" w:rsidRDefault="00AA74C7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22/02/2020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AF9A4" w14:textId="24095C53" w:rsidR="00E95D0C" w:rsidRPr="004A2C67" w:rsidRDefault="00AA74C7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7CA84" w14:textId="5449C49B" w:rsidR="00E95D0C" w:rsidRPr="004A2C67" w:rsidRDefault="00AA74C7" w:rsidP="00AA74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FDCD" w14:textId="532DDBBA" w:rsidR="00E95D0C" w:rsidRPr="004A2C67" w:rsidRDefault="00AA74C7" w:rsidP="00AA74C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Trần Hữu Nghĩa</w:t>
            </w:r>
          </w:p>
        </w:tc>
      </w:tr>
      <w:tr w:rsidR="004A2C67" w:rsidRPr="004A2C67" w14:paraId="743C4AB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14F02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D659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BC6E9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AA36D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4A2C67" w14:paraId="40DA170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B1836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C9F43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D0C4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B9C2" w14:textId="77777777" w:rsidR="00E95D0C" w:rsidRPr="004A2C6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9B323D2" w14:textId="77777777" w:rsidR="00A23833" w:rsidRPr="004A2C67" w:rsidRDefault="00A23833" w:rsidP="0031511D">
      <w:pPr>
        <w:pStyle w:val="Title"/>
        <w:rPr>
          <w:lang w:val="en-US"/>
        </w:rPr>
      </w:pPr>
    </w:p>
    <w:p w14:paraId="3871D774" w14:textId="77777777" w:rsidR="00A23833" w:rsidRPr="004A2C67" w:rsidRDefault="00A23833" w:rsidP="00A23833">
      <w:pPr>
        <w:pStyle w:val="Title"/>
        <w:rPr>
          <w:lang w:val="en-US"/>
        </w:rPr>
      </w:pPr>
      <w:r w:rsidRPr="004A2C67">
        <w:rPr>
          <w:lang w:val="en-US"/>
        </w:rPr>
        <w:br w:type="page"/>
      </w:r>
      <w:r w:rsidRPr="004A2C67">
        <w:rPr>
          <w:lang w:val="en-US"/>
        </w:rPr>
        <w:lastRenderedPageBreak/>
        <w:t>Mục lục</w:t>
      </w:r>
    </w:p>
    <w:p w14:paraId="02633E68" w14:textId="77777777" w:rsidR="00767B29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A2C67">
        <w:rPr>
          <w:lang w:val="en-US"/>
        </w:rPr>
        <w:fldChar w:fldCharType="begin"/>
      </w:r>
      <w:r w:rsidRPr="004A2C67">
        <w:rPr>
          <w:lang w:val="en-US"/>
        </w:rPr>
        <w:instrText xml:space="preserve"> TOC \o "1-2" \h \z \u </w:instrText>
      </w:r>
      <w:r w:rsidRPr="004A2C67">
        <w:rPr>
          <w:lang w:val="en-US"/>
        </w:rPr>
        <w:fldChar w:fldCharType="separate"/>
      </w:r>
      <w:hyperlink w:anchor="_Toc32163360" w:history="1">
        <w:r w:rsidR="00767B29" w:rsidRPr="008A2790">
          <w:rPr>
            <w:rStyle w:val="Hyperlink"/>
            <w:noProof/>
          </w:rPr>
          <w:t>1.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 xml:space="preserve">Sơ đồ </w:t>
        </w:r>
        <w:r w:rsidR="00767B29" w:rsidRPr="008A2790">
          <w:rPr>
            <w:rStyle w:val="Hyperlink"/>
            <w:noProof/>
          </w:rPr>
          <w:t>Use-case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_Toc32163360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4</w:t>
        </w:r>
        <w:r w:rsidR="00767B29">
          <w:rPr>
            <w:noProof/>
            <w:webHidden/>
          </w:rPr>
          <w:fldChar w:fldCharType="end"/>
        </w:r>
      </w:hyperlink>
    </w:p>
    <w:p w14:paraId="345DD746" w14:textId="77777777" w:rsidR="00767B29" w:rsidRDefault="00544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1" w:history="1">
        <w:r w:rsidR="00767B29" w:rsidRPr="008A2790">
          <w:rPr>
            <w:rStyle w:val="Hyperlink"/>
            <w:noProof/>
            <w:lang w:val="en-US"/>
          </w:rPr>
          <w:t>2.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Danh sách các Actor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_Toc32163361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5</w:t>
        </w:r>
        <w:r w:rsidR="00767B29">
          <w:rPr>
            <w:noProof/>
            <w:webHidden/>
          </w:rPr>
          <w:fldChar w:fldCharType="end"/>
        </w:r>
      </w:hyperlink>
    </w:p>
    <w:p w14:paraId="0F187AD1" w14:textId="77777777" w:rsidR="00767B29" w:rsidRDefault="00544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2" w:history="1">
        <w:r w:rsidR="00767B29" w:rsidRPr="008A2790">
          <w:rPr>
            <w:rStyle w:val="Hyperlink"/>
            <w:noProof/>
            <w:lang w:val="en-US"/>
          </w:rPr>
          <w:t>3.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Danh sách các Use-case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_Toc32163362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5</w:t>
        </w:r>
        <w:r w:rsidR="00767B29">
          <w:rPr>
            <w:noProof/>
            <w:webHidden/>
          </w:rPr>
          <w:fldChar w:fldCharType="end"/>
        </w:r>
      </w:hyperlink>
    </w:p>
    <w:p w14:paraId="392C5B00" w14:textId="77777777" w:rsidR="00767B29" w:rsidRDefault="00544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3" w:history="1">
        <w:r w:rsidR="00767B29" w:rsidRPr="008A2790">
          <w:rPr>
            <w:rStyle w:val="Hyperlink"/>
            <w:noProof/>
            <w:lang w:val="en-US"/>
          </w:rPr>
          <w:t>4.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_Toc32163363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5</w:t>
        </w:r>
        <w:r w:rsidR="00767B29">
          <w:rPr>
            <w:noProof/>
            <w:webHidden/>
          </w:rPr>
          <w:fldChar w:fldCharType="end"/>
        </w:r>
      </w:hyperlink>
    </w:p>
    <w:p w14:paraId="75ABD5E1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4" w:history="1">
        <w:r w:rsidR="00767B29" w:rsidRPr="008A2790">
          <w:rPr>
            <w:rStyle w:val="Hyperlink"/>
            <w:noProof/>
            <w:lang w:val="en-US"/>
          </w:rPr>
          <w:t>4.1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Đăng nhập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_Toc32163364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5</w:t>
        </w:r>
        <w:r w:rsidR="00767B29">
          <w:rPr>
            <w:noProof/>
            <w:webHidden/>
          </w:rPr>
          <w:fldChar w:fldCharType="end"/>
        </w:r>
      </w:hyperlink>
    </w:p>
    <w:p w14:paraId="5C39127F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5" w:history="1">
        <w:r w:rsidR="00767B29" w:rsidRPr="008A2790">
          <w:rPr>
            <w:rStyle w:val="Hyperlink"/>
            <w:noProof/>
            <w:lang w:val="en-US"/>
          </w:rPr>
          <w:t>4.2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Đăng ký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_Toc32163365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6</w:t>
        </w:r>
        <w:r w:rsidR="00767B29">
          <w:rPr>
            <w:noProof/>
            <w:webHidden/>
          </w:rPr>
          <w:fldChar w:fldCharType="end"/>
        </w:r>
      </w:hyperlink>
    </w:p>
    <w:p w14:paraId="1487726C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6" w:history="1">
        <w:r w:rsidR="00767B29" w:rsidRPr="008A2790">
          <w:rPr>
            <w:rStyle w:val="Hyperlink"/>
            <w:noProof/>
            <w:lang w:val="en-US"/>
          </w:rPr>
          <w:t>4.3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Xem phim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_Toc32163366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7</w:t>
        </w:r>
        <w:r w:rsidR="00767B29">
          <w:rPr>
            <w:noProof/>
            <w:webHidden/>
          </w:rPr>
          <w:fldChar w:fldCharType="end"/>
        </w:r>
      </w:hyperlink>
    </w:p>
    <w:p w14:paraId="2B3D5C5F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7" w:history="1">
        <w:r w:rsidR="00767B29" w:rsidRPr="008A2790">
          <w:rPr>
            <w:rStyle w:val="Hyperlink"/>
            <w:noProof/>
            <w:lang w:val="en-US"/>
          </w:rPr>
          <w:t>4.4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Tìm kiếm phim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_Toc32163367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7</w:t>
        </w:r>
        <w:r w:rsidR="00767B29">
          <w:rPr>
            <w:noProof/>
            <w:webHidden/>
          </w:rPr>
          <w:fldChar w:fldCharType="end"/>
        </w:r>
      </w:hyperlink>
    </w:p>
    <w:p w14:paraId="6C0D78C2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8" w:history="1">
        <w:r w:rsidR="00767B29" w:rsidRPr="008A2790">
          <w:rPr>
            <w:rStyle w:val="Hyperlink"/>
            <w:noProof/>
            <w:lang w:val="en-US"/>
          </w:rPr>
          <w:t>4.5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Đánh giá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_Toc32163368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8</w:t>
        </w:r>
        <w:r w:rsidR="00767B29">
          <w:rPr>
            <w:noProof/>
            <w:webHidden/>
          </w:rPr>
          <w:fldChar w:fldCharType="end"/>
        </w:r>
      </w:hyperlink>
    </w:p>
    <w:p w14:paraId="5BDE98EB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69" w:history="1">
        <w:r w:rsidR="00767B29" w:rsidRPr="008A2790">
          <w:rPr>
            <w:rStyle w:val="Hyperlink"/>
            <w:noProof/>
            <w:lang w:val="en-US"/>
          </w:rPr>
          <w:t>4.6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Bình luận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_Toc32163369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9</w:t>
        </w:r>
        <w:r w:rsidR="00767B29">
          <w:rPr>
            <w:noProof/>
            <w:webHidden/>
          </w:rPr>
          <w:fldChar w:fldCharType="end"/>
        </w:r>
      </w:hyperlink>
    </w:p>
    <w:p w14:paraId="059D65B0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0" w:history="1">
        <w:r w:rsidR="00767B29" w:rsidRPr="008A2790">
          <w:rPr>
            <w:rStyle w:val="Hyperlink"/>
            <w:noProof/>
            <w:lang w:val="en-US"/>
          </w:rPr>
          <w:t>4.7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Lưu phim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_Toc32163370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9</w:t>
        </w:r>
        <w:r w:rsidR="00767B29">
          <w:rPr>
            <w:noProof/>
            <w:webHidden/>
          </w:rPr>
          <w:fldChar w:fldCharType="end"/>
        </w:r>
      </w:hyperlink>
    </w:p>
    <w:p w14:paraId="0252BD26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1" w:history="1">
        <w:r w:rsidR="00767B29" w:rsidRPr="008A2790">
          <w:rPr>
            <w:rStyle w:val="Hyperlink"/>
            <w:noProof/>
            <w:lang w:val="en-US"/>
          </w:rPr>
          <w:t>4.8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Thêm phim mới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_Toc32163371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10</w:t>
        </w:r>
        <w:r w:rsidR="00767B29">
          <w:rPr>
            <w:noProof/>
            <w:webHidden/>
          </w:rPr>
          <w:fldChar w:fldCharType="end"/>
        </w:r>
      </w:hyperlink>
    </w:p>
    <w:p w14:paraId="3B2F14BA" w14:textId="77777777" w:rsidR="00767B29" w:rsidRDefault="00544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2" w:history="1">
        <w:r w:rsidR="00767B29" w:rsidRPr="008A2790">
          <w:rPr>
            <w:rStyle w:val="Hyperlink"/>
            <w:noProof/>
            <w:lang w:val="en-US"/>
          </w:rPr>
          <w:t>4.9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Xoá phim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_Toc32163372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11</w:t>
        </w:r>
        <w:r w:rsidR="00767B29">
          <w:rPr>
            <w:noProof/>
            <w:webHidden/>
          </w:rPr>
          <w:fldChar w:fldCharType="end"/>
        </w:r>
      </w:hyperlink>
    </w:p>
    <w:p w14:paraId="183AE6B6" w14:textId="77777777" w:rsidR="00767B29" w:rsidRDefault="00544A7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3" w:history="1">
        <w:r w:rsidR="00767B29" w:rsidRPr="008A2790">
          <w:rPr>
            <w:rStyle w:val="Hyperlink"/>
            <w:noProof/>
            <w:lang w:val="en-US"/>
          </w:rPr>
          <w:t>4.10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Đặc tả Use-case Cập nhật phim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_Toc32163373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12</w:t>
        </w:r>
        <w:r w:rsidR="00767B29">
          <w:rPr>
            <w:noProof/>
            <w:webHidden/>
          </w:rPr>
          <w:fldChar w:fldCharType="end"/>
        </w:r>
      </w:hyperlink>
    </w:p>
    <w:p w14:paraId="26B19502" w14:textId="77777777" w:rsidR="00767B29" w:rsidRDefault="00544A7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4" w:history="1">
        <w:r w:rsidR="00767B29" w:rsidRPr="008A2790">
          <w:rPr>
            <w:rStyle w:val="Hyperlink"/>
            <w:noProof/>
            <w:lang w:val="en-US"/>
          </w:rPr>
          <w:t>4.11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Admin đăng ký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_Toc32163374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12</w:t>
        </w:r>
        <w:r w:rsidR="00767B29">
          <w:rPr>
            <w:noProof/>
            <w:webHidden/>
          </w:rPr>
          <w:fldChar w:fldCharType="end"/>
        </w:r>
      </w:hyperlink>
    </w:p>
    <w:p w14:paraId="05AE2CBF" w14:textId="77777777" w:rsidR="00767B29" w:rsidRDefault="00544A7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5" w:history="1">
        <w:r w:rsidR="00767B29" w:rsidRPr="008A2790">
          <w:rPr>
            <w:rStyle w:val="Hyperlink"/>
            <w:noProof/>
            <w:lang w:val="en-US"/>
          </w:rPr>
          <w:t>4.12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Thêm banner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_Toc32163375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13</w:t>
        </w:r>
        <w:r w:rsidR="00767B29">
          <w:rPr>
            <w:noProof/>
            <w:webHidden/>
          </w:rPr>
          <w:fldChar w:fldCharType="end"/>
        </w:r>
      </w:hyperlink>
    </w:p>
    <w:p w14:paraId="05F745A6" w14:textId="77777777" w:rsidR="00767B29" w:rsidRDefault="00544A7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63376" w:history="1">
        <w:r w:rsidR="00767B29" w:rsidRPr="008A2790">
          <w:rPr>
            <w:rStyle w:val="Hyperlink"/>
            <w:noProof/>
            <w:lang w:val="en-US"/>
          </w:rPr>
          <w:t>4.13</w:t>
        </w:r>
        <w:r w:rsidR="00767B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B29" w:rsidRPr="008A2790">
          <w:rPr>
            <w:rStyle w:val="Hyperlink"/>
            <w:noProof/>
            <w:lang w:val="en-US"/>
          </w:rPr>
          <w:t>Cập nhật banner</w:t>
        </w:r>
        <w:r w:rsidR="00767B29">
          <w:rPr>
            <w:noProof/>
            <w:webHidden/>
          </w:rPr>
          <w:tab/>
        </w:r>
        <w:r w:rsidR="00767B29">
          <w:rPr>
            <w:noProof/>
            <w:webHidden/>
          </w:rPr>
          <w:fldChar w:fldCharType="begin"/>
        </w:r>
        <w:r w:rsidR="00767B29">
          <w:rPr>
            <w:noProof/>
            <w:webHidden/>
          </w:rPr>
          <w:instrText xml:space="preserve"> PAGEREF _Toc32163376 \h </w:instrText>
        </w:r>
        <w:r w:rsidR="00767B29">
          <w:rPr>
            <w:noProof/>
            <w:webHidden/>
          </w:rPr>
        </w:r>
        <w:r w:rsidR="00767B29">
          <w:rPr>
            <w:noProof/>
            <w:webHidden/>
          </w:rPr>
          <w:fldChar w:fldCharType="separate"/>
        </w:r>
        <w:r w:rsidR="007A041E">
          <w:rPr>
            <w:noProof/>
            <w:webHidden/>
          </w:rPr>
          <w:t>14</w:t>
        </w:r>
        <w:r w:rsidR="00767B29">
          <w:rPr>
            <w:noProof/>
            <w:webHidden/>
          </w:rPr>
          <w:fldChar w:fldCharType="end"/>
        </w:r>
      </w:hyperlink>
    </w:p>
    <w:p w14:paraId="7A37B5DC" w14:textId="77777777" w:rsidR="00A23833" w:rsidRPr="004A2C67" w:rsidRDefault="00A23833" w:rsidP="0060493B">
      <w:pPr>
        <w:pStyle w:val="Heading1"/>
        <w:pageBreakBefore/>
      </w:pPr>
      <w:r w:rsidRPr="004A2C67">
        <w:rPr>
          <w:lang w:val="en-US"/>
        </w:rPr>
        <w:lastRenderedPageBreak/>
        <w:fldChar w:fldCharType="end"/>
      </w:r>
      <w:bookmarkStart w:id="1" w:name="_Toc32163360"/>
      <w:r w:rsidRPr="004A2C67">
        <w:rPr>
          <w:lang w:val="en-US"/>
        </w:rPr>
        <w:t xml:space="preserve">Sơ đồ </w:t>
      </w:r>
      <w:r w:rsidRPr="004A2C67">
        <w:t>Use-case</w:t>
      </w:r>
      <w:bookmarkEnd w:id="1"/>
    </w:p>
    <w:p w14:paraId="4648C0D7" w14:textId="77777777" w:rsidR="00A23833" w:rsidRPr="004A2C67" w:rsidRDefault="00053A32" w:rsidP="001B3F2A">
      <w:pPr>
        <w:jc w:val="center"/>
      </w:pPr>
      <w:r>
        <w:rPr>
          <w:noProof/>
          <w:lang w:val="en-US"/>
        </w:rPr>
        <w:drawing>
          <wp:inline distT="0" distB="0" distL="0" distR="0" wp14:anchorId="0CBF2F2C" wp14:editId="1D815A7E">
            <wp:extent cx="4275874" cy="782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v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15" cy="78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E520" w14:textId="77777777" w:rsidR="00A23833" w:rsidRPr="004A2C67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2163361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4A2C67">
        <w:rPr>
          <w:lang w:val="en-US"/>
        </w:rPr>
        <w:lastRenderedPageBreak/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4A2C67" w:rsidRPr="004A2C67" w14:paraId="55564583" w14:textId="77777777" w:rsidTr="0088086B">
        <w:tc>
          <w:tcPr>
            <w:tcW w:w="763" w:type="dxa"/>
            <w:shd w:val="clear" w:color="auto" w:fill="D9D9D9" w:themeFill="background1" w:themeFillShade="D9"/>
          </w:tcPr>
          <w:p w14:paraId="52D4E17A" w14:textId="77777777" w:rsidR="00A23833" w:rsidRPr="004A2C67" w:rsidRDefault="00A23833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4BDAF20A" w14:textId="77777777" w:rsidR="00A23833" w:rsidRPr="004A2C67" w:rsidRDefault="00A23833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D9D9D9" w:themeFill="background1" w:themeFillShade="D9"/>
          </w:tcPr>
          <w:p w14:paraId="298458FA" w14:textId="77777777" w:rsidR="00A23833" w:rsidRPr="004A2C67" w:rsidRDefault="00A23833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Ý nghĩa/Ghi chú</w:t>
            </w:r>
          </w:p>
        </w:tc>
      </w:tr>
      <w:tr w:rsidR="004A2C67" w:rsidRPr="004A2C67" w14:paraId="2E3E4A53" w14:textId="77777777" w:rsidTr="008D3541">
        <w:tc>
          <w:tcPr>
            <w:tcW w:w="763" w:type="dxa"/>
            <w:shd w:val="clear" w:color="auto" w:fill="auto"/>
          </w:tcPr>
          <w:p w14:paraId="69B5927F" w14:textId="77777777" w:rsidR="00A23833" w:rsidRPr="004A2C67" w:rsidRDefault="00371DAB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5C1FF28" w14:textId="77777777" w:rsidR="00A23833" w:rsidRPr="004A2C67" w:rsidRDefault="00371DAB" w:rsidP="00371DAB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14:paraId="2E668663" w14:textId="77777777" w:rsidR="00A23833" w:rsidRPr="004A2C67" w:rsidRDefault="00371DAB" w:rsidP="00371DAB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Người dùng tìm kiếm và xem các bộ phim</w:t>
            </w:r>
          </w:p>
        </w:tc>
      </w:tr>
      <w:tr w:rsidR="00A23833" w:rsidRPr="004A2C67" w14:paraId="2E6209F1" w14:textId="77777777" w:rsidTr="008D3541">
        <w:tc>
          <w:tcPr>
            <w:tcW w:w="763" w:type="dxa"/>
            <w:shd w:val="clear" w:color="auto" w:fill="auto"/>
          </w:tcPr>
          <w:p w14:paraId="26B61B22" w14:textId="77777777" w:rsidR="00A23833" w:rsidRPr="004A2C67" w:rsidRDefault="00371DAB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33BBE0B" w14:textId="77777777" w:rsidR="00A23833" w:rsidRPr="004A2C67" w:rsidRDefault="00371DAB" w:rsidP="00371DAB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14:paraId="15F68BE8" w14:textId="77777777" w:rsidR="00A23833" w:rsidRPr="004A2C67" w:rsidRDefault="00371DAB" w:rsidP="00371DAB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 xml:space="preserve">Quản lý phim </w:t>
            </w:r>
          </w:p>
        </w:tc>
      </w:tr>
    </w:tbl>
    <w:p w14:paraId="0224210C" w14:textId="77777777" w:rsidR="00A23833" w:rsidRPr="004A2C67" w:rsidRDefault="00A23833" w:rsidP="00A23833">
      <w:pPr>
        <w:pStyle w:val="BodyText"/>
        <w:rPr>
          <w:lang w:val="en-US"/>
        </w:rPr>
      </w:pPr>
    </w:p>
    <w:p w14:paraId="3F146934" w14:textId="77777777" w:rsidR="00A23833" w:rsidRPr="004A2C67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2163362"/>
      <w:r w:rsidRPr="004A2C67"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4A2C67" w:rsidRPr="004A2C67" w14:paraId="69DCE53D" w14:textId="77777777" w:rsidTr="0088086B">
        <w:tc>
          <w:tcPr>
            <w:tcW w:w="763" w:type="dxa"/>
            <w:shd w:val="clear" w:color="auto" w:fill="D9D9D9" w:themeFill="background1" w:themeFillShade="D9"/>
          </w:tcPr>
          <w:p w14:paraId="0D14D14E" w14:textId="77777777" w:rsidR="00A23833" w:rsidRPr="004A2C67" w:rsidRDefault="00A23833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2AE468B" w14:textId="77777777" w:rsidR="00A23833" w:rsidRPr="004A2C67" w:rsidRDefault="00A23833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D9D9D9" w:themeFill="background1" w:themeFillShade="D9"/>
          </w:tcPr>
          <w:p w14:paraId="22D53EF4" w14:textId="77777777" w:rsidR="00A23833" w:rsidRPr="004A2C67" w:rsidRDefault="00A23833" w:rsidP="008D3541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Ý nghĩa/Ghi chú</w:t>
            </w:r>
          </w:p>
        </w:tc>
      </w:tr>
      <w:tr w:rsidR="00C90FB3" w:rsidRPr="004A2C67" w14:paraId="6517EEC4" w14:textId="77777777" w:rsidTr="008D3541">
        <w:tc>
          <w:tcPr>
            <w:tcW w:w="763" w:type="dxa"/>
            <w:shd w:val="clear" w:color="auto" w:fill="auto"/>
          </w:tcPr>
          <w:p w14:paraId="5A5343C1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75B20D9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14:paraId="0E080797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dùng hoặc admin</w:t>
            </w:r>
            <w:r w:rsidRPr="004A2C67">
              <w:rPr>
                <w:lang w:val="en-US"/>
              </w:rPr>
              <w:t xml:space="preserve"> đăng nhập để thực hiện các chức năng riêng</w:t>
            </w:r>
            <w:r>
              <w:rPr>
                <w:lang w:val="en-US"/>
              </w:rPr>
              <w:t xml:space="preserve"> của mình</w:t>
            </w:r>
          </w:p>
        </w:tc>
      </w:tr>
      <w:tr w:rsidR="00C90FB3" w:rsidRPr="004A2C67" w14:paraId="263A241B" w14:textId="77777777" w:rsidTr="008D3541">
        <w:tc>
          <w:tcPr>
            <w:tcW w:w="763" w:type="dxa"/>
            <w:shd w:val="clear" w:color="auto" w:fill="auto"/>
          </w:tcPr>
          <w:p w14:paraId="622FB6E8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5B88DD16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5651" w:type="dxa"/>
            <w:shd w:val="clear" w:color="auto" w:fill="auto"/>
          </w:tcPr>
          <w:p w14:paraId="2C968A08" w14:textId="77777777" w:rsidR="00C90FB3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dùng đăng ký tài khoản để thực hiện các chức năng riêng</w:t>
            </w:r>
          </w:p>
        </w:tc>
      </w:tr>
      <w:tr w:rsidR="00C90FB3" w:rsidRPr="004A2C67" w14:paraId="30CBDB3C" w14:textId="77777777" w:rsidTr="008D3541">
        <w:tc>
          <w:tcPr>
            <w:tcW w:w="763" w:type="dxa"/>
            <w:shd w:val="clear" w:color="auto" w:fill="auto"/>
          </w:tcPr>
          <w:p w14:paraId="1F87F96D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3E78875D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Xem phim</w:t>
            </w:r>
          </w:p>
        </w:tc>
        <w:tc>
          <w:tcPr>
            <w:tcW w:w="5651" w:type="dxa"/>
            <w:shd w:val="clear" w:color="auto" w:fill="auto"/>
          </w:tcPr>
          <w:p w14:paraId="30EDE08A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Người dùng xem các bộ phim họ muốn tại website</w:t>
            </w:r>
          </w:p>
        </w:tc>
      </w:tr>
      <w:tr w:rsidR="00C90FB3" w:rsidRPr="004A2C67" w14:paraId="6DF2DB40" w14:textId="77777777" w:rsidTr="008D3541">
        <w:tc>
          <w:tcPr>
            <w:tcW w:w="763" w:type="dxa"/>
            <w:shd w:val="clear" w:color="auto" w:fill="auto"/>
          </w:tcPr>
          <w:p w14:paraId="17A6631E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653532F7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 w:rsidR="00C90FB3" w:rsidRPr="004A2C67">
              <w:rPr>
                <w:lang w:val="en-US"/>
              </w:rPr>
              <w:t xml:space="preserve"> phim</w:t>
            </w:r>
          </w:p>
        </w:tc>
        <w:tc>
          <w:tcPr>
            <w:tcW w:w="5651" w:type="dxa"/>
            <w:shd w:val="clear" w:color="auto" w:fill="auto"/>
          </w:tcPr>
          <w:p w14:paraId="44F108FE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Người dùng tìm kiếm các bộ phim họ muốn tại website</w:t>
            </w:r>
          </w:p>
        </w:tc>
      </w:tr>
      <w:tr w:rsidR="00C90FB3" w:rsidRPr="004A2C67" w14:paraId="48E22664" w14:textId="77777777" w:rsidTr="008D3541">
        <w:tc>
          <w:tcPr>
            <w:tcW w:w="763" w:type="dxa"/>
            <w:shd w:val="clear" w:color="auto" w:fill="auto"/>
          </w:tcPr>
          <w:p w14:paraId="18D2246F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50CC654E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Đánh giá</w:t>
            </w:r>
          </w:p>
        </w:tc>
        <w:tc>
          <w:tcPr>
            <w:tcW w:w="5651" w:type="dxa"/>
            <w:shd w:val="clear" w:color="auto" w:fill="auto"/>
          </w:tcPr>
          <w:p w14:paraId="4C5736E7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Người dùng đánh giá các bộ phim</w:t>
            </w:r>
          </w:p>
        </w:tc>
      </w:tr>
      <w:tr w:rsidR="00C90FB3" w:rsidRPr="004A2C67" w14:paraId="2063E400" w14:textId="77777777" w:rsidTr="008D3541">
        <w:tc>
          <w:tcPr>
            <w:tcW w:w="763" w:type="dxa"/>
            <w:shd w:val="clear" w:color="auto" w:fill="auto"/>
          </w:tcPr>
          <w:p w14:paraId="26E7A871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2035AFEC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Bình luận</w:t>
            </w:r>
          </w:p>
        </w:tc>
        <w:tc>
          <w:tcPr>
            <w:tcW w:w="5651" w:type="dxa"/>
            <w:shd w:val="clear" w:color="auto" w:fill="auto"/>
          </w:tcPr>
          <w:p w14:paraId="46AAC567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Người dùng nhận xét các bộ phim</w:t>
            </w:r>
          </w:p>
        </w:tc>
      </w:tr>
      <w:tr w:rsidR="00141869" w:rsidRPr="004A2C67" w14:paraId="35976A8D" w14:textId="77777777" w:rsidTr="008D3541">
        <w:tc>
          <w:tcPr>
            <w:tcW w:w="763" w:type="dxa"/>
            <w:shd w:val="clear" w:color="auto" w:fill="auto"/>
          </w:tcPr>
          <w:p w14:paraId="332E96D6" w14:textId="77777777" w:rsidR="00141869" w:rsidRDefault="00141869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D5D6A7C" w14:textId="77777777" w:rsidR="00141869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="00141869">
              <w:rPr>
                <w:lang w:val="en-US"/>
              </w:rPr>
              <w:t xml:space="preserve"> phim</w:t>
            </w:r>
          </w:p>
        </w:tc>
        <w:tc>
          <w:tcPr>
            <w:tcW w:w="5651" w:type="dxa"/>
            <w:shd w:val="clear" w:color="auto" w:fill="auto"/>
          </w:tcPr>
          <w:p w14:paraId="23CAC940" w14:textId="77777777" w:rsidR="00141869" w:rsidRPr="004A2C67" w:rsidRDefault="00141869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dùng lưu các bộ phim họ yêu thích</w:t>
            </w:r>
          </w:p>
        </w:tc>
      </w:tr>
      <w:tr w:rsidR="00C90FB3" w:rsidRPr="004A2C67" w14:paraId="4B1D69CD" w14:textId="77777777" w:rsidTr="008D3541">
        <w:tc>
          <w:tcPr>
            <w:tcW w:w="763" w:type="dxa"/>
            <w:shd w:val="clear" w:color="auto" w:fill="auto"/>
          </w:tcPr>
          <w:p w14:paraId="0CDF75F2" w14:textId="77777777" w:rsidR="00C90FB3" w:rsidRPr="004A2C67" w:rsidRDefault="00141869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73BC8CC4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 phim mới</w:t>
            </w:r>
          </w:p>
        </w:tc>
        <w:tc>
          <w:tcPr>
            <w:tcW w:w="5651" w:type="dxa"/>
            <w:shd w:val="clear" w:color="auto" w:fill="auto"/>
          </w:tcPr>
          <w:p w14:paraId="237142D3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Admin thêm các bộ phim mới</w:t>
            </w:r>
          </w:p>
        </w:tc>
      </w:tr>
      <w:tr w:rsidR="00C90FB3" w:rsidRPr="004A2C67" w14:paraId="2A4DE2C3" w14:textId="77777777" w:rsidTr="008D3541">
        <w:tc>
          <w:tcPr>
            <w:tcW w:w="763" w:type="dxa"/>
            <w:shd w:val="clear" w:color="auto" w:fill="auto"/>
          </w:tcPr>
          <w:p w14:paraId="4270AC72" w14:textId="77777777" w:rsidR="00C90FB3" w:rsidRPr="004A2C67" w:rsidRDefault="00141869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7947C7C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Xoá</w:t>
            </w:r>
            <w:r w:rsidR="00C90FB3" w:rsidRPr="004A2C67">
              <w:rPr>
                <w:lang w:val="en-US"/>
              </w:rPr>
              <w:t xml:space="preserve"> phim</w:t>
            </w:r>
          </w:p>
        </w:tc>
        <w:tc>
          <w:tcPr>
            <w:tcW w:w="5651" w:type="dxa"/>
            <w:shd w:val="clear" w:color="auto" w:fill="auto"/>
          </w:tcPr>
          <w:p w14:paraId="1678908B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Admin xoá các bộ phim</w:t>
            </w:r>
          </w:p>
        </w:tc>
      </w:tr>
      <w:tr w:rsidR="00C90FB3" w:rsidRPr="004A2C67" w14:paraId="09DFF51F" w14:textId="77777777" w:rsidTr="008D3541">
        <w:tc>
          <w:tcPr>
            <w:tcW w:w="763" w:type="dxa"/>
            <w:shd w:val="clear" w:color="auto" w:fill="auto"/>
          </w:tcPr>
          <w:p w14:paraId="09012A82" w14:textId="77777777" w:rsidR="00C90FB3" w:rsidRPr="004A2C67" w:rsidRDefault="00141869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0CC884A3" w14:textId="77777777" w:rsidR="00C90FB3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  <w:r w:rsidR="00C90FB3" w:rsidRPr="004A2C67">
              <w:rPr>
                <w:lang w:val="en-US"/>
              </w:rPr>
              <w:t xml:space="preserve"> phim</w:t>
            </w:r>
          </w:p>
        </w:tc>
        <w:tc>
          <w:tcPr>
            <w:tcW w:w="5651" w:type="dxa"/>
            <w:shd w:val="clear" w:color="auto" w:fill="auto"/>
          </w:tcPr>
          <w:p w14:paraId="039518AA" w14:textId="77777777" w:rsidR="00C90FB3" w:rsidRPr="004A2C67" w:rsidRDefault="00C90FB3" w:rsidP="00C90FB3">
            <w:pPr>
              <w:jc w:val="center"/>
              <w:rPr>
                <w:lang w:val="en-US"/>
              </w:rPr>
            </w:pPr>
            <w:r w:rsidRPr="004A2C67">
              <w:rPr>
                <w:lang w:val="en-US"/>
              </w:rPr>
              <w:t>Admin cập nhật các bộ phim</w:t>
            </w:r>
          </w:p>
        </w:tc>
      </w:tr>
      <w:tr w:rsidR="00053A32" w:rsidRPr="004A2C67" w14:paraId="280ED2C8" w14:textId="77777777" w:rsidTr="008D3541">
        <w:tc>
          <w:tcPr>
            <w:tcW w:w="763" w:type="dxa"/>
            <w:shd w:val="clear" w:color="auto" w:fill="auto"/>
          </w:tcPr>
          <w:p w14:paraId="6FCB650D" w14:textId="77777777" w:rsidR="00053A32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68F085CD" w14:textId="77777777" w:rsidR="00053A32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Đăng ký</w:t>
            </w:r>
          </w:p>
        </w:tc>
        <w:tc>
          <w:tcPr>
            <w:tcW w:w="5651" w:type="dxa"/>
            <w:shd w:val="clear" w:color="auto" w:fill="auto"/>
          </w:tcPr>
          <w:p w14:paraId="6E4A00D5" w14:textId="77777777" w:rsidR="00053A32" w:rsidRPr="004A2C67" w:rsidRDefault="00CC21B5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tạo tài khoản dưới quyền admin</w:t>
            </w:r>
          </w:p>
        </w:tc>
      </w:tr>
      <w:tr w:rsidR="00053A32" w:rsidRPr="004A2C67" w14:paraId="78751F34" w14:textId="77777777" w:rsidTr="008D3541">
        <w:tc>
          <w:tcPr>
            <w:tcW w:w="763" w:type="dxa"/>
            <w:shd w:val="clear" w:color="auto" w:fill="auto"/>
          </w:tcPr>
          <w:p w14:paraId="5BB90F9B" w14:textId="77777777" w:rsidR="00053A32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65989C0D" w14:textId="77777777" w:rsidR="00053A32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 banner</w:t>
            </w:r>
          </w:p>
        </w:tc>
        <w:tc>
          <w:tcPr>
            <w:tcW w:w="5651" w:type="dxa"/>
            <w:shd w:val="clear" w:color="auto" w:fill="auto"/>
          </w:tcPr>
          <w:p w14:paraId="2AA78A65" w14:textId="77777777" w:rsidR="00053A32" w:rsidRPr="004A2C67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thêm banner mới</w:t>
            </w:r>
          </w:p>
        </w:tc>
      </w:tr>
      <w:tr w:rsidR="00053A32" w:rsidRPr="004A2C67" w14:paraId="1628EFF2" w14:textId="77777777" w:rsidTr="008D3541">
        <w:tc>
          <w:tcPr>
            <w:tcW w:w="763" w:type="dxa"/>
            <w:shd w:val="clear" w:color="auto" w:fill="auto"/>
          </w:tcPr>
          <w:p w14:paraId="403AF7EA" w14:textId="77777777" w:rsidR="00053A32" w:rsidRDefault="00053A32" w:rsidP="00C90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3145A6BF" w14:textId="77777777" w:rsidR="00053A32" w:rsidRPr="004A2C67" w:rsidRDefault="00053A32" w:rsidP="0005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Cập nhật banner</w:t>
            </w:r>
          </w:p>
        </w:tc>
        <w:tc>
          <w:tcPr>
            <w:tcW w:w="5651" w:type="dxa"/>
            <w:shd w:val="clear" w:color="auto" w:fill="auto"/>
          </w:tcPr>
          <w:p w14:paraId="581AC5F3" w14:textId="77777777" w:rsidR="00053A32" w:rsidRPr="004A2C67" w:rsidRDefault="00053A32" w:rsidP="0005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cập nhật banner</w:t>
            </w:r>
          </w:p>
        </w:tc>
      </w:tr>
    </w:tbl>
    <w:p w14:paraId="3B89C346" w14:textId="77777777" w:rsidR="00A23833" w:rsidRPr="004A2C67" w:rsidRDefault="00A23833" w:rsidP="00A23833">
      <w:pPr>
        <w:rPr>
          <w:lang w:val="en-US"/>
        </w:rPr>
      </w:pPr>
    </w:p>
    <w:p w14:paraId="2F151C4A" w14:textId="77777777" w:rsidR="00A23833" w:rsidRPr="004A2C67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2163363"/>
      <w:r w:rsidRPr="004A2C67"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 w:rsidRPr="004A2C67">
        <w:rPr>
          <w:lang w:val="en-US"/>
        </w:rPr>
        <w:t>Use-case</w:t>
      </w:r>
      <w:bookmarkEnd w:id="9"/>
      <w:r w:rsidRPr="004A2C67">
        <w:rPr>
          <w:lang w:val="en-US"/>
        </w:rPr>
        <w:t xml:space="preserve"> </w:t>
      </w:r>
    </w:p>
    <w:p w14:paraId="57EAFDC6" w14:textId="77777777" w:rsidR="00C90FB3" w:rsidRDefault="00A23833" w:rsidP="003515F4">
      <w:pPr>
        <w:pStyle w:val="Heading2"/>
        <w:spacing w:line="360" w:lineRule="auto"/>
        <w:jc w:val="both"/>
        <w:rPr>
          <w:lang w:val="en-US"/>
        </w:rPr>
      </w:pPr>
      <w:bookmarkStart w:id="10" w:name="_Toc32163364"/>
      <w:r w:rsidRPr="004A2C67">
        <w:rPr>
          <w:lang w:val="en-US"/>
        </w:rPr>
        <w:t>Đặc tả Use-case</w:t>
      </w:r>
      <w:r w:rsidR="00C90FB3">
        <w:rPr>
          <w:lang w:val="en-US"/>
        </w:rPr>
        <w:t xml:space="preserve"> </w:t>
      </w:r>
      <w:r w:rsidR="00053A32">
        <w:rPr>
          <w:lang w:val="en-US"/>
        </w:rPr>
        <w:t>Đăng nhập</w:t>
      </w:r>
      <w:bookmarkEnd w:id="10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C90FB3" w:rsidRPr="004A2C67" w14:paraId="4292EF79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68C4A" w14:textId="77777777" w:rsidR="00C90FB3" w:rsidRPr="004A2C67" w:rsidRDefault="00C90FB3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0DA49" w14:textId="77777777" w:rsidR="00C90FB3" w:rsidRPr="004A2C67" w:rsidRDefault="00C90FB3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1</w:t>
            </w:r>
          </w:p>
        </w:tc>
      </w:tr>
      <w:tr w:rsidR="00C90FB3" w:rsidRPr="004A2C67" w14:paraId="10C22686" w14:textId="77777777" w:rsidTr="00141869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9BD57" w14:textId="77777777" w:rsidR="00C90FB3" w:rsidRPr="004A2C67" w:rsidRDefault="00C90FB3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177EB" w14:textId="77777777" w:rsidR="00C90FB3" w:rsidRPr="004A2C67" w:rsidRDefault="00053A32" w:rsidP="00141869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Đăng nhập</w:t>
            </w:r>
          </w:p>
        </w:tc>
      </w:tr>
      <w:tr w:rsidR="00C90FB3" w:rsidRPr="004A2C67" w14:paraId="531352AA" w14:textId="77777777" w:rsidTr="00141869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CA658" w14:textId="77777777" w:rsidR="00C90FB3" w:rsidRPr="004A2C67" w:rsidRDefault="00C90FB3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63245" w14:textId="77777777" w:rsidR="00C90FB3" w:rsidRPr="004A2C67" w:rsidRDefault="00C90FB3" w:rsidP="00141869">
            <w:pPr>
              <w:rPr>
                <w:rFonts w:eastAsia="SimSun"/>
              </w:rPr>
            </w:pPr>
            <w:r>
              <w:rPr>
                <w:lang w:val="en-US"/>
              </w:rPr>
              <w:t>Người dùng hoặc admin</w:t>
            </w:r>
            <w:r w:rsidRPr="004A2C67">
              <w:rPr>
                <w:lang w:val="en-US"/>
              </w:rPr>
              <w:t xml:space="preserve"> đăng nhập để thực hiện các chức năng riêng</w:t>
            </w:r>
            <w:r>
              <w:rPr>
                <w:lang w:val="en-US"/>
              </w:rPr>
              <w:t xml:space="preserve"> của mình</w:t>
            </w:r>
          </w:p>
        </w:tc>
      </w:tr>
      <w:tr w:rsidR="00C90FB3" w:rsidRPr="004A2C67" w14:paraId="407451F6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72D2F" w14:textId="77777777" w:rsidR="00C90FB3" w:rsidRPr="004A2C67" w:rsidRDefault="00C90FB3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D2D5A" w14:textId="77777777" w:rsidR="00C90FB3" w:rsidRPr="004A2C67" w:rsidRDefault="00C90FB3" w:rsidP="00141869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="00314A6B">
              <w:rPr>
                <w:rFonts w:eastAsia="SimSun"/>
                <w:szCs w:val="24"/>
                <w:lang w:val="en-US"/>
              </w:rPr>
              <w:t>chức năng đăng nhập</w:t>
            </w:r>
          </w:p>
          <w:p w14:paraId="3571C843" w14:textId="77777777" w:rsidR="00C90FB3" w:rsidRPr="00C90FB3" w:rsidRDefault="00C90FB3" w:rsidP="005D1CC6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Chọn nút “Login”</w:t>
            </w:r>
            <w:r w:rsidR="00141869">
              <w:rPr>
                <w:rFonts w:eastAsia="SimSun"/>
                <w:szCs w:val="24"/>
                <w:lang w:val="en-US"/>
              </w:rPr>
              <w:t xml:space="preserve"> hiển thị màn hình đăng nhập</w:t>
            </w:r>
          </w:p>
          <w:p w14:paraId="691C81C3" w14:textId="77777777" w:rsidR="00C90FB3" w:rsidRPr="002F231B" w:rsidRDefault="00C90FB3" w:rsidP="005D1CC6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Điền thông tin tài khoản của bạn</w:t>
            </w:r>
          </w:p>
          <w:p w14:paraId="05AB045D" w14:textId="77777777" w:rsidR="002F231B" w:rsidRPr="00C90FB3" w:rsidRDefault="002F231B" w:rsidP="005D1CC6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Chọn nút “Login”</w:t>
            </w:r>
          </w:p>
          <w:p w14:paraId="0CD31431" w14:textId="77777777" w:rsidR="00C90FB3" w:rsidRPr="004A2C67" w:rsidRDefault="00C90FB3" w:rsidP="005D1CC6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 xml:space="preserve">Chuyển trang admin nếu đăng nhập bằng tài khoản admin hoặc  chuyển trang chủ </w:t>
            </w:r>
            <w:r w:rsidR="00141869">
              <w:rPr>
                <w:rFonts w:eastAsia="SimSun"/>
                <w:szCs w:val="24"/>
                <w:lang w:val="en-US"/>
              </w:rPr>
              <w:t>có kèm tài khoản người dùng</w:t>
            </w:r>
          </w:p>
          <w:p w14:paraId="18BA5C51" w14:textId="77777777" w:rsidR="00C90FB3" w:rsidRPr="004A2C67" w:rsidRDefault="00C90FB3" w:rsidP="005D1CC6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C90FB3" w:rsidRPr="004A2C67" w14:paraId="626C110E" w14:textId="77777777" w:rsidTr="00141869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2F98" w14:textId="77777777" w:rsidR="00C90FB3" w:rsidRPr="004A2C67" w:rsidRDefault="00C90FB3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3C345" w14:textId="77777777" w:rsidR="00C90FB3" w:rsidRPr="004A2C67" w:rsidRDefault="00141869" w:rsidP="00141869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b/>
                <w:szCs w:val="24"/>
                <w:u w:val="single"/>
                <w:lang w:val="en-US"/>
              </w:rPr>
              <w:t>Không đăng nhập được</w:t>
            </w:r>
            <w:r w:rsidR="00C90FB3"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="00C90FB3" w:rsidRPr="004A2C67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  <w:lang w:val="en-US"/>
              </w:rPr>
              <w:t>Đăng nhập thiếu thông tin hoặc tài khoản không tồn tại</w:t>
            </w:r>
          </w:p>
          <w:p w14:paraId="7C06FADD" w14:textId="77777777" w:rsidR="00141869" w:rsidRPr="00141869" w:rsidRDefault="00C90FB3" w:rsidP="005D1CC6">
            <w:pPr>
              <w:pStyle w:val="ListParagraph"/>
              <w:numPr>
                <w:ilvl w:val="0"/>
                <w:numId w:val="11"/>
              </w:numPr>
              <w:rPr>
                <w:rFonts w:eastAsia="SimSun"/>
                <w:szCs w:val="24"/>
                <w:lang w:val="en-US"/>
              </w:rPr>
            </w:pPr>
            <w:r w:rsidRPr="00141869">
              <w:rPr>
                <w:rFonts w:eastAsia="SimSun"/>
                <w:szCs w:val="24"/>
              </w:rPr>
              <w:t xml:space="preserve">Hệ thống hiển thị thông báo lỗi </w:t>
            </w:r>
            <w:r w:rsidR="00141869" w:rsidRPr="00141869">
              <w:rPr>
                <w:rFonts w:eastAsia="SimSun"/>
                <w:szCs w:val="24"/>
                <w:lang w:val="en-US"/>
              </w:rPr>
              <w:t xml:space="preserve">thiếu thông tin hoặc tài khoản </w:t>
            </w:r>
            <w:r w:rsidR="00141869" w:rsidRPr="00141869">
              <w:rPr>
                <w:rFonts w:eastAsia="SimSun"/>
                <w:szCs w:val="24"/>
                <w:lang w:val="en-US"/>
              </w:rPr>
              <w:lastRenderedPageBreak/>
              <w:t>không tồn tại</w:t>
            </w:r>
          </w:p>
          <w:p w14:paraId="32D2F775" w14:textId="77777777" w:rsidR="00C90FB3" w:rsidRPr="00141869" w:rsidRDefault="00C90FB3" w:rsidP="005D1CC6">
            <w:pPr>
              <w:pStyle w:val="ListParagraph"/>
              <w:numPr>
                <w:ilvl w:val="0"/>
                <w:numId w:val="11"/>
              </w:numPr>
              <w:rPr>
                <w:rFonts w:eastAsia="SimSun"/>
                <w:szCs w:val="24"/>
              </w:rPr>
            </w:pPr>
            <w:r w:rsidRPr="00141869">
              <w:rPr>
                <w:rFonts w:eastAsia="SimSun"/>
                <w:szCs w:val="24"/>
              </w:rPr>
              <w:t>Quay lại bướ</w:t>
            </w:r>
            <w:r w:rsidR="00141869">
              <w:rPr>
                <w:rFonts w:eastAsia="SimSun"/>
                <w:szCs w:val="24"/>
              </w:rPr>
              <w:t>c 1</w:t>
            </w:r>
            <w:r w:rsidRPr="00141869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C90FB3" w:rsidRPr="004A2C67" w14:paraId="6BDB2D10" w14:textId="77777777" w:rsidTr="00141869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71FD9" w14:textId="77777777" w:rsidR="00C90FB3" w:rsidRPr="004A2C67" w:rsidRDefault="00C90FB3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lastRenderedPageBreak/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DB8E6" w14:textId="77777777" w:rsidR="00C90FB3" w:rsidRPr="004A2C67" w:rsidRDefault="00141869" w:rsidP="0014186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Điền đủ các thông tin yêu cầu, không có kí tự đặc biệt</w:t>
            </w:r>
          </w:p>
        </w:tc>
      </w:tr>
      <w:tr w:rsidR="00C90FB3" w:rsidRPr="004A2C67" w14:paraId="25A92C62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CB307" w14:textId="77777777" w:rsidR="00C90FB3" w:rsidRPr="004A2C67" w:rsidRDefault="00C90FB3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CE2E4" w14:textId="77777777" w:rsidR="00C90FB3" w:rsidRPr="004A2C67" w:rsidRDefault="00C90FB3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C90FB3" w:rsidRPr="004A2C67" w14:paraId="5A9719D4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86020" w14:textId="77777777" w:rsidR="00C90FB3" w:rsidRPr="004A2C67" w:rsidRDefault="00C90FB3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C9220" w14:textId="77777777" w:rsidR="00C90FB3" w:rsidRPr="004A2C67" w:rsidRDefault="00C90FB3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 w:rsidR="00141869">
              <w:rPr>
                <w:szCs w:val="24"/>
                <w:lang w:val="en-US"/>
              </w:rPr>
              <w:t>Chuyển trang thành công</w:t>
            </w:r>
          </w:p>
          <w:p w14:paraId="58EEC20C" w14:textId="77777777" w:rsidR="00C90FB3" w:rsidRPr="00141869" w:rsidRDefault="00C90FB3" w:rsidP="00141869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</w:t>
            </w:r>
            <w:r w:rsidR="00141869">
              <w:rPr>
                <w:rFonts w:eastAsia="SimSun"/>
                <w:szCs w:val="24"/>
                <w:lang w:val="en-US"/>
              </w:rPr>
              <w:t>thiếu thông tin hoặc tài khoản không tồn tại</w:t>
            </w:r>
          </w:p>
        </w:tc>
      </w:tr>
      <w:tr w:rsidR="00C90FB3" w:rsidRPr="004A2C67" w14:paraId="01FB135D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6C130" w14:textId="77777777" w:rsidR="00C90FB3" w:rsidRPr="004A2C67" w:rsidRDefault="00C90FB3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E5335" w14:textId="77777777" w:rsidR="00C90FB3" w:rsidRPr="004A2C67" w:rsidRDefault="00C90FB3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</w:tbl>
    <w:p w14:paraId="18229B0C" w14:textId="77777777" w:rsidR="00C90FB3" w:rsidRPr="00C90FB3" w:rsidRDefault="00C90FB3" w:rsidP="00C90FB3">
      <w:pPr>
        <w:rPr>
          <w:lang w:val="en-US"/>
        </w:rPr>
      </w:pPr>
    </w:p>
    <w:p w14:paraId="02A2E10D" w14:textId="77777777" w:rsidR="00141869" w:rsidRDefault="00141869" w:rsidP="00141869">
      <w:pPr>
        <w:pStyle w:val="Heading2"/>
        <w:spacing w:line="360" w:lineRule="auto"/>
        <w:jc w:val="both"/>
        <w:rPr>
          <w:lang w:val="en-US"/>
        </w:rPr>
      </w:pPr>
      <w:bookmarkStart w:id="11" w:name="_Toc32163365"/>
      <w:r w:rsidRPr="004A2C67">
        <w:rPr>
          <w:lang w:val="en-US"/>
        </w:rPr>
        <w:t>Đặc tả Use-case</w:t>
      </w:r>
      <w:r>
        <w:rPr>
          <w:lang w:val="en-US"/>
        </w:rPr>
        <w:t xml:space="preserve"> </w:t>
      </w:r>
      <w:r w:rsidR="00053A32">
        <w:rPr>
          <w:lang w:val="en-US"/>
        </w:rPr>
        <w:t>Đăng ký</w:t>
      </w:r>
      <w:bookmarkEnd w:id="11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141869" w:rsidRPr="004A2C67" w14:paraId="7735AA7C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050FE" w14:textId="77777777" w:rsidR="00141869" w:rsidRPr="004A2C67" w:rsidRDefault="00141869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FECA1" w14:textId="77777777" w:rsidR="00141869" w:rsidRPr="004A2C67" w:rsidRDefault="00141869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2</w:t>
            </w:r>
          </w:p>
        </w:tc>
      </w:tr>
      <w:tr w:rsidR="00141869" w:rsidRPr="004A2C67" w14:paraId="4ECDEB34" w14:textId="77777777" w:rsidTr="00141869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5A9F" w14:textId="77777777" w:rsidR="00141869" w:rsidRPr="004A2C67" w:rsidRDefault="00141869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35E1A" w14:textId="77777777" w:rsidR="00141869" w:rsidRPr="004A2C67" w:rsidRDefault="00053A32" w:rsidP="00141869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Đăng ký</w:t>
            </w:r>
          </w:p>
        </w:tc>
      </w:tr>
      <w:tr w:rsidR="00141869" w:rsidRPr="004A2C67" w14:paraId="270B7E0C" w14:textId="77777777" w:rsidTr="00141869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508F9" w14:textId="77777777" w:rsidR="00141869" w:rsidRPr="004A2C67" w:rsidRDefault="00141869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6258E" w14:textId="77777777" w:rsidR="00141869" w:rsidRPr="004A2C67" w:rsidRDefault="00141869" w:rsidP="00141869">
            <w:pPr>
              <w:rPr>
                <w:rFonts w:eastAsia="SimSun"/>
              </w:rPr>
            </w:pPr>
            <w:r>
              <w:rPr>
                <w:lang w:val="en-US"/>
              </w:rPr>
              <w:t>Người dùng đăng ký tài khoản để thực hiện các chức năng riêng</w:t>
            </w:r>
          </w:p>
        </w:tc>
      </w:tr>
      <w:tr w:rsidR="00141869" w:rsidRPr="004A2C67" w14:paraId="4074ECDF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F5471" w14:textId="77777777" w:rsidR="00141869" w:rsidRPr="004A2C67" w:rsidRDefault="00141869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77B32" w14:textId="77777777" w:rsidR="00141869" w:rsidRPr="004A2C67" w:rsidRDefault="00141869" w:rsidP="00141869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="00314A6B">
              <w:rPr>
                <w:rFonts w:eastAsia="SimSun"/>
                <w:szCs w:val="24"/>
                <w:lang w:val="en-US"/>
              </w:rPr>
              <w:t>chức năng đăng ký</w:t>
            </w:r>
          </w:p>
          <w:p w14:paraId="6E8E08A6" w14:textId="77777777" w:rsidR="00141869" w:rsidRPr="00C90FB3" w:rsidRDefault="00141869" w:rsidP="005D1CC6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Chọn nút “Register” hiển thị màn hình đăng ký</w:t>
            </w:r>
          </w:p>
          <w:p w14:paraId="59EEC030" w14:textId="77777777" w:rsidR="00141869" w:rsidRPr="00E318F3" w:rsidRDefault="00141869" w:rsidP="005D1CC6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Điền thông tin cá nhân của bạn</w:t>
            </w:r>
          </w:p>
          <w:p w14:paraId="374FE341" w14:textId="77777777" w:rsidR="00E318F3" w:rsidRPr="00C90FB3" w:rsidRDefault="00E318F3" w:rsidP="005D1CC6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Chọn nút “Register”</w:t>
            </w:r>
          </w:p>
          <w:p w14:paraId="0ECE0B15" w14:textId="77777777" w:rsidR="00141869" w:rsidRPr="004A2C67" w:rsidRDefault="00141869" w:rsidP="005D1CC6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Thông báo đăng ký tài khoản thành công</w:t>
            </w:r>
          </w:p>
          <w:p w14:paraId="118BEFA3" w14:textId="77777777" w:rsidR="00141869" w:rsidRPr="004A2C67" w:rsidRDefault="00141869" w:rsidP="005D1CC6">
            <w:pPr>
              <w:pStyle w:val="BodyText"/>
              <w:numPr>
                <w:ilvl w:val="0"/>
                <w:numId w:val="12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141869" w:rsidRPr="004A2C67" w14:paraId="438BC362" w14:textId="77777777" w:rsidTr="00141869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00ABD" w14:textId="77777777" w:rsidR="00141869" w:rsidRPr="004A2C67" w:rsidRDefault="00141869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8EBCB" w14:textId="77777777" w:rsidR="00141869" w:rsidRPr="004A2C67" w:rsidRDefault="00141869" w:rsidP="00141869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đăng </w:t>
            </w:r>
            <w:r w:rsidR="00DA0DB6">
              <w:rPr>
                <w:rFonts w:eastAsia="SimSun"/>
                <w:b/>
                <w:szCs w:val="24"/>
                <w:u w:val="single"/>
                <w:lang w:val="en-US"/>
              </w:rPr>
              <w:t>ký</w:t>
            </w:r>
            <w:r>
              <w:rPr>
                <w:rFonts w:eastAsia="SimSun"/>
                <w:b/>
                <w:szCs w:val="24"/>
                <w:u w:val="single"/>
                <w:lang w:val="en-US"/>
              </w:rPr>
              <w:t xml:space="preserve"> được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="00DA0DB6">
              <w:rPr>
                <w:rFonts w:eastAsia="SimSun"/>
                <w:szCs w:val="24"/>
                <w:lang w:val="en-US"/>
              </w:rPr>
              <w:t>Nhập</w:t>
            </w:r>
            <w:r>
              <w:rPr>
                <w:rFonts w:eastAsia="SimSun"/>
                <w:szCs w:val="24"/>
                <w:lang w:val="en-US"/>
              </w:rPr>
              <w:t xml:space="preserve"> thiếu t</w:t>
            </w:r>
            <w:r w:rsidR="00DA0DB6">
              <w:rPr>
                <w:rFonts w:eastAsia="SimSun"/>
                <w:szCs w:val="24"/>
                <w:lang w:val="en-US"/>
              </w:rPr>
              <w:t>hông tin hoặc tài khoản đã tồn tại</w:t>
            </w:r>
          </w:p>
          <w:p w14:paraId="719AC39A" w14:textId="77777777" w:rsidR="00141869" w:rsidRPr="00141869" w:rsidRDefault="00141869" w:rsidP="005D1CC6">
            <w:pPr>
              <w:pStyle w:val="ListParagraph"/>
              <w:numPr>
                <w:ilvl w:val="0"/>
                <w:numId w:val="13"/>
              </w:numPr>
              <w:rPr>
                <w:rFonts w:eastAsia="SimSun"/>
                <w:szCs w:val="24"/>
                <w:lang w:val="en-US"/>
              </w:rPr>
            </w:pPr>
            <w:r w:rsidRPr="00141869">
              <w:rPr>
                <w:rFonts w:eastAsia="SimSun"/>
                <w:szCs w:val="24"/>
              </w:rPr>
              <w:t xml:space="preserve">Hệ thống hiển thị thông báo lỗi </w:t>
            </w:r>
            <w:r w:rsidRPr="00141869">
              <w:rPr>
                <w:rFonts w:eastAsia="SimSun"/>
                <w:szCs w:val="24"/>
                <w:lang w:val="en-US"/>
              </w:rPr>
              <w:t>thiế</w:t>
            </w:r>
            <w:r w:rsidR="00DA0DB6">
              <w:rPr>
                <w:rFonts w:eastAsia="SimSun"/>
                <w:szCs w:val="24"/>
                <w:lang w:val="en-US"/>
              </w:rPr>
              <w:t>u thông tin hoặc tài khoản đã tồn tại</w:t>
            </w:r>
          </w:p>
          <w:p w14:paraId="594EEA9F" w14:textId="77777777" w:rsidR="00141869" w:rsidRPr="00141869" w:rsidRDefault="00141869" w:rsidP="005D1CC6">
            <w:pPr>
              <w:pStyle w:val="ListParagraph"/>
              <w:numPr>
                <w:ilvl w:val="0"/>
                <w:numId w:val="13"/>
              </w:numPr>
              <w:rPr>
                <w:rFonts w:eastAsia="SimSun"/>
                <w:szCs w:val="24"/>
              </w:rPr>
            </w:pPr>
            <w:r w:rsidRPr="00141869">
              <w:rPr>
                <w:rFonts w:eastAsia="SimSun"/>
                <w:szCs w:val="24"/>
              </w:rPr>
              <w:t>Quay lại bướ</w:t>
            </w:r>
            <w:r>
              <w:rPr>
                <w:rFonts w:eastAsia="SimSun"/>
                <w:szCs w:val="24"/>
              </w:rPr>
              <w:t>c 1</w:t>
            </w:r>
            <w:r w:rsidRPr="00141869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141869" w:rsidRPr="004A2C67" w14:paraId="23B8AF24" w14:textId="77777777" w:rsidTr="00141869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35679" w14:textId="77777777" w:rsidR="00141869" w:rsidRPr="004A2C67" w:rsidRDefault="00141869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951EC" w14:textId="77777777" w:rsidR="00141869" w:rsidRPr="004A2C67" w:rsidRDefault="00141869" w:rsidP="0014186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Điền đủ các thông tin yêu cầu, không có kí tự đặc biệt</w:t>
            </w:r>
          </w:p>
        </w:tc>
      </w:tr>
      <w:tr w:rsidR="00141869" w:rsidRPr="004A2C67" w14:paraId="238C7737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3BAD6" w14:textId="77777777" w:rsidR="00141869" w:rsidRPr="004A2C67" w:rsidRDefault="00141869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39DE1" w14:textId="77777777" w:rsidR="00141869" w:rsidRPr="004A2C67" w:rsidRDefault="00141869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141869" w:rsidRPr="004A2C67" w14:paraId="7C42F75B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62E7A" w14:textId="77777777" w:rsidR="00141869" w:rsidRPr="004A2C67" w:rsidRDefault="00141869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1F2AE" w14:textId="77777777" w:rsidR="00141869" w:rsidRPr="004A2C67" w:rsidRDefault="00141869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 w:rsidR="00DA0DB6">
              <w:rPr>
                <w:szCs w:val="24"/>
                <w:lang w:val="en-US"/>
              </w:rPr>
              <w:t>Đăng ký tài khoản thành công</w:t>
            </w:r>
          </w:p>
          <w:p w14:paraId="23F800C9" w14:textId="77777777" w:rsidR="00141869" w:rsidRPr="00141869" w:rsidRDefault="00141869" w:rsidP="00DA0DB6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</w:t>
            </w:r>
            <w:r>
              <w:rPr>
                <w:rFonts w:eastAsia="SimSun"/>
                <w:szCs w:val="24"/>
                <w:lang w:val="en-US"/>
              </w:rPr>
              <w:t xml:space="preserve">thiếu thông tin hoặc tài khoản </w:t>
            </w:r>
            <w:r w:rsidR="00DA0DB6">
              <w:rPr>
                <w:rFonts w:eastAsia="SimSun"/>
                <w:szCs w:val="24"/>
                <w:lang w:val="en-US"/>
              </w:rPr>
              <w:t>đã</w:t>
            </w:r>
            <w:r>
              <w:rPr>
                <w:rFonts w:eastAsia="SimSun"/>
                <w:szCs w:val="24"/>
                <w:lang w:val="en-US"/>
              </w:rPr>
              <w:t xml:space="preserve"> tồn tại</w:t>
            </w:r>
          </w:p>
        </w:tc>
      </w:tr>
      <w:tr w:rsidR="00141869" w:rsidRPr="004A2C67" w14:paraId="414B7395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8642E" w14:textId="77777777" w:rsidR="00141869" w:rsidRPr="004A2C67" w:rsidRDefault="00141869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lastRenderedPageBreak/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817F2" w14:textId="77777777" w:rsidR="00141869" w:rsidRPr="004A2C67" w:rsidRDefault="00141869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</w:tbl>
    <w:p w14:paraId="069DFEB6" w14:textId="77777777" w:rsidR="00141869" w:rsidRPr="00141869" w:rsidRDefault="00141869" w:rsidP="00141869">
      <w:pPr>
        <w:rPr>
          <w:lang w:val="en-US"/>
        </w:rPr>
      </w:pPr>
    </w:p>
    <w:p w14:paraId="76414EF3" w14:textId="77777777" w:rsidR="003515F4" w:rsidRDefault="00141869" w:rsidP="003515F4">
      <w:pPr>
        <w:pStyle w:val="Heading2"/>
        <w:spacing w:line="360" w:lineRule="auto"/>
        <w:jc w:val="both"/>
        <w:rPr>
          <w:lang w:val="en-US"/>
        </w:rPr>
      </w:pPr>
      <w:bookmarkStart w:id="12" w:name="_Toc32163366"/>
      <w:r w:rsidRPr="004A2C67">
        <w:rPr>
          <w:lang w:val="en-US"/>
        </w:rPr>
        <w:t>Đặc tả Use-case</w:t>
      </w:r>
      <w:r w:rsidR="009F64BB" w:rsidRPr="004A2C67">
        <w:rPr>
          <w:lang w:val="en-US"/>
        </w:rPr>
        <w:t xml:space="preserve"> Xem phim</w:t>
      </w:r>
      <w:bookmarkEnd w:id="12"/>
    </w:p>
    <w:p w14:paraId="427EC161" w14:textId="77777777" w:rsidR="00C90FB3" w:rsidRPr="00C90FB3" w:rsidRDefault="00C90FB3" w:rsidP="00C90FB3">
      <w:pPr>
        <w:rPr>
          <w:lang w:val="en-US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4A2C67" w:rsidRPr="004A2C67" w14:paraId="28424254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7EE2" w14:textId="77777777" w:rsidR="003515F4" w:rsidRPr="004A2C67" w:rsidRDefault="003515F4" w:rsidP="00E14BA7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5302" w14:textId="77777777" w:rsidR="003515F4" w:rsidRPr="004A2C67" w:rsidRDefault="003515F4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 w:rsidR="00C90FB3">
              <w:rPr>
                <w:rFonts w:eastAsia="SimSun"/>
                <w:b/>
                <w:lang w:val="en-US"/>
              </w:rPr>
              <w:t>3</w:t>
            </w:r>
          </w:p>
        </w:tc>
      </w:tr>
      <w:tr w:rsidR="004A2C67" w:rsidRPr="004A2C67" w14:paraId="37DE0905" w14:textId="77777777" w:rsidTr="00141869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758C0" w14:textId="77777777" w:rsidR="003515F4" w:rsidRPr="004A2C67" w:rsidRDefault="003515F4" w:rsidP="00E14BA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4751E" w14:textId="77777777" w:rsidR="003515F4" w:rsidRPr="004A2C67" w:rsidRDefault="0083106E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Xem phim</w:t>
            </w:r>
          </w:p>
        </w:tc>
      </w:tr>
      <w:tr w:rsidR="004A2C67" w:rsidRPr="004A2C67" w14:paraId="100BA806" w14:textId="77777777" w:rsidTr="00141869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CC7E0" w14:textId="77777777" w:rsidR="003515F4" w:rsidRPr="004A2C67" w:rsidRDefault="003515F4" w:rsidP="00E14BA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CCC04" w14:textId="77777777" w:rsidR="003515F4" w:rsidRPr="004A2C67" w:rsidRDefault="0083106E" w:rsidP="00141869">
            <w:pPr>
              <w:rPr>
                <w:rFonts w:eastAsia="SimSun"/>
              </w:rPr>
            </w:pPr>
            <w:r w:rsidRPr="004A2C67">
              <w:rPr>
                <w:lang w:val="en-US"/>
              </w:rPr>
              <w:t>Người dùng xem các bộ phim họ muốn tại website</w:t>
            </w:r>
          </w:p>
        </w:tc>
      </w:tr>
      <w:tr w:rsidR="004A2C67" w:rsidRPr="004A2C67" w14:paraId="13777695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99751" w14:textId="77777777" w:rsidR="003515F4" w:rsidRPr="004A2C67" w:rsidRDefault="003515F4" w:rsidP="00E14BA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ECD8C" w14:textId="77777777" w:rsidR="003515F4" w:rsidRPr="004A2C67" w:rsidRDefault="003515F4" w:rsidP="00141869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="0083106E" w:rsidRPr="004A2C67">
              <w:rPr>
                <w:rFonts w:eastAsia="SimSun"/>
                <w:szCs w:val="24"/>
                <w:lang w:val="en-US"/>
              </w:rPr>
              <w:t>phim bạn muốn xem</w:t>
            </w:r>
          </w:p>
          <w:p w14:paraId="7BD06CDE" w14:textId="77777777" w:rsidR="003515F4" w:rsidRPr="004A2C67" w:rsidRDefault="00E14BA7" w:rsidP="005D1CC6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Website hiển thị các bộ phim</w:t>
            </w:r>
          </w:p>
          <w:p w14:paraId="05ED67FA" w14:textId="77777777" w:rsidR="00E14BA7" w:rsidRPr="004A2C67" w:rsidRDefault="00E14BA7" w:rsidP="005D1CC6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Chọn bộ phim muốn xem</w:t>
            </w:r>
          </w:p>
          <w:p w14:paraId="7FBAA7E0" w14:textId="77777777" w:rsidR="00E14BA7" w:rsidRPr="004A2C67" w:rsidRDefault="00E14BA7" w:rsidP="005D1CC6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Xem phim đã chọn</w:t>
            </w:r>
          </w:p>
          <w:p w14:paraId="36C73636" w14:textId="77777777" w:rsidR="003515F4" w:rsidRPr="004A2C67" w:rsidRDefault="003515F4" w:rsidP="005D1CC6">
            <w:pPr>
              <w:pStyle w:val="BodyText"/>
              <w:numPr>
                <w:ilvl w:val="0"/>
                <w:numId w:val="14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4A2C67" w:rsidRPr="004A2C67" w14:paraId="024CEB63" w14:textId="77777777" w:rsidTr="00141869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CF81C" w14:textId="77777777" w:rsidR="003515F4" w:rsidRPr="004A2C67" w:rsidRDefault="003515F4" w:rsidP="00E14BA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73D0A" w14:textId="77777777" w:rsidR="003515F4" w:rsidRPr="004A2C67" w:rsidRDefault="00E14BA7" w:rsidP="00141869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>Không xem được phim</w:t>
            </w:r>
            <w:r w:rsidR="003515F4"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="003515F4"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>Xảy ra lỗi khi load phim hoặc trong quá trình xem phim</w:t>
            </w:r>
          </w:p>
          <w:p w14:paraId="120D6D92" w14:textId="77777777" w:rsidR="003515F4" w:rsidRPr="004A2C67" w:rsidRDefault="003515F4" w:rsidP="005D1CC6">
            <w:pPr>
              <w:pStyle w:val="ListParagraph"/>
              <w:numPr>
                <w:ilvl w:val="0"/>
                <w:numId w:val="4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>Hệ thống hiển thị</w:t>
            </w:r>
            <w:r w:rsidR="00E14BA7" w:rsidRPr="004A2C67">
              <w:rPr>
                <w:rFonts w:eastAsia="SimSun"/>
                <w:szCs w:val="24"/>
              </w:rPr>
              <w:t xml:space="preserve"> thông báo lỗi không load được phim</w:t>
            </w:r>
          </w:p>
          <w:p w14:paraId="283131B6" w14:textId="77777777" w:rsidR="003515F4" w:rsidRPr="004A2C67" w:rsidRDefault="003515F4" w:rsidP="005D1CC6">
            <w:pPr>
              <w:pStyle w:val="ListParagraph"/>
              <w:numPr>
                <w:ilvl w:val="0"/>
                <w:numId w:val="4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>Quay lại bước 3 trong luồng sự kiện chính</w:t>
            </w:r>
          </w:p>
        </w:tc>
      </w:tr>
      <w:tr w:rsidR="004A2C67" w:rsidRPr="004A2C67" w14:paraId="7F79C720" w14:textId="77777777" w:rsidTr="00141869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EE764" w14:textId="77777777" w:rsidR="003515F4" w:rsidRPr="004A2C67" w:rsidRDefault="00E14BA7" w:rsidP="00E14BA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FCA88" w14:textId="77777777" w:rsidR="003515F4" w:rsidRPr="004A2C67" w:rsidRDefault="00E14BA7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4A2C67" w:rsidRPr="004A2C67" w14:paraId="75865AE7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92369" w14:textId="77777777" w:rsidR="003515F4" w:rsidRPr="004A2C67" w:rsidRDefault="00E14BA7" w:rsidP="00E14BA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07F0A" w14:textId="77777777" w:rsidR="003515F4" w:rsidRPr="004A2C67" w:rsidRDefault="00E14BA7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4A2C67" w:rsidRPr="004A2C67" w14:paraId="15E88AF5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A3991" w14:textId="77777777" w:rsidR="000B701E" w:rsidRPr="004A2C67" w:rsidRDefault="000B701E" w:rsidP="000B701E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F4E03" w14:textId="77777777" w:rsidR="000B701E" w:rsidRPr="004A2C67" w:rsidRDefault="00A50AFF" w:rsidP="000B701E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Use case thành công: Người dùng xem phim</w:t>
            </w:r>
          </w:p>
          <w:p w14:paraId="314096DE" w14:textId="77777777" w:rsidR="00A50AFF" w:rsidRPr="004A2C67" w:rsidRDefault="00A50AFF" w:rsidP="000B701E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Use case thất bại: hiển thị thông báo lỗi không load được phim</w:t>
            </w:r>
          </w:p>
        </w:tc>
      </w:tr>
      <w:tr w:rsidR="000B701E" w:rsidRPr="004A2C67" w14:paraId="114D7F68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79759" w14:textId="77777777" w:rsidR="000B701E" w:rsidRPr="004A2C67" w:rsidRDefault="000B701E" w:rsidP="000B701E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5E99B" w14:textId="77777777" w:rsidR="000B701E" w:rsidRDefault="00671BEB" w:rsidP="00671BEB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</w:t>
            </w:r>
            <w:r w:rsidR="00053A32">
              <w:rPr>
                <w:szCs w:val="24"/>
                <w:lang w:val="en-US"/>
              </w:rPr>
              <w:t>Đánh giá</w:t>
            </w:r>
            <w:r w:rsidR="004B29A7">
              <w:rPr>
                <w:szCs w:val="24"/>
                <w:lang w:val="en-US"/>
              </w:rPr>
              <w:t>:</w:t>
            </w:r>
            <w:r>
              <w:rPr>
                <w:szCs w:val="24"/>
                <w:lang w:val="en-US"/>
              </w:rPr>
              <w:t xml:space="preserve"> </w:t>
            </w:r>
            <w:r w:rsidRPr="004A2C67">
              <w:rPr>
                <w:szCs w:val="24"/>
                <w:lang w:val="en-US"/>
              </w:rPr>
              <w:t xml:space="preserve">người dùng </w:t>
            </w:r>
            <w:r>
              <w:rPr>
                <w:szCs w:val="24"/>
                <w:lang w:val="en-US"/>
              </w:rPr>
              <w:t xml:space="preserve">đánh giá </w:t>
            </w:r>
            <w:r w:rsidR="001B6FB0">
              <w:rPr>
                <w:szCs w:val="24"/>
                <w:lang w:val="en-US"/>
              </w:rPr>
              <w:t xml:space="preserve">về </w:t>
            </w:r>
            <w:r>
              <w:rPr>
                <w:szCs w:val="24"/>
                <w:lang w:val="en-US"/>
              </w:rPr>
              <w:t xml:space="preserve">bộ </w:t>
            </w:r>
            <w:r w:rsidRPr="004A2C67">
              <w:rPr>
                <w:szCs w:val="24"/>
                <w:lang w:val="en-US"/>
              </w:rPr>
              <w:t xml:space="preserve">phim </w:t>
            </w:r>
          </w:p>
          <w:p w14:paraId="513FA298" w14:textId="77777777" w:rsidR="00671BEB" w:rsidRPr="004A2C67" w:rsidRDefault="00671BEB" w:rsidP="004B29A7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</w:t>
            </w:r>
            <w:r w:rsidR="00053A32">
              <w:rPr>
                <w:szCs w:val="24"/>
                <w:lang w:val="en-US"/>
              </w:rPr>
              <w:t>Bình luận</w:t>
            </w:r>
            <w:r w:rsidR="004B29A7">
              <w:rPr>
                <w:szCs w:val="24"/>
                <w:lang w:val="en-US"/>
              </w:rPr>
              <w:t xml:space="preserve">: </w:t>
            </w:r>
            <w:r w:rsidRPr="004A2C67">
              <w:rPr>
                <w:szCs w:val="24"/>
                <w:lang w:val="en-US"/>
              </w:rPr>
              <w:t xml:space="preserve">người dùng </w:t>
            </w:r>
            <w:r>
              <w:rPr>
                <w:szCs w:val="24"/>
                <w:lang w:val="en-US"/>
              </w:rPr>
              <w:t xml:space="preserve">bình luận </w:t>
            </w:r>
            <w:r w:rsidR="001B6FB0">
              <w:rPr>
                <w:szCs w:val="24"/>
                <w:lang w:val="en-US"/>
              </w:rPr>
              <w:t xml:space="preserve">về </w:t>
            </w:r>
            <w:r>
              <w:rPr>
                <w:szCs w:val="24"/>
                <w:lang w:val="en-US"/>
              </w:rPr>
              <w:t xml:space="preserve">bộ </w:t>
            </w:r>
            <w:r w:rsidRPr="004A2C67">
              <w:rPr>
                <w:szCs w:val="24"/>
                <w:lang w:val="en-US"/>
              </w:rPr>
              <w:t>phim</w:t>
            </w:r>
          </w:p>
        </w:tc>
      </w:tr>
    </w:tbl>
    <w:p w14:paraId="651D789E" w14:textId="77777777" w:rsidR="003515F4" w:rsidRPr="004A2C67" w:rsidRDefault="003515F4" w:rsidP="003515F4">
      <w:pPr>
        <w:rPr>
          <w:lang w:val="en-US"/>
        </w:rPr>
      </w:pPr>
    </w:p>
    <w:p w14:paraId="36A93C4F" w14:textId="77777777" w:rsidR="003515F4" w:rsidRPr="004A2C67" w:rsidRDefault="003515F4" w:rsidP="00A23833">
      <w:pPr>
        <w:pStyle w:val="Heading2"/>
        <w:spacing w:line="360" w:lineRule="auto"/>
        <w:jc w:val="both"/>
        <w:rPr>
          <w:lang w:val="en-US"/>
        </w:rPr>
      </w:pPr>
      <w:bookmarkStart w:id="13" w:name="_Toc32163367"/>
      <w:r w:rsidRPr="004A2C67">
        <w:rPr>
          <w:lang w:val="en-US"/>
        </w:rPr>
        <w:t xml:space="preserve">Đặc tả Use-case </w:t>
      </w:r>
      <w:r w:rsidR="00053A32">
        <w:rPr>
          <w:lang w:val="en-US"/>
        </w:rPr>
        <w:t>Tìm kiếm</w:t>
      </w:r>
      <w:r w:rsidRPr="004A2C67">
        <w:rPr>
          <w:lang w:val="en-US"/>
        </w:rPr>
        <w:t xml:space="preserve"> phim</w:t>
      </w:r>
      <w:bookmarkEnd w:id="1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4A2C67" w:rsidRPr="004A2C67" w14:paraId="22D30E78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B86A8" w14:textId="77777777" w:rsidR="000B701E" w:rsidRPr="004A2C67" w:rsidRDefault="000B701E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99A59" w14:textId="77777777" w:rsidR="000B701E" w:rsidRPr="004A2C67" w:rsidRDefault="000B701E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 w:rsidR="00C90FB3">
              <w:rPr>
                <w:rFonts w:eastAsia="SimSun"/>
                <w:b/>
                <w:lang w:val="en-US"/>
              </w:rPr>
              <w:t>4</w:t>
            </w:r>
          </w:p>
        </w:tc>
      </w:tr>
      <w:tr w:rsidR="004A2C67" w:rsidRPr="004A2C67" w14:paraId="4DDCE122" w14:textId="77777777" w:rsidTr="00141869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EC5AC" w14:textId="77777777" w:rsidR="000B701E" w:rsidRPr="004A2C67" w:rsidRDefault="000B701E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2142E" w14:textId="77777777" w:rsidR="000B701E" w:rsidRPr="004A2C67" w:rsidRDefault="00053A32" w:rsidP="00141869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Tìm kiếm</w:t>
            </w:r>
            <w:r w:rsidR="000B701E" w:rsidRPr="004A2C67">
              <w:rPr>
                <w:rFonts w:eastAsia="SimSun"/>
                <w:lang w:val="en-US"/>
              </w:rPr>
              <w:t xml:space="preserve"> phim</w:t>
            </w:r>
          </w:p>
        </w:tc>
      </w:tr>
      <w:tr w:rsidR="004A2C67" w:rsidRPr="004A2C67" w14:paraId="7CBFB5EB" w14:textId="77777777" w:rsidTr="00141869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5A693" w14:textId="77777777" w:rsidR="000B701E" w:rsidRPr="004A2C67" w:rsidRDefault="000B701E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42B59" w14:textId="77777777" w:rsidR="000B701E" w:rsidRPr="004A2C67" w:rsidRDefault="000B701E" w:rsidP="000B701E">
            <w:pPr>
              <w:rPr>
                <w:rFonts w:eastAsia="SimSun"/>
              </w:rPr>
            </w:pPr>
            <w:r w:rsidRPr="004A2C67">
              <w:rPr>
                <w:lang w:val="en-US"/>
              </w:rPr>
              <w:t>Người dùng tìm kiếm các bộ phim họ muốn xem tại website</w:t>
            </w:r>
          </w:p>
        </w:tc>
      </w:tr>
      <w:tr w:rsidR="004A2C67" w:rsidRPr="004A2C67" w14:paraId="650DE702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2E83D" w14:textId="77777777" w:rsidR="000B701E" w:rsidRPr="004A2C67" w:rsidRDefault="000B701E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44D58" w14:textId="77777777" w:rsidR="000B701E" w:rsidRPr="004A2C67" w:rsidRDefault="000B701E" w:rsidP="00141869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</w:t>
            </w:r>
            <w:r w:rsidR="00A50AFF" w:rsidRPr="004A2C67">
              <w:rPr>
                <w:rFonts w:eastAsia="SimSun"/>
                <w:szCs w:val="24"/>
                <w:lang w:val="en-US"/>
              </w:rPr>
              <w:t>Tìm kiếm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="00A50AFF" w:rsidRPr="004A2C67">
              <w:rPr>
                <w:rFonts w:eastAsia="SimSun"/>
                <w:szCs w:val="24"/>
                <w:lang w:val="en-US"/>
              </w:rPr>
              <w:t>tên phim</w:t>
            </w:r>
            <w:r w:rsidRPr="004A2C67">
              <w:rPr>
                <w:rFonts w:eastAsia="SimSun"/>
                <w:szCs w:val="24"/>
                <w:lang w:val="en-US"/>
              </w:rPr>
              <w:t xml:space="preserve"> bạn muốn xem</w:t>
            </w:r>
          </w:p>
          <w:p w14:paraId="1997F300" w14:textId="77777777" w:rsidR="000B701E" w:rsidRPr="004A2C67" w:rsidRDefault="000B701E" w:rsidP="005D1CC6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Người dùng gõ phim cần tìm kiếm</w:t>
            </w:r>
          </w:p>
          <w:p w14:paraId="75520C28" w14:textId="77777777" w:rsidR="000B701E" w:rsidRPr="004A2C67" w:rsidRDefault="000B701E" w:rsidP="005D1CC6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lastRenderedPageBreak/>
              <w:t>Hiển thị danh sách tìm thấy</w:t>
            </w:r>
          </w:p>
          <w:p w14:paraId="67A94D78" w14:textId="77777777" w:rsidR="000B701E" w:rsidRPr="004A2C67" w:rsidRDefault="000B701E" w:rsidP="005D1CC6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4A2C67" w:rsidRPr="004A2C67" w14:paraId="282793C0" w14:textId="77777777" w:rsidTr="00141869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1F93" w14:textId="77777777" w:rsidR="000B701E" w:rsidRPr="004A2C67" w:rsidRDefault="000B701E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lastRenderedPageBreak/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C412A" w14:textId="77777777" w:rsidR="000B701E" w:rsidRPr="004A2C67" w:rsidRDefault="000B701E" w:rsidP="00141869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>Không tìm được phim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>Website không tìm thấy phim người dùng muốn</w:t>
            </w:r>
          </w:p>
          <w:p w14:paraId="2BFCBE47" w14:textId="77777777" w:rsidR="000B701E" w:rsidRPr="004A2C67" w:rsidRDefault="000B701E" w:rsidP="005D1CC6">
            <w:pPr>
              <w:pStyle w:val="ListParagraph"/>
              <w:numPr>
                <w:ilvl w:val="0"/>
                <w:numId w:val="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không </w:t>
            </w:r>
            <w:r w:rsidR="00A50AFF" w:rsidRPr="004A2C67">
              <w:rPr>
                <w:rFonts w:eastAsia="SimSun"/>
                <w:szCs w:val="24"/>
                <w:lang w:val="en-US"/>
              </w:rPr>
              <w:t>tìm thấy</w:t>
            </w:r>
          </w:p>
          <w:p w14:paraId="1A1C715A" w14:textId="77777777" w:rsidR="00A50AFF" w:rsidRPr="004A2C67" w:rsidRDefault="00A50AFF" w:rsidP="005D1CC6">
            <w:pPr>
              <w:pStyle w:val="ListParagraph"/>
              <w:numPr>
                <w:ilvl w:val="0"/>
                <w:numId w:val="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Gợi ý 1 số bộ phim khác</w:t>
            </w:r>
          </w:p>
          <w:p w14:paraId="50354F14" w14:textId="77777777" w:rsidR="000B701E" w:rsidRPr="004A2C67" w:rsidRDefault="000B701E" w:rsidP="005D1CC6">
            <w:pPr>
              <w:pStyle w:val="ListParagraph"/>
              <w:numPr>
                <w:ilvl w:val="0"/>
                <w:numId w:val="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="00A50AFF"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4A2C67" w:rsidRPr="004A2C67" w14:paraId="131104D0" w14:textId="77777777" w:rsidTr="00141869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BEC4B" w14:textId="77777777" w:rsidR="000B701E" w:rsidRPr="004A2C67" w:rsidRDefault="000B701E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4ADED" w14:textId="77777777" w:rsidR="000B701E" w:rsidRPr="004A2C67" w:rsidRDefault="000B701E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4A2C67" w:rsidRPr="004A2C67" w14:paraId="11D136A4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25D62" w14:textId="77777777" w:rsidR="000B701E" w:rsidRPr="004A2C67" w:rsidRDefault="000B701E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52676" w14:textId="77777777" w:rsidR="000B701E" w:rsidRPr="004A2C67" w:rsidRDefault="000B701E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4A2C67" w:rsidRPr="004A2C67" w14:paraId="38C7D5F9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9E6C8" w14:textId="77777777" w:rsidR="00A50AFF" w:rsidRPr="004A2C67" w:rsidRDefault="00A50AFF" w:rsidP="00A50AFF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74FC9" w14:textId="77777777" w:rsidR="00A50AFF" w:rsidRPr="004A2C67" w:rsidRDefault="00A50AFF" w:rsidP="00A50AFF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Use case thành công: Người dùng tìm thấp bộ phim</w:t>
            </w:r>
          </w:p>
          <w:p w14:paraId="2E0CB6A6" w14:textId="77777777" w:rsidR="00A50AFF" w:rsidRPr="004A2C67" w:rsidRDefault="00A50AFF" w:rsidP="00A50AFF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Use case thất bại: hiển thị thông báo lỗi không tìm được phim</w:t>
            </w:r>
          </w:p>
        </w:tc>
      </w:tr>
      <w:tr w:rsidR="00A50AFF" w:rsidRPr="004A2C67" w14:paraId="15CB4672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878DD" w14:textId="77777777" w:rsidR="00A50AFF" w:rsidRPr="004A2C67" w:rsidRDefault="00A50AFF" w:rsidP="00A50AFF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19418" w14:textId="77777777" w:rsidR="00A50AFF" w:rsidRPr="004A2C67" w:rsidRDefault="00A50AFF" w:rsidP="00A50AFF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Use case Xem phim: người dùng xem phim họ đã tìm thấy</w:t>
            </w:r>
          </w:p>
        </w:tc>
      </w:tr>
    </w:tbl>
    <w:p w14:paraId="325A4248" w14:textId="77777777" w:rsidR="000B701E" w:rsidRPr="004A2C67" w:rsidRDefault="000B701E" w:rsidP="000B701E">
      <w:pPr>
        <w:rPr>
          <w:lang w:val="en-US"/>
        </w:rPr>
      </w:pPr>
    </w:p>
    <w:p w14:paraId="4BAD86D8" w14:textId="77777777" w:rsidR="000B701E" w:rsidRPr="004A2C67" w:rsidRDefault="003515F4" w:rsidP="00A23833">
      <w:pPr>
        <w:pStyle w:val="Heading2"/>
        <w:spacing w:line="360" w:lineRule="auto"/>
        <w:jc w:val="both"/>
        <w:rPr>
          <w:lang w:val="en-US"/>
        </w:rPr>
      </w:pPr>
      <w:bookmarkStart w:id="14" w:name="_Toc32163368"/>
      <w:r w:rsidRPr="004A2C67">
        <w:rPr>
          <w:lang w:val="en-US"/>
        </w:rPr>
        <w:t xml:space="preserve">Đặc tả Use-case </w:t>
      </w:r>
      <w:r w:rsidR="00053A32">
        <w:rPr>
          <w:lang w:val="en-US"/>
        </w:rPr>
        <w:t>Đánh giá</w:t>
      </w:r>
      <w:bookmarkEnd w:id="14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4A2C67" w:rsidRPr="004A2C67" w14:paraId="2610BAED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AD945" w14:textId="77777777" w:rsidR="00A50AFF" w:rsidRPr="004A2C67" w:rsidRDefault="00A50AFF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E0CE0" w14:textId="77777777" w:rsidR="00A50AFF" w:rsidRPr="004A2C67" w:rsidRDefault="00A50AFF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 w:rsidR="00C90FB3">
              <w:rPr>
                <w:rFonts w:eastAsia="SimSun"/>
                <w:b/>
                <w:lang w:val="en-US"/>
              </w:rPr>
              <w:t>5</w:t>
            </w:r>
          </w:p>
        </w:tc>
      </w:tr>
      <w:tr w:rsidR="004A2C67" w:rsidRPr="004A2C67" w14:paraId="5995B67F" w14:textId="77777777" w:rsidTr="00141869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FEFDC" w14:textId="77777777" w:rsidR="00A50AFF" w:rsidRPr="004A2C67" w:rsidRDefault="00A50AFF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1BBFD" w14:textId="77777777" w:rsidR="00A50AFF" w:rsidRPr="004A2C67" w:rsidRDefault="00053A32" w:rsidP="00141869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Đánh giá</w:t>
            </w:r>
          </w:p>
        </w:tc>
      </w:tr>
      <w:tr w:rsidR="004A2C67" w:rsidRPr="004A2C67" w14:paraId="02E7637E" w14:textId="77777777" w:rsidTr="00141869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6FAF4" w14:textId="77777777" w:rsidR="00A50AFF" w:rsidRPr="004A2C67" w:rsidRDefault="00A50AFF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65428" w14:textId="77777777" w:rsidR="00A50AFF" w:rsidRPr="004A2C67" w:rsidRDefault="00A50AFF" w:rsidP="00A50AFF">
            <w:pPr>
              <w:rPr>
                <w:rFonts w:eastAsia="SimSun"/>
              </w:rPr>
            </w:pPr>
            <w:r w:rsidRPr="004A2C67">
              <w:rPr>
                <w:lang w:val="en-US"/>
              </w:rPr>
              <w:t xml:space="preserve">Người dùng đánh giá các bộ phim </w:t>
            </w:r>
          </w:p>
        </w:tc>
      </w:tr>
      <w:tr w:rsidR="004A2C67" w:rsidRPr="004A2C67" w14:paraId="35DD91B8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08DE7" w14:textId="77777777" w:rsidR="00A50AFF" w:rsidRPr="004A2C67" w:rsidRDefault="00A50AFF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08215" w14:textId="77777777" w:rsidR="00A50AFF" w:rsidRPr="004A2C67" w:rsidRDefault="00A50AFF" w:rsidP="00141869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Pr="004A2C67">
              <w:rPr>
                <w:rFonts w:eastAsia="SimSun"/>
                <w:szCs w:val="24"/>
                <w:lang w:val="en-US"/>
              </w:rPr>
              <w:t>phần đánh giá phim bạn đang xem</w:t>
            </w:r>
          </w:p>
          <w:p w14:paraId="747B1BB7" w14:textId="77777777" w:rsidR="00A50AFF" w:rsidRPr="004A2C67" w:rsidRDefault="00A50AFF" w:rsidP="005D1CC6">
            <w:pPr>
              <w:pStyle w:val="BodyText"/>
              <w:numPr>
                <w:ilvl w:val="0"/>
                <w:numId w:val="7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Người dùng xem phim</w:t>
            </w:r>
          </w:p>
          <w:p w14:paraId="31E3279A" w14:textId="77777777" w:rsidR="00A50AFF" w:rsidRPr="006D625B" w:rsidRDefault="00A50AFF" w:rsidP="005D1CC6">
            <w:pPr>
              <w:pStyle w:val="BodyText"/>
              <w:numPr>
                <w:ilvl w:val="0"/>
                <w:numId w:val="7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 xml:space="preserve">Chọn đánh giá bộ phim </w:t>
            </w:r>
          </w:p>
          <w:p w14:paraId="72731CFA" w14:textId="77777777" w:rsidR="006D625B" w:rsidRPr="004A2C67" w:rsidRDefault="006D625B" w:rsidP="005D1CC6">
            <w:pPr>
              <w:pStyle w:val="BodyText"/>
              <w:numPr>
                <w:ilvl w:val="0"/>
                <w:numId w:val="7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Đánh giá bộ phim thành công</w:t>
            </w:r>
          </w:p>
          <w:p w14:paraId="452BA173" w14:textId="77777777" w:rsidR="00A50AFF" w:rsidRPr="004A2C67" w:rsidRDefault="00A50AFF" w:rsidP="005D1CC6">
            <w:pPr>
              <w:pStyle w:val="BodyText"/>
              <w:numPr>
                <w:ilvl w:val="0"/>
                <w:numId w:val="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4A2C67" w:rsidRPr="004A2C67" w14:paraId="53C19666" w14:textId="77777777" w:rsidTr="00141869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C0AA0" w14:textId="77777777" w:rsidR="00A50AFF" w:rsidRPr="004A2C67" w:rsidRDefault="00A50AFF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05A3F" w14:textId="77777777" w:rsidR="00A50AFF" w:rsidRPr="004A2C67" w:rsidRDefault="00A50AFF" w:rsidP="00141869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 w:rsidR="00923E54" w:rsidRPr="004A2C67">
              <w:rPr>
                <w:rFonts w:eastAsia="SimSun"/>
                <w:b/>
                <w:szCs w:val="24"/>
                <w:u w:val="single"/>
                <w:lang w:val="en-US"/>
              </w:rPr>
              <w:t>đánh giá</w:t>
            </w: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 được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</w:t>
            </w:r>
            <w:r w:rsidR="00923E54" w:rsidRPr="004A2C67">
              <w:rPr>
                <w:rFonts w:eastAsia="SimSun"/>
                <w:szCs w:val="24"/>
                <w:lang w:val="en-US"/>
              </w:rPr>
              <w:t>bị lỗi không đánh giá được phim</w:t>
            </w:r>
          </w:p>
          <w:p w14:paraId="16B2C641" w14:textId="77777777" w:rsidR="00A50AFF" w:rsidRPr="004A2C67" w:rsidRDefault="00A50AFF" w:rsidP="005D1CC6">
            <w:pPr>
              <w:pStyle w:val="ListParagraph"/>
              <w:numPr>
                <w:ilvl w:val="0"/>
                <w:numId w:val="8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="00923E54" w:rsidRPr="004A2C67">
              <w:rPr>
                <w:rFonts w:eastAsia="SimSun"/>
                <w:szCs w:val="24"/>
                <w:lang w:val="en-US"/>
              </w:rPr>
              <w:t>lỗi không đánh giá được</w:t>
            </w:r>
          </w:p>
          <w:p w14:paraId="636C7B43" w14:textId="77777777" w:rsidR="00A50AFF" w:rsidRPr="004A2C67" w:rsidRDefault="00A50AFF" w:rsidP="005D1CC6">
            <w:pPr>
              <w:pStyle w:val="ListParagraph"/>
              <w:numPr>
                <w:ilvl w:val="0"/>
                <w:numId w:val="8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4A2C67" w:rsidRPr="004A2C67" w14:paraId="38AC8438" w14:textId="77777777" w:rsidTr="00141869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3B7D2" w14:textId="77777777" w:rsidR="00A50AFF" w:rsidRPr="004A2C67" w:rsidRDefault="00A50AFF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FDB4A" w14:textId="77777777" w:rsidR="00A50AFF" w:rsidRPr="004A2C67" w:rsidRDefault="00A50AFF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4A2C67" w:rsidRPr="004A2C67" w14:paraId="6CB20E61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9261E" w14:textId="77777777" w:rsidR="00A50AFF" w:rsidRPr="004A2C67" w:rsidRDefault="00A50AFF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83B91" w14:textId="77777777" w:rsidR="00A50AFF" w:rsidRPr="004A2C67" w:rsidRDefault="00923E54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Phài thực hiện Use case Xem phim</w:t>
            </w:r>
          </w:p>
        </w:tc>
      </w:tr>
      <w:tr w:rsidR="004A2C67" w:rsidRPr="004A2C67" w14:paraId="3EF3AFDC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E7DE0" w14:textId="77777777" w:rsidR="00A50AFF" w:rsidRPr="004A2C67" w:rsidRDefault="00A50AFF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lastRenderedPageBreak/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FBDBC" w14:textId="77777777" w:rsidR="00A50AFF" w:rsidRPr="004A2C67" w:rsidRDefault="00A50AFF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Người dùng </w:t>
            </w:r>
            <w:r w:rsidR="00923E54" w:rsidRPr="004A2C67">
              <w:rPr>
                <w:szCs w:val="24"/>
                <w:lang w:val="en-US"/>
              </w:rPr>
              <w:t>đánh giá được</w:t>
            </w:r>
            <w:r w:rsidRPr="004A2C67">
              <w:rPr>
                <w:szCs w:val="24"/>
                <w:lang w:val="en-US"/>
              </w:rPr>
              <w:t xml:space="preserve"> bộ phim</w:t>
            </w:r>
          </w:p>
          <w:p w14:paraId="7C6EBA72" w14:textId="77777777" w:rsidR="00A50AFF" w:rsidRPr="004A2C67" w:rsidRDefault="00A50AFF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không </w:t>
            </w:r>
            <w:r w:rsidR="00923E54" w:rsidRPr="004A2C67">
              <w:rPr>
                <w:szCs w:val="24"/>
                <w:lang w:val="en-US"/>
              </w:rPr>
              <w:t xml:space="preserve">đánh giá </w:t>
            </w:r>
            <w:r w:rsidRPr="004A2C67">
              <w:rPr>
                <w:szCs w:val="24"/>
                <w:lang w:val="en-US"/>
              </w:rPr>
              <w:t>được phim</w:t>
            </w:r>
          </w:p>
        </w:tc>
      </w:tr>
      <w:tr w:rsidR="00A50AFF" w:rsidRPr="004A2C67" w14:paraId="542DD1E1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E5BEC" w14:textId="77777777" w:rsidR="00A50AFF" w:rsidRPr="004A2C67" w:rsidRDefault="00A50AFF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92DC6" w14:textId="77777777" w:rsidR="00A50AFF" w:rsidRPr="004A2C67" w:rsidRDefault="00671BEB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</w:tbl>
    <w:p w14:paraId="7CD9937B" w14:textId="77777777" w:rsidR="00A50AFF" w:rsidRPr="004A2C67" w:rsidRDefault="00A50AFF" w:rsidP="00A50AFF">
      <w:pPr>
        <w:rPr>
          <w:lang w:val="en-US"/>
        </w:rPr>
      </w:pPr>
    </w:p>
    <w:p w14:paraId="41FBC15B" w14:textId="77777777" w:rsidR="00A50AFF" w:rsidRPr="004A2C67" w:rsidRDefault="00A23833" w:rsidP="00A50AFF">
      <w:pPr>
        <w:pStyle w:val="Heading2"/>
        <w:spacing w:line="360" w:lineRule="auto"/>
        <w:jc w:val="both"/>
        <w:rPr>
          <w:lang w:val="en-US"/>
        </w:rPr>
      </w:pPr>
      <w:r w:rsidRPr="004A2C67">
        <w:rPr>
          <w:lang w:val="en-US"/>
        </w:rPr>
        <w:t xml:space="preserve"> </w:t>
      </w:r>
      <w:bookmarkStart w:id="15" w:name="_Toc32163369"/>
      <w:r w:rsidR="00A50AFF" w:rsidRPr="004A2C67">
        <w:rPr>
          <w:lang w:val="en-US"/>
        </w:rPr>
        <w:t xml:space="preserve">Đặc tả Use-case </w:t>
      </w:r>
      <w:r w:rsidR="00053A32">
        <w:rPr>
          <w:lang w:val="en-US"/>
        </w:rPr>
        <w:t>Bình luận</w:t>
      </w:r>
      <w:bookmarkEnd w:id="1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4A2C67" w:rsidRPr="004A2C67" w14:paraId="33E3535E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59AA5" w14:textId="77777777" w:rsidR="00923E54" w:rsidRPr="004A2C67" w:rsidRDefault="00923E54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A9CF0" w14:textId="77777777" w:rsidR="00923E54" w:rsidRPr="004A2C67" w:rsidRDefault="00923E54" w:rsidP="00141869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 w:rsidR="00C90FB3">
              <w:rPr>
                <w:rFonts w:eastAsia="SimSun"/>
                <w:b/>
                <w:lang w:val="en-US"/>
              </w:rPr>
              <w:t>6</w:t>
            </w:r>
          </w:p>
        </w:tc>
      </w:tr>
      <w:tr w:rsidR="004A2C67" w:rsidRPr="004A2C67" w14:paraId="4A52F400" w14:textId="77777777" w:rsidTr="00141869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0F1F" w14:textId="77777777" w:rsidR="00923E54" w:rsidRPr="004A2C67" w:rsidRDefault="00923E54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AE729" w14:textId="77777777" w:rsidR="00923E54" w:rsidRPr="004A2C67" w:rsidRDefault="00053A32" w:rsidP="00141869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Bình luận</w:t>
            </w:r>
          </w:p>
        </w:tc>
      </w:tr>
      <w:tr w:rsidR="004A2C67" w:rsidRPr="004A2C67" w14:paraId="4A319833" w14:textId="77777777" w:rsidTr="00141869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77140" w14:textId="77777777" w:rsidR="00923E54" w:rsidRPr="004A2C67" w:rsidRDefault="00923E54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08880" w14:textId="77777777" w:rsidR="00923E54" w:rsidRPr="004A2C67" w:rsidRDefault="00923E54" w:rsidP="00923E54">
            <w:pPr>
              <w:rPr>
                <w:rFonts w:eastAsia="SimSun"/>
              </w:rPr>
            </w:pPr>
            <w:r w:rsidRPr="004A2C67">
              <w:rPr>
                <w:lang w:val="en-US"/>
              </w:rPr>
              <w:t xml:space="preserve">Người dùng bình luận các bộ phim </w:t>
            </w:r>
          </w:p>
        </w:tc>
      </w:tr>
      <w:tr w:rsidR="004A2C67" w:rsidRPr="004A2C67" w14:paraId="62149251" w14:textId="77777777" w:rsidTr="00141869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8C68C" w14:textId="77777777" w:rsidR="00923E54" w:rsidRPr="004A2C67" w:rsidRDefault="00923E54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5E9E3" w14:textId="77777777" w:rsidR="00923E54" w:rsidRPr="004A2C67" w:rsidRDefault="00923E54" w:rsidP="00141869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Pr="004A2C67">
              <w:rPr>
                <w:rFonts w:eastAsia="SimSun"/>
                <w:szCs w:val="24"/>
                <w:lang w:val="en-US"/>
              </w:rPr>
              <w:t>phần bình luận phim bạn đang xem</w:t>
            </w:r>
          </w:p>
          <w:p w14:paraId="5D7A7B36" w14:textId="77777777" w:rsidR="00923E54" w:rsidRPr="004A2C67" w:rsidRDefault="00923E54" w:rsidP="005D1CC6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Người dùng xem phim</w:t>
            </w:r>
          </w:p>
          <w:p w14:paraId="3ED5A6FA" w14:textId="77777777" w:rsidR="00923E54" w:rsidRPr="004A2C67" w:rsidRDefault="00923E54" w:rsidP="005D1CC6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 xml:space="preserve">Gõ nội dung bình luận của bạn về bộ phim </w:t>
            </w:r>
          </w:p>
          <w:p w14:paraId="25738EED" w14:textId="77777777" w:rsidR="00923E54" w:rsidRPr="006D625B" w:rsidRDefault="00923E54" w:rsidP="005D1CC6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Chọn “Gửi” để gửi bình luận của bạn</w:t>
            </w:r>
          </w:p>
          <w:p w14:paraId="5D3EE639" w14:textId="77777777" w:rsidR="006D625B" w:rsidRPr="006D625B" w:rsidRDefault="006D625B" w:rsidP="005D1CC6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Cs w:val="24"/>
              </w:rPr>
            </w:pPr>
            <w:r w:rsidRPr="006D625B">
              <w:rPr>
                <w:rFonts w:eastAsia="SimSun"/>
                <w:szCs w:val="24"/>
                <w:lang w:val="en-US"/>
              </w:rPr>
              <w:t>Bình luận bộ phim thành công</w:t>
            </w:r>
          </w:p>
          <w:p w14:paraId="51130786" w14:textId="77777777" w:rsidR="00923E54" w:rsidRPr="004A2C67" w:rsidRDefault="00923E54" w:rsidP="005D1CC6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4A2C67" w:rsidRPr="004A2C67" w14:paraId="2D2CA32B" w14:textId="77777777" w:rsidTr="00141869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2A2E" w14:textId="77777777" w:rsidR="00923E54" w:rsidRPr="004A2C67" w:rsidRDefault="00923E54" w:rsidP="00141869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5111C" w14:textId="77777777" w:rsidR="00923E54" w:rsidRPr="004A2C67" w:rsidRDefault="00923E54" w:rsidP="00141869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>Không bình luận được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>Website bị lỗi không bình luận được bộ phim</w:t>
            </w:r>
          </w:p>
          <w:p w14:paraId="67CE3650" w14:textId="77777777" w:rsidR="00923E54" w:rsidRPr="004A2C67" w:rsidRDefault="00923E54" w:rsidP="005D1CC6">
            <w:pPr>
              <w:pStyle w:val="ListParagraph"/>
              <w:numPr>
                <w:ilvl w:val="0"/>
                <w:numId w:val="10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>lỗi không bình luận được</w:t>
            </w:r>
          </w:p>
          <w:p w14:paraId="6D067E6A" w14:textId="77777777" w:rsidR="00923E54" w:rsidRPr="004A2C67" w:rsidRDefault="00923E54" w:rsidP="005D1CC6">
            <w:pPr>
              <w:pStyle w:val="ListParagraph"/>
              <w:numPr>
                <w:ilvl w:val="0"/>
                <w:numId w:val="10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4A2C67" w:rsidRPr="004A2C67" w14:paraId="2C13F20B" w14:textId="77777777" w:rsidTr="00141869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C6970" w14:textId="77777777" w:rsidR="00923E54" w:rsidRPr="004A2C67" w:rsidRDefault="00923E54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5A5BC" w14:textId="77777777" w:rsidR="00923E54" w:rsidRPr="004A2C67" w:rsidRDefault="00923E54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  <w:tr w:rsidR="004A2C67" w:rsidRPr="004A2C67" w14:paraId="4138197F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9542F" w14:textId="77777777" w:rsidR="00923E54" w:rsidRPr="004A2C67" w:rsidRDefault="00923E54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F4DC9" w14:textId="77777777" w:rsidR="00923E54" w:rsidRPr="004A2C67" w:rsidRDefault="00923E54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Phài thực hiện Use case Xem phim</w:t>
            </w:r>
          </w:p>
        </w:tc>
      </w:tr>
      <w:tr w:rsidR="004A2C67" w:rsidRPr="004A2C67" w14:paraId="5D2D5194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6F22F" w14:textId="77777777" w:rsidR="00923E54" w:rsidRPr="004A2C67" w:rsidRDefault="00923E54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5AEC4" w14:textId="77777777" w:rsidR="00923E54" w:rsidRPr="004A2C67" w:rsidRDefault="00923E54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Người dùng </w:t>
            </w:r>
            <w:r w:rsidRPr="004A2C67">
              <w:rPr>
                <w:rFonts w:eastAsia="SimSun"/>
                <w:szCs w:val="24"/>
                <w:lang w:val="en-US"/>
              </w:rPr>
              <w:t xml:space="preserve">bình luận </w:t>
            </w:r>
            <w:r w:rsidRPr="004A2C67">
              <w:rPr>
                <w:szCs w:val="24"/>
                <w:lang w:val="en-US"/>
              </w:rPr>
              <w:t>được bộ phim</w:t>
            </w:r>
          </w:p>
          <w:p w14:paraId="4A3E9029" w14:textId="77777777" w:rsidR="00923E54" w:rsidRPr="004A2C67" w:rsidRDefault="00923E54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không </w:t>
            </w:r>
            <w:r w:rsidRPr="004A2C67">
              <w:rPr>
                <w:rFonts w:eastAsia="SimSun"/>
                <w:szCs w:val="24"/>
                <w:lang w:val="en-US"/>
              </w:rPr>
              <w:t xml:space="preserve">bình luận </w:t>
            </w:r>
            <w:r w:rsidRPr="004A2C67">
              <w:rPr>
                <w:szCs w:val="24"/>
                <w:lang w:val="en-US"/>
              </w:rPr>
              <w:t>được phim</w:t>
            </w:r>
          </w:p>
        </w:tc>
      </w:tr>
      <w:tr w:rsidR="00C90FB3" w:rsidRPr="004A2C67" w14:paraId="3FDA8CFA" w14:textId="77777777" w:rsidTr="00141869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F8F0E" w14:textId="77777777" w:rsidR="00923E54" w:rsidRPr="004A2C67" w:rsidRDefault="00923E54" w:rsidP="00141869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FE254" w14:textId="77777777" w:rsidR="00923E54" w:rsidRPr="004A2C67" w:rsidRDefault="00923E54" w:rsidP="0014186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>Không có</w:t>
            </w:r>
          </w:p>
        </w:tc>
      </w:tr>
    </w:tbl>
    <w:p w14:paraId="3E5F3234" w14:textId="77777777" w:rsidR="00A50AFF" w:rsidRPr="004A2C67" w:rsidRDefault="00A50AFF" w:rsidP="00A50AFF">
      <w:pPr>
        <w:rPr>
          <w:lang w:val="en-US"/>
        </w:rPr>
      </w:pPr>
    </w:p>
    <w:p w14:paraId="6515D77F" w14:textId="77777777" w:rsidR="00923E54" w:rsidRPr="004A2C67" w:rsidRDefault="00923E54" w:rsidP="00923E54">
      <w:pPr>
        <w:rPr>
          <w:lang w:val="en-US"/>
        </w:rPr>
      </w:pPr>
    </w:p>
    <w:p w14:paraId="11F8FE7A" w14:textId="77777777" w:rsidR="00314A6B" w:rsidRDefault="00160245" w:rsidP="00A23833">
      <w:pPr>
        <w:pStyle w:val="Heading2"/>
        <w:spacing w:line="360" w:lineRule="auto"/>
        <w:jc w:val="both"/>
        <w:rPr>
          <w:lang w:val="en-US"/>
        </w:rPr>
      </w:pPr>
      <w:bookmarkStart w:id="16" w:name="_Toc32163370"/>
      <w:r w:rsidRPr="004A2C67">
        <w:rPr>
          <w:lang w:val="en-US"/>
        </w:rPr>
        <w:t>Đặc tả Use-case</w:t>
      </w:r>
      <w:r w:rsidR="00314A6B">
        <w:rPr>
          <w:lang w:val="en-US"/>
        </w:rPr>
        <w:t xml:space="preserve"> </w:t>
      </w:r>
      <w:r w:rsidR="00053A32">
        <w:rPr>
          <w:lang w:val="en-US"/>
        </w:rPr>
        <w:t>Lưu</w:t>
      </w:r>
      <w:r w:rsidR="00314A6B">
        <w:rPr>
          <w:lang w:val="en-US"/>
        </w:rPr>
        <w:t xml:space="preserve"> phim</w:t>
      </w:r>
      <w:bookmarkEnd w:id="16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314A6B" w:rsidRPr="004A2C67" w14:paraId="31B1C08A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751E9" w14:textId="77777777" w:rsidR="00314A6B" w:rsidRPr="004A2C67" w:rsidRDefault="00314A6B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E04FB" w14:textId="77777777" w:rsidR="00314A6B" w:rsidRPr="004A2C67" w:rsidRDefault="00314A6B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7</w:t>
            </w:r>
          </w:p>
        </w:tc>
      </w:tr>
      <w:tr w:rsidR="00314A6B" w:rsidRPr="004A2C67" w14:paraId="01A2580D" w14:textId="77777777" w:rsidTr="00CC21B5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4402F" w14:textId="77777777" w:rsidR="00314A6B" w:rsidRPr="004A2C67" w:rsidRDefault="00314A6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F1194" w14:textId="77777777" w:rsidR="00314A6B" w:rsidRPr="004A2C67" w:rsidRDefault="00053A32" w:rsidP="00CC21B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Lưu</w:t>
            </w:r>
            <w:r w:rsidR="00314A6B">
              <w:rPr>
                <w:rFonts w:eastAsia="SimSun"/>
                <w:lang w:val="en-US"/>
              </w:rPr>
              <w:t xml:space="preserve"> phim</w:t>
            </w:r>
          </w:p>
        </w:tc>
      </w:tr>
      <w:tr w:rsidR="00314A6B" w:rsidRPr="004A2C67" w14:paraId="4F329600" w14:textId="77777777" w:rsidTr="00CC21B5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892CF" w14:textId="77777777" w:rsidR="00314A6B" w:rsidRPr="004A2C67" w:rsidRDefault="00314A6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lastRenderedPageBreak/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4EFDB" w14:textId="77777777" w:rsidR="00314A6B" w:rsidRPr="004A2C67" w:rsidRDefault="00314A6B" w:rsidP="00CC21B5">
            <w:pPr>
              <w:rPr>
                <w:rFonts w:eastAsia="SimSun"/>
              </w:rPr>
            </w:pPr>
            <w:r>
              <w:rPr>
                <w:lang w:val="en-US"/>
              </w:rPr>
              <w:t>Người dùng lưu các bộ phim yêu thích</w:t>
            </w:r>
          </w:p>
        </w:tc>
      </w:tr>
      <w:tr w:rsidR="000B1D9F" w:rsidRPr="004A2C67" w14:paraId="535FCC8D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157FD" w14:textId="77777777" w:rsidR="000B1D9F" w:rsidRPr="004A2C67" w:rsidRDefault="000B1D9F" w:rsidP="000B1D9F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96485" w14:textId="77777777" w:rsidR="000B1D9F" w:rsidRPr="004A2C67" w:rsidRDefault="000B1D9F" w:rsidP="000B1D9F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Pr="004A2C67">
              <w:rPr>
                <w:rFonts w:eastAsia="SimSun"/>
                <w:szCs w:val="24"/>
                <w:lang w:val="en-US"/>
              </w:rPr>
              <w:t>phim bạ</w:t>
            </w:r>
            <w:r>
              <w:rPr>
                <w:rFonts w:eastAsia="SimSun"/>
                <w:szCs w:val="24"/>
                <w:lang w:val="en-US"/>
              </w:rPr>
              <w:t>n yêu thích</w:t>
            </w:r>
          </w:p>
          <w:p w14:paraId="59E21376" w14:textId="77777777" w:rsidR="000B1D9F" w:rsidRPr="004A2C67" w:rsidRDefault="000B1D9F" w:rsidP="005D1CC6">
            <w:pPr>
              <w:pStyle w:val="BodyText"/>
              <w:numPr>
                <w:ilvl w:val="0"/>
                <w:numId w:val="15"/>
              </w:numPr>
              <w:spacing w:line="276" w:lineRule="auto"/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  <w:lang w:val="en-US"/>
              </w:rPr>
              <w:t>Người</w:t>
            </w:r>
            <w:r w:rsidR="006D625B">
              <w:rPr>
                <w:rFonts w:eastAsia="SimSun"/>
                <w:szCs w:val="24"/>
                <w:lang w:val="en-US"/>
              </w:rPr>
              <w:t xml:space="preserve"> dùng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>
              <w:rPr>
                <w:rFonts w:eastAsia="SimSun"/>
                <w:szCs w:val="24"/>
                <w:lang w:val="en-US"/>
              </w:rPr>
              <w:t>chọn phim yêu thích</w:t>
            </w:r>
          </w:p>
          <w:p w14:paraId="51118B34" w14:textId="77777777" w:rsidR="000B1D9F" w:rsidRDefault="000B1D9F" w:rsidP="005D1CC6">
            <w:pPr>
              <w:pStyle w:val="BodyText"/>
              <w:numPr>
                <w:ilvl w:val="0"/>
                <w:numId w:val="1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Chọn nút lưu phim</w:t>
            </w:r>
          </w:p>
          <w:p w14:paraId="291634F7" w14:textId="77777777" w:rsidR="006D625B" w:rsidRPr="006D625B" w:rsidRDefault="006D625B" w:rsidP="005D1CC6">
            <w:pPr>
              <w:pStyle w:val="BodyText"/>
              <w:numPr>
                <w:ilvl w:val="0"/>
                <w:numId w:val="1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6D625B">
              <w:rPr>
                <w:rFonts w:eastAsia="SimSun"/>
                <w:szCs w:val="24"/>
                <w:lang w:val="en-US"/>
              </w:rPr>
              <w:t>Lưu bộ phim thành công</w:t>
            </w:r>
          </w:p>
          <w:p w14:paraId="53FAB0DC" w14:textId="77777777" w:rsidR="000B1D9F" w:rsidRPr="004A2C67" w:rsidRDefault="000B1D9F" w:rsidP="005D1CC6">
            <w:pPr>
              <w:pStyle w:val="BodyText"/>
              <w:numPr>
                <w:ilvl w:val="0"/>
                <w:numId w:val="1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0B1D9F" w:rsidRPr="004A2C67" w14:paraId="4E5D2D22" w14:textId="77777777" w:rsidTr="00CC21B5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714E4" w14:textId="77777777" w:rsidR="000B1D9F" w:rsidRPr="004A2C67" w:rsidRDefault="000B1D9F" w:rsidP="000B1D9F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9363C" w14:textId="77777777" w:rsidR="000B1D9F" w:rsidRPr="004A2C67" w:rsidRDefault="000B1D9F" w:rsidP="000B1D9F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>
              <w:rPr>
                <w:rFonts w:eastAsia="SimSun"/>
                <w:b/>
                <w:szCs w:val="24"/>
                <w:u w:val="single"/>
                <w:lang w:val="en-US"/>
              </w:rPr>
              <w:t>lưu</w:t>
            </w: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 được phim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>
              <w:rPr>
                <w:rFonts w:eastAsia="SimSun"/>
                <w:szCs w:val="24"/>
                <w:lang w:val="en-US"/>
              </w:rPr>
              <w:t>lưu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 bộ phim</w:t>
            </w:r>
          </w:p>
          <w:p w14:paraId="7912799B" w14:textId="77777777" w:rsidR="000B1D9F" w:rsidRPr="004A2C67" w:rsidRDefault="000B1D9F" w:rsidP="005D1CC6">
            <w:pPr>
              <w:pStyle w:val="ListParagraph"/>
              <w:numPr>
                <w:ilvl w:val="0"/>
                <w:numId w:val="1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không </w:t>
            </w:r>
            <w:r>
              <w:rPr>
                <w:rFonts w:eastAsia="SimSun"/>
                <w:szCs w:val="24"/>
                <w:lang w:val="en-US"/>
              </w:rPr>
              <w:t>lưu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</w:t>
            </w:r>
          </w:p>
          <w:p w14:paraId="54D01908" w14:textId="77777777" w:rsidR="000B1D9F" w:rsidRPr="004A2C67" w:rsidRDefault="000B1D9F" w:rsidP="005D1CC6">
            <w:pPr>
              <w:pStyle w:val="ListParagraph"/>
              <w:numPr>
                <w:ilvl w:val="0"/>
                <w:numId w:val="1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0B1D9F" w:rsidRPr="004A2C67" w14:paraId="5A18BB26" w14:textId="77777777" w:rsidTr="00CC21B5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95A66" w14:textId="77777777" w:rsidR="000B1D9F" w:rsidRPr="004A2C67" w:rsidRDefault="000B1D9F" w:rsidP="000B1D9F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DEE39" w14:textId="77777777" w:rsidR="000B1D9F" w:rsidRPr="004A2C67" w:rsidRDefault="0073713A" w:rsidP="0073713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  <w:tr w:rsidR="000B1D9F" w:rsidRPr="004A2C67" w14:paraId="509B6797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094B9" w14:textId="77777777" w:rsidR="000B1D9F" w:rsidRPr="004A2C67" w:rsidRDefault="000B1D9F" w:rsidP="000B1D9F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63C13" w14:textId="77777777" w:rsidR="000B1D9F" w:rsidRPr="004A2C67" w:rsidRDefault="0073713A" w:rsidP="000B1D9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 case </w:t>
            </w:r>
            <w:r w:rsidR="00053A32">
              <w:rPr>
                <w:szCs w:val="24"/>
                <w:lang w:val="en-US"/>
              </w:rPr>
              <w:t>Đăng nhập</w:t>
            </w:r>
            <w:r>
              <w:rPr>
                <w:szCs w:val="24"/>
                <w:lang w:val="en-US"/>
              </w:rPr>
              <w:t>: Người dùng phải đăng nhập để thực hiện chức năng lưu phim</w:t>
            </w:r>
          </w:p>
        </w:tc>
      </w:tr>
      <w:tr w:rsidR="000B1D9F" w:rsidRPr="004A2C67" w14:paraId="7A6852E9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EFA8" w14:textId="77777777" w:rsidR="000B1D9F" w:rsidRPr="004A2C67" w:rsidRDefault="000B1D9F" w:rsidP="000B1D9F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3FE23" w14:textId="77777777" w:rsidR="000B1D9F" w:rsidRPr="004A2C67" w:rsidRDefault="000B1D9F" w:rsidP="000B1D9F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Người dùng </w:t>
            </w:r>
            <w:r>
              <w:rPr>
                <w:rFonts w:eastAsia="SimSun"/>
                <w:szCs w:val="24"/>
                <w:lang w:val="en-US"/>
              </w:rPr>
              <w:t>lưu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 w:rsidRPr="004A2C67">
              <w:rPr>
                <w:szCs w:val="24"/>
                <w:lang w:val="en-US"/>
              </w:rPr>
              <w:t>được bộ phim</w:t>
            </w:r>
          </w:p>
          <w:p w14:paraId="0629532B" w14:textId="77777777" w:rsidR="000B1D9F" w:rsidRPr="004A2C67" w:rsidRDefault="000B1D9F" w:rsidP="000B1D9F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không </w:t>
            </w:r>
            <w:r>
              <w:rPr>
                <w:rFonts w:eastAsia="SimSun"/>
                <w:szCs w:val="24"/>
                <w:lang w:val="en-US"/>
              </w:rPr>
              <w:t>lưu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 w:rsidRPr="004A2C67">
              <w:rPr>
                <w:szCs w:val="24"/>
                <w:lang w:val="en-US"/>
              </w:rPr>
              <w:t>được phim</w:t>
            </w:r>
          </w:p>
        </w:tc>
      </w:tr>
      <w:tr w:rsidR="000B1D9F" w:rsidRPr="004A2C67" w14:paraId="4668A269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1C0FD" w14:textId="77777777" w:rsidR="000B1D9F" w:rsidRPr="004A2C67" w:rsidRDefault="000B1D9F" w:rsidP="000B1D9F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565A0" w14:textId="77777777" w:rsidR="000B1D9F" w:rsidRPr="004A2C67" w:rsidRDefault="000B1D9F" w:rsidP="000B1D9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372B7694" w14:textId="77777777" w:rsidR="00314A6B" w:rsidRPr="00314A6B" w:rsidRDefault="00314A6B" w:rsidP="00314A6B">
      <w:pPr>
        <w:rPr>
          <w:lang w:val="en-US"/>
        </w:rPr>
      </w:pPr>
    </w:p>
    <w:p w14:paraId="1970DCD7" w14:textId="77777777" w:rsidR="00A50AFF" w:rsidRPr="00314A6B" w:rsidRDefault="00314A6B" w:rsidP="00314A6B">
      <w:pPr>
        <w:pStyle w:val="Heading2"/>
        <w:spacing w:line="360" w:lineRule="auto"/>
        <w:jc w:val="both"/>
        <w:rPr>
          <w:lang w:val="en-US"/>
        </w:rPr>
      </w:pPr>
      <w:bookmarkStart w:id="17" w:name="_Toc32163371"/>
      <w:r w:rsidRPr="004A2C67">
        <w:rPr>
          <w:lang w:val="en-US"/>
        </w:rPr>
        <w:t>Đặc tả Use-case</w:t>
      </w:r>
      <w:r w:rsidR="00160245" w:rsidRPr="00314A6B">
        <w:rPr>
          <w:lang w:val="en-US"/>
        </w:rPr>
        <w:t xml:space="preserve"> </w:t>
      </w:r>
      <w:r w:rsidR="00053A32">
        <w:rPr>
          <w:lang w:val="en-US"/>
        </w:rPr>
        <w:t>Thêm phim mới</w:t>
      </w:r>
      <w:bookmarkEnd w:id="17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B61E3B" w:rsidRPr="004A2C67" w14:paraId="09A327E8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4EC1D" w14:textId="77777777" w:rsidR="00B61E3B" w:rsidRPr="004A2C67" w:rsidRDefault="00B61E3B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2DD5E" w14:textId="77777777" w:rsidR="00B61E3B" w:rsidRPr="004A2C67" w:rsidRDefault="00B61E3B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8</w:t>
            </w:r>
          </w:p>
        </w:tc>
      </w:tr>
      <w:tr w:rsidR="00B61E3B" w:rsidRPr="004A2C67" w14:paraId="6F72924F" w14:textId="77777777" w:rsidTr="00CC21B5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B111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BC573" w14:textId="77777777" w:rsidR="00B61E3B" w:rsidRPr="004A2C67" w:rsidRDefault="00E318F3" w:rsidP="00CC21B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phim mới</w:t>
            </w:r>
          </w:p>
        </w:tc>
      </w:tr>
      <w:tr w:rsidR="00B61E3B" w:rsidRPr="004A2C67" w14:paraId="5409E59B" w14:textId="77777777" w:rsidTr="00CC21B5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3D01F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3ECA3" w14:textId="77777777" w:rsidR="00B61E3B" w:rsidRPr="004A2C67" w:rsidRDefault="00B61E3B" w:rsidP="00CC21B5">
            <w:pPr>
              <w:rPr>
                <w:rFonts w:eastAsia="SimSun"/>
              </w:rPr>
            </w:pPr>
            <w:r>
              <w:rPr>
                <w:lang w:val="en-US"/>
              </w:rPr>
              <w:t>Admin thêm các bộ phim mới</w:t>
            </w:r>
          </w:p>
        </w:tc>
      </w:tr>
      <w:tr w:rsidR="00B61E3B" w:rsidRPr="004A2C67" w14:paraId="1CCC9C85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A5496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BB9D5" w14:textId="77777777" w:rsidR="00B61E3B" w:rsidRPr="002108C7" w:rsidRDefault="00B61E3B" w:rsidP="00CC21B5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</w:t>
            </w:r>
            <w:r w:rsidR="0050279D">
              <w:rPr>
                <w:rFonts w:eastAsia="SimSun"/>
                <w:szCs w:val="24"/>
                <w:lang w:val="en-US"/>
              </w:rPr>
              <w:t>Thêm bộ</w:t>
            </w:r>
            <w:r w:rsidR="002108C7">
              <w:rPr>
                <w:rFonts w:eastAsia="SimSun"/>
                <w:szCs w:val="24"/>
                <w:lang w:val="en-US"/>
              </w:rPr>
              <w:t xml:space="preserve"> phim mới</w:t>
            </w:r>
          </w:p>
          <w:p w14:paraId="69251B2F" w14:textId="77777777" w:rsidR="002108C7" w:rsidRPr="002108C7" w:rsidRDefault="002108C7" w:rsidP="005D1CC6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Admin chọn danh mục “quản lý phim”</w:t>
            </w:r>
          </w:p>
          <w:p w14:paraId="4F90CF30" w14:textId="77777777" w:rsidR="002108C7" w:rsidRPr="002108C7" w:rsidRDefault="002108C7" w:rsidP="005D1CC6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Điền thông tin về bộ phim</w:t>
            </w:r>
          </w:p>
          <w:p w14:paraId="01693A9C" w14:textId="77777777" w:rsidR="00B61E3B" w:rsidRDefault="00B61E3B" w:rsidP="005D1CC6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Chọ</w:t>
            </w:r>
            <w:r w:rsidR="002108C7">
              <w:rPr>
                <w:rFonts w:eastAsia="SimSun"/>
                <w:szCs w:val="24"/>
                <w:lang w:val="en-US"/>
              </w:rPr>
              <w:t>n nút</w:t>
            </w:r>
            <w:r>
              <w:rPr>
                <w:rFonts w:eastAsia="SimSun"/>
                <w:szCs w:val="24"/>
                <w:lang w:val="en-US"/>
              </w:rPr>
              <w:t xml:space="preserve"> </w:t>
            </w:r>
            <w:r w:rsidR="002108C7">
              <w:rPr>
                <w:rFonts w:eastAsia="SimSun"/>
                <w:szCs w:val="24"/>
                <w:lang w:val="en-US"/>
              </w:rPr>
              <w:t xml:space="preserve">“thêm </w:t>
            </w:r>
            <w:r>
              <w:rPr>
                <w:rFonts w:eastAsia="SimSun"/>
                <w:szCs w:val="24"/>
                <w:lang w:val="en-US"/>
              </w:rPr>
              <w:t>phim</w:t>
            </w:r>
            <w:r w:rsidR="002108C7">
              <w:rPr>
                <w:rFonts w:eastAsia="SimSun"/>
                <w:szCs w:val="24"/>
                <w:lang w:val="en-US"/>
              </w:rPr>
              <w:t>”</w:t>
            </w:r>
          </w:p>
          <w:p w14:paraId="3CFA21CD" w14:textId="77777777" w:rsidR="00913989" w:rsidRPr="00913989" w:rsidRDefault="00913989" w:rsidP="005D1CC6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913989">
              <w:rPr>
                <w:rFonts w:eastAsia="SimSun"/>
                <w:szCs w:val="24"/>
                <w:lang w:val="en-US"/>
              </w:rPr>
              <w:t>Thêm bộ phim thành công</w:t>
            </w:r>
          </w:p>
          <w:p w14:paraId="62EF98FA" w14:textId="77777777" w:rsidR="00B61E3B" w:rsidRPr="004A2C67" w:rsidRDefault="00B61E3B" w:rsidP="005D1CC6">
            <w:pPr>
              <w:pStyle w:val="BodyText"/>
              <w:numPr>
                <w:ilvl w:val="0"/>
                <w:numId w:val="1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B61E3B" w:rsidRPr="004A2C67" w14:paraId="5558AB73" w14:textId="77777777" w:rsidTr="00CC21B5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D4ACB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B3B97" w14:textId="77777777" w:rsidR="00B61E3B" w:rsidRPr="004A2C67" w:rsidRDefault="00B61E3B" w:rsidP="00CC21B5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 w:rsidR="002108C7">
              <w:rPr>
                <w:rFonts w:eastAsia="SimSun"/>
                <w:b/>
                <w:szCs w:val="24"/>
                <w:u w:val="single"/>
                <w:lang w:val="en-US"/>
              </w:rPr>
              <w:t>thêm</w:t>
            </w: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 được phim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 w:rsidR="006D625B">
              <w:rPr>
                <w:rFonts w:eastAsia="SimSun"/>
                <w:szCs w:val="24"/>
                <w:lang w:val="en-US"/>
              </w:rPr>
              <w:t>thêm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 bộ phim</w:t>
            </w:r>
          </w:p>
          <w:p w14:paraId="2A39F4C9" w14:textId="77777777" w:rsidR="00B61E3B" w:rsidRPr="004A2C67" w:rsidRDefault="00B61E3B" w:rsidP="005D1CC6">
            <w:pPr>
              <w:pStyle w:val="ListParagraph"/>
              <w:numPr>
                <w:ilvl w:val="0"/>
                <w:numId w:val="18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không </w:t>
            </w:r>
            <w:r w:rsidR="006D625B">
              <w:rPr>
                <w:rFonts w:eastAsia="SimSun"/>
                <w:szCs w:val="24"/>
                <w:lang w:val="en-US"/>
              </w:rPr>
              <w:t>thêm phim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</w:t>
            </w:r>
          </w:p>
          <w:p w14:paraId="0C709033" w14:textId="77777777" w:rsidR="00B61E3B" w:rsidRPr="004A2C67" w:rsidRDefault="00B61E3B" w:rsidP="005D1CC6">
            <w:pPr>
              <w:pStyle w:val="ListParagraph"/>
              <w:numPr>
                <w:ilvl w:val="0"/>
                <w:numId w:val="18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B61E3B" w:rsidRPr="004A2C67" w14:paraId="60B2B4F2" w14:textId="77777777" w:rsidTr="00CC21B5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63A16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lastRenderedPageBreak/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39A0" w14:textId="77777777" w:rsidR="00B61E3B" w:rsidRPr="004A2C67" w:rsidRDefault="00D31484" w:rsidP="0091398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Không có</w:t>
            </w:r>
          </w:p>
        </w:tc>
      </w:tr>
      <w:tr w:rsidR="00B61E3B" w:rsidRPr="004A2C67" w14:paraId="18C89B3B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491A3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3FF5E" w14:textId="77777777" w:rsidR="00B61E3B" w:rsidRPr="004A2C67" w:rsidRDefault="00D31484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 case </w:t>
            </w:r>
            <w:r w:rsidR="00053A32">
              <w:rPr>
                <w:szCs w:val="24"/>
                <w:lang w:val="en-US"/>
              </w:rPr>
              <w:t>Đăng nhập</w:t>
            </w:r>
            <w:r>
              <w:rPr>
                <w:szCs w:val="24"/>
                <w:lang w:val="en-US"/>
              </w:rPr>
              <w:t>: Admin phải đăng nhập để thực hiện chức năng thêm phim mới</w:t>
            </w:r>
          </w:p>
        </w:tc>
      </w:tr>
      <w:tr w:rsidR="00B61E3B" w:rsidRPr="004A2C67" w14:paraId="01C0F50C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7F76E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C1E5C" w14:textId="77777777" w:rsidR="00B61E3B" w:rsidRPr="004A2C67" w:rsidRDefault="00B61E3B" w:rsidP="00CC21B5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 w:rsidR="006D625B">
              <w:rPr>
                <w:szCs w:val="24"/>
                <w:lang w:val="en-US"/>
              </w:rPr>
              <w:t>Admin</w:t>
            </w:r>
            <w:r w:rsidRPr="004A2C67">
              <w:rPr>
                <w:szCs w:val="24"/>
                <w:lang w:val="en-US"/>
              </w:rPr>
              <w:t xml:space="preserve"> </w:t>
            </w:r>
            <w:r w:rsidR="006D625B">
              <w:rPr>
                <w:szCs w:val="24"/>
                <w:lang w:val="en-US"/>
              </w:rPr>
              <w:t>thêm</w:t>
            </w:r>
            <w:r w:rsidRPr="004A2C67">
              <w:rPr>
                <w:szCs w:val="24"/>
                <w:lang w:val="en-US"/>
              </w:rPr>
              <w:t xml:space="preserve"> bộ phim</w:t>
            </w:r>
            <w:r w:rsidR="006D625B">
              <w:rPr>
                <w:szCs w:val="24"/>
                <w:lang w:val="en-US"/>
              </w:rPr>
              <w:t xml:space="preserve"> mới</w:t>
            </w:r>
          </w:p>
          <w:p w14:paraId="6085A2BC" w14:textId="77777777" w:rsidR="00B61E3B" w:rsidRPr="004A2C67" w:rsidRDefault="00B61E3B" w:rsidP="006D625B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không </w:t>
            </w:r>
            <w:r w:rsidR="006D625B">
              <w:rPr>
                <w:rFonts w:eastAsia="SimSun"/>
                <w:szCs w:val="24"/>
                <w:lang w:val="en-US"/>
              </w:rPr>
              <w:t>thêm</w:t>
            </w:r>
            <w:r w:rsidRPr="004A2C67">
              <w:rPr>
                <w:szCs w:val="24"/>
                <w:lang w:val="en-US"/>
              </w:rPr>
              <w:t xml:space="preserve"> phim</w:t>
            </w:r>
            <w:r w:rsidR="006D625B">
              <w:rPr>
                <w:szCs w:val="24"/>
                <w:lang w:val="en-US"/>
              </w:rPr>
              <w:t xml:space="preserve"> mới</w:t>
            </w:r>
          </w:p>
        </w:tc>
      </w:tr>
      <w:tr w:rsidR="00B61E3B" w:rsidRPr="004A2C67" w14:paraId="071173DD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56C4E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8C6DA" w14:textId="77777777" w:rsidR="00B61E3B" w:rsidRPr="004A2C67" w:rsidRDefault="00B61E3B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43969085" w14:textId="77777777" w:rsidR="00160245" w:rsidRPr="004A2C67" w:rsidRDefault="00160245" w:rsidP="00160245">
      <w:pPr>
        <w:rPr>
          <w:lang w:val="en-US"/>
        </w:rPr>
      </w:pPr>
    </w:p>
    <w:p w14:paraId="023310BE" w14:textId="77777777" w:rsidR="00160245" w:rsidRPr="004A2C67" w:rsidRDefault="00160245" w:rsidP="00141869">
      <w:pPr>
        <w:pStyle w:val="Heading2"/>
        <w:spacing w:line="360" w:lineRule="auto"/>
        <w:jc w:val="both"/>
        <w:rPr>
          <w:lang w:val="en-US"/>
        </w:rPr>
      </w:pPr>
      <w:bookmarkStart w:id="18" w:name="_Toc32163372"/>
      <w:r w:rsidRPr="004A2C67">
        <w:rPr>
          <w:lang w:val="en-US"/>
        </w:rPr>
        <w:t xml:space="preserve">Đặc tả Use-case </w:t>
      </w:r>
      <w:r w:rsidR="00053A32">
        <w:rPr>
          <w:lang w:val="en-US"/>
        </w:rPr>
        <w:t>Xoá</w:t>
      </w:r>
      <w:r w:rsidRPr="004A2C67">
        <w:rPr>
          <w:lang w:val="en-US"/>
        </w:rPr>
        <w:t xml:space="preserve"> phim</w:t>
      </w:r>
      <w:bookmarkEnd w:id="18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B61E3B" w:rsidRPr="004A2C67" w14:paraId="4E810763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5F501" w14:textId="77777777" w:rsidR="00B61E3B" w:rsidRPr="004A2C67" w:rsidRDefault="00B61E3B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5191B" w14:textId="77777777" w:rsidR="00B61E3B" w:rsidRPr="004A2C67" w:rsidRDefault="00B61E3B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 w:rsidR="006D625B">
              <w:rPr>
                <w:rFonts w:eastAsia="SimSun"/>
                <w:b/>
                <w:lang w:val="en-US"/>
              </w:rPr>
              <w:t>9</w:t>
            </w:r>
          </w:p>
        </w:tc>
      </w:tr>
      <w:tr w:rsidR="00B61E3B" w:rsidRPr="004A2C67" w14:paraId="20497D35" w14:textId="77777777" w:rsidTr="00CC21B5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52E11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5187F" w14:textId="77777777" w:rsidR="00B61E3B" w:rsidRPr="004A2C67" w:rsidRDefault="00053A32" w:rsidP="00CC21B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Xoá</w:t>
            </w:r>
            <w:r w:rsidR="00B61E3B">
              <w:rPr>
                <w:rFonts w:eastAsia="SimSun"/>
                <w:lang w:val="en-US"/>
              </w:rPr>
              <w:t xml:space="preserve"> phim</w:t>
            </w:r>
          </w:p>
        </w:tc>
      </w:tr>
      <w:tr w:rsidR="00B61E3B" w:rsidRPr="004A2C67" w14:paraId="267E3F9F" w14:textId="77777777" w:rsidTr="00CC21B5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50F27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32E26" w14:textId="77777777" w:rsidR="00B61E3B" w:rsidRPr="004A2C67" w:rsidRDefault="006D625B" w:rsidP="00CC21B5">
            <w:pPr>
              <w:rPr>
                <w:rFonts w:eastAsia="SimSun"/>
              </w:rPr>
            </w:pPr>
            <w:r>
              <w:rPr>
                <w:lang w:val="en-US"/>
              </w:rPr>
              <w:t>Admin xoá 1 bộ phim</w:t>
            </w:r>
          </w:p>
        </w:tc>
      </w:tr>
      <w:tr w:rsidR="00B61E3B" w:rsidRPr="004A2C67" w14:paraId="4D663E04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B8C1B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ABD60" w14:textId="77777777" w:rsidR="00B61E3B" w:rsidRPr="004A2C67" w:rsidRDefault="00B61E3B" w:rsidP="00CC21B5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Pr="004A2C67">
              <w:rPr>
                <w:rFonts w:eastAsia="SimSun"/>
                <w:szCs w:val="24"/>
                <w:lang w:val="en-US"/>
              </w:rPr>
              <w:t xml:space="preserve">phim </w:t>
            </w:r>
            <w:r w:rsidR="006D625B">
              <w:rPr>
                <w:rFonts w:eastAsia="SimSun"/>
                <w:szCs w:val="24"/>
                <w:lang w:val="en-US"/>
              </w:rPr>
              <w:t>cần xoá</w:t>
            </w:r>
          </w:p>
          <w:p w14:paraId="37DFF659" w14:textId="77777777" w:rsidR="00B61E3B" w:rsidRPr="004A2C67" w:rsidRDefault="006D625B" w:rsidP="005D1CC6">
            <w:pPr>
              <w:pStyle w:val="BodyText"/>
              <w:numPr>
                <w:ilvl w:val="0"/>
                <w:numId w:val="19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Admin</w:t>
            </w:r>
            <w:r w:rsidR="00B61E3B" w:rsidRPr="004A2C67">
              <w:rPr>
                <w:rFonts w:eastAsia="SimSun"/>
                <w:szCs w:val="24"/>
                <w:lang w:val="en-US"/>
              </w:rPr>
              <w:t xml:space="preserve"> </w:t>
            </w:r>
            <w:r w:rsidR="00B61E3B">
              <w:rPr>
                <w:rFonts w:eastAsia="SimSun"/>
                <w:szCs w:val="24"/>
                <w:lang w:val="en-US"/>
              </w:rPr>
              <w:t>chọ</w:t>
            </w:r>
            <w:r>
              <w:rPr>
                <w:rFonts w:eastAsia="SimSun"/>
                <w:szCs w:val="24"/>
                <w:lang w:val="en-US"/>
              </w:rPr>
              <w:t>n phim muốn xoá</w:t>
            </w:r>
          </w:p>
          <w:p w14:paraId="25FA9272" w14:textId="77777777" w:rsidR="00B61E3B" w:rsidRDefault="00B61E3B" w:rsidP="005D1CC6">
            <w:pPr>
              <w:pStyle w:val="BodyText"/>
              <w:numPr>
                <w:ilvl w:val="0"/>
                <w:numId w:val="19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 xml:space="preserve">Chọn nút </w:t>
            </w:r>
            <w:r w:rsidR="00913989">
              <w:rPr>
                <w:rFonts w:eastAsia="SimSun"/>
                <w:szCs w:val="24"/>
                <w:lang w:val="en-US"/>
              </w:rPr>
              <w:t>“Xoá</w:t>
            </w:r>
            <w:r>
              <w:rPr>
                <w:rFonts w:eastAsia="SimSun"/>
                <w:szCs w:val="24"/>
                <w:lang w:val="en-US"/>
              </w:rPr>
              <w:t xml:space="preserve"> phim</w:t>
            </w:r>
            <w:r w:rsidR="00913989">
              <w:rPr>
                <w:rFonts w:eastAsia="SimSun"/>
                <w:szCs w:val="24"/>
                <w:lang w:val="en-US"/>
              </w:rPr>
              <w:t>”</w:t>
            </w:r>
          </w:p>
          <w:p w14:paraId="18D0D84A" w14:textId="77777777" w:rsidR="00913989" w:rsidRPr="00913989" w:rsidRDefault="00913989" w:rsidP="005D1CC6">
            <w:pPr>
              <w:pStyle w:val="BodyText"/>
              <w:numPr>
                <w:ilvl w:val="0"/>
                <w:numId w:val="19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913989">
              <w:rPr>
                <w:rFonts w:eastAsia="SimSun"/>
                <w:szCs w:val="24"/>
                <w:lang w:val="en-US"/>
              </w:rPr>
              <w:t>Xoá bộ phim thành công</w:t>
            </w:r>
          </w:p>
          <w:p w14:paraId="1F063D31" w14:textId="77777777" w:rsidR="00B61E3B" w:rsidRPr="004A2C67" w:rsidRDefault="00B61E3B" w:rsidP="005D1CC6">
            <w:pPr>
              <w:pStyle w:val="BodyText"/>
              <w:numPr>
                <w:ilvl w:val="0"/>
                <w:numId w:val="19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B61E3B" w:rsidRPr="004A2C67" w14:paraId="66943850" w14:textId="77777777" w:rsidTr="00CC21B5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608A7" w14:textId="77777777" w:rsidR="00B61E3B" w:rsidRPr="004A2C67" w:rsidRDefault="00B61E3B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6C967" w14:textId="77777777" w:rsidR="00B61E3B" w:rsidRPr="004A2C67" w:rsidRDefault="00B61E3B" w:rsidP="00CC21B5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 w:rsidR="00913989">
              <w:rPr>
                <w:rFonts w:eastAsia="SimSun"/>
                <w:b/>
                <w:szCs w:val="24"/>
                <w:u w:val="single"/>
                <w:lang w:val="en-US"/>
              </w:rPr>
              <w:t>xoá</w:t>
            </w: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 được phim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 w:rsidR="00913989">
              <w:rPr>
                <w:rFonts w:eastAsia="SimSun"/>
                <w:szCs w:val="24"/>
                <w:lang w:val="en-US"/>
              </w:rPr>
              <w:t>xoá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 bộ phim</w:t>
            </w:r>
          </w:p>
          <w:p w14:paraId="49497359" w14:textId="77777777" w:rsidR="00B61E3B" w:rsidRPr="004A2C67" w:rsidRDefault="00B61E3B" w:rsidP="005D1CC6">
            <w:pPr>
              <w:pStyle w:val="ListParagraph"/>
              <w:numPr>
                <w:ilvl w:val="0"/>
                <w:numId w:val="20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không </w:t>
            </w:r>
            <w:r w:rsidR="00913989">
              <w:rPr>
                <w:rFonts w:eastAsia="SimSun"/>
                <w:szCs w:val="24"/>
                <w:lang w:val="en-US"/>
              </w:rPr>
              <w:t>xoá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</w:t>
            </w:r>
            <w:r w:rsidR="00913989">
              <w:rPr>
                <w:rFonts w:eastAsia="SimSun"/>
                <w:szCs w:val="24"/>
                <w:lang w:val="en-US"/>
              </w:rPr>
              <w:t xml:space="preserve"> phim</w:t>
            </w:r>
          </w:p>
          <w:p w14:paraId="21DAEBC9" w14:textId="77777777" w:rsidR="00B61E3B" w:rsidRPr="004A2C67" w:rsidRDefault="00B61E3B" w:rsidP="005D1CC6">
            <w:pPr>
              <w:pStyle w:val="ListParagraph"/>
              <w:numPr>
                <w:ilvl w:val="0"/>
                <w:numId w:val="20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B61E3B" w:rsidRPr="004A2C67" w14:paraId="098AED89" w14:textId="77777777" w:rsidTr="00CC21B5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13B0A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2D0A3" w14:textId="77777777" w:rsidR="00B61E3B" w:rsidRPr="004A2C67" w:rsidRDefault="00D31484" w:rsidP="00D3148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  <w:tr w:rsidR="00B61E3B" w:rsidRPr="004A2C67" w14:paraId="43DE5BB4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75EF6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2D411" w14:textId="77777777" w:rsidR="00B61E3B" w:rsidRPr="004A2C67" w:rsidRDefault="00D31484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 case </w:t>
            </w:r>
            <w:r w:rsidR="00053A32">
              <w:rPr>
                <w:szCs w:val="24"/>
                <w:lang w:val="en-US"/>
              </w:rPr>
              <w:t>Đăng nhập</w:t>
            </w:r>
            <w:r>
              <w:rPr>
                <w:szCs w:val="24"/>
                <w:lang w:val="en-US"/>
              </w:rPr>
              <w:t>: Admin phải đăng nhập để thực hiện chức năng xoá phim</w:t>
            </w:r>
          </w:p>
        </w:tc>
      </w:tr>
      <w:tr w:rsidR="00B61E3B" w:rsidRPr="004A2C67" w14:paraId="360FC87C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E5D4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DBCE6" w14:textId="77777777" w:rsidR="00B61E3B" w:rsidRPr="004A2C67" w:rsidRDefault="00913989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 case thành công: Admin xoá </w:t>
            </w:r>
            <w:r w:rsidR="00B61E3B" w:rsidRPr="004A2C67">
              <w:rPr>
                <w:szCs w:val="24"/>
                <w:lang w:val="en-US"/>
              </w:rPr>
              <w:t>được bộ phim</w:t>
            </w:r>
          </w:p>
          <w:p w14:paraId="07B496F4" w14:textId="77777777" w:rsidR="00B61E3B" w:rsidRPr="004A2C67" w:rsidRDefault="00B61E3B" w:rsidP="00913989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không </w:t>
            </w:r>
            <w:r w:rsidR="00913989">
              <w:rPr>
                <w:rFonts w:eastAsia="SimSun"/>
                <w:szCs w:val="24"/>
                <w:lang w:val="en-US"/>
              </w:rPr>
              <w:t>xoá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 w:rsidRPr="004A2C67">
              <w:rPr>
                <w:szCs w:val="24"/>
                <w:lang w:val="en-US"/>
              </w:rPr>
              <w:t>được phim</w:t>
            </w:r>
          </w:p>
        </w:tc>
      </w:tr>
      <w:tr w:rsidR="00B61E3B" w:rsidRPr="004A2C67" w14:paraId="3334176C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B1F95" w14:textId="77777777" w:rsidR="00B61E3B" w:rsidRPr="004A2C67" w:rsidRDefault="00B61E3B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74522" w14:textId="77777777" w:rsidR="00B61E3B" w:rsidRPr="004A2C67" w:rsidRDefault="00B61E3B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70735DA0" w14:textId="77777777" w:rsidR="00160245" w:rsidRPr="004A2C67" w:rsidRDefault="00160245" w:rsidP="00160245">
      <w:pPr>
        <w:rPr>
          <w:lang w:val="en-US"/>
        </w:rPr>
      </w:pPr>
    </w:p>
    <w:p w14:paraId="14DBC9B3" w14:textId="77777777" w:rsidR="00CC21B5" w:rsidRDefault="00160245" w:rsidP="00141869">
      <w:pPr>
        <w:pStyle w:val="Heading2"/>
        <w:spacing w:line="360" w:lineRule="auto"/>
        <w:jc w:val="both"/>
        <w:rPr>
          <w:lang w:val="en-US"/>
        </w:rPr>
      </w:pPr>
      <w:bookmarkStart w:id="19" w:name="_Toc32163373"/>
      <w:r w:rsidRPr="004A2C67">
        <w:rPr>
          <w:lang w:val="en-US"/>
        </w:rPr>
        <w:lastRenderedPageBreak/>
        <w:t>Đặc tả Use-case</w:t>
      </w:r>
      <w:r w:rsidR="00CC21B5">
        <w:rPr>
          <w:lang w:val="en-US"/>
        </w:rPr>
        <w:t xml:space="preserve"> Cập nhật</w:t>
      </w:r>
      <w:r w:rsidR="00CC21B5" w:rsidRPr="004A2C67">
        <w:rPr>
          <w:lang w:val="en-US"/>
        </w:rPr>
        <w:t xml:space="preserve"> phim</w:t>
      </w:r>
      <w:bookmarkEnd w:id="19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CC21B5" w:rsidRPr="004A2C67" w14:paraId="75A44D79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59432" w14:textId="77777777" w:rsidR="00CC21B5" w:rsidRPr="004A2C67" w:rsidRDefault="00CC21B5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31688" w14:textId="77777777" w:rsidR="00CC21B5" w:rsidRPr="004A2C67" w:rsidRDefault="00CC21B5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10</w:t>
            </w:r>
          </w:p>
        </w:tc>
      </w:tr>
      <w:tr w:rsidR="00CC21B5" w:rsidRPr="004A2C67" w14:paraId="7ACE7256" w14:textId="77777777" w:rsidTr="00CC21B5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D14B7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090C4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phim</w:t>
            </w:r>
          </w:p>
        </w:tc>
      </w:tr>
      <w:tr w:rsidR="00CC21B5" w:rsidRPr="004A2C67" w14:paraId="28077340" w14:textId="77777777" w:rsidTr="00CC21B5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543DA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8F0B7" w14:textId="77777777" w:rsidR="00CC21B5" w:rsidRPr="004A2C67" w:rsidRDefault="00CC21B5" w:rsidP="00CC21B5">
            <w:pPr>
              <w:rPr>
                <w:rFonts w:eastAsia="SimSun"/>
              </w:rPr>
            </w:pPr>
            <w:r>
              <w:rPr>
                <w:lang w:val="en-US"/>
              </w:rPr>
              <w:t>Admin cập nhật các bộ phim</w:t>
            </w:r>
          </w:p>
        </w:tc>
      </w:tr>
      <w:tr w:rsidR="00CC21B5" w:rsidRPr="004A2C67" w14:paraId="16D367A8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D1EC3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07BC" w14:textId="77777777" w:rsidR="00CC21B5" w:rsidRPr="004A2C67" w:rsidRDefault="00CC21B5" w:rsidP="00CC21B5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 w:rsidRPr="004A2C67">
              <w:rPr>
                <w:rFonts w:eastAsia="SimSun"/>
                <w:szCs w:val="24"/>
                <w:lang w:val="en-US"/>
              </w:rPr>
              <w:t xml:space="preserve">phim </w:t>
            </w:r>
            <w:r>
              <w:rPr>
                <w:rFonts w:eastAsia="SimSun"/>
                <w:szCs w:val="24"/>
                <w:lang w:val="en-US"/>
              </w:rPr>
              <w:t>cần cập nhật</w:t>
            </w:r>
          </w:p>
          <w:p w14:paraId="491FC2E3" w14:textId="77777777" w:rsidR="00CC21B5" w:rsidRPr="00913989" w:rsidRDefault="00CC21B5" w:rsidP="00CC21B5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Admin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>
              <w:rPr>
                <w:rFonts w:eastAsia="SimSun"/>
                <w:szCs w:val="24"/>
                <w:lang w:val="en-US"/>
              </w:rPr>
              <w:t>chọn phim cần cập nhật</w:t>
            </w:r>
          </w:p>
          <w:p w14:paraId="62846796" w14:textId="77777777" w:rsidR="00CC21B5" w:rsidRPr="004A2C67" w:rsidRDefault="00CC21B5" w:rsidP="00CC21B5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Cập nhật thông tin bộ phim</w:t>
            </w:r>
          </w:p>
          <w:p w14:paraId="0C86DFA1" w14:textId="77777777" w:rsidR="00CC21B5" w:rsidRDefault="00CC21B5" w:rsidP="00CC21B5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Chọn nút “Cập nhật phim”</w:t>
            </w:r>
          </w:p>
          <w:p w14:paraId="2D3DD9D0" w14:textId="77777777" w:rsidR="00CC21B5" w:rsidRPr="00913989" w:rsidRDefault="00CC21B5" w:rsidP="00CC21B5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Cập nhật</w:t>
            </w:r>
            <w:r w:rsidRPr="00913989">
              <w:rPr>
                <w:rFonts w:eastAsia="SimSun"/>
                <w:szCs w:val="24"/>
                <w:lang w:val="en-US"/>
              </w:rPr>
              <w:t xml:space="preserve"> bộ phim thành công</w:t>
            </w:r>
          </w:p>
          <w:p w14:paraId="38D9CE7D" w14:textId="77777777" w:rsidR="00CC21B5" w:rsidRPr="004A2C67" w:rsidRDefault="00CC21B5" w:rsidP="00CC21B5">
            <w:pPr>
              <w:pStyle w:val="BodyText"/>
              <w:numPr>
                <w:ilvl w:val="0"/>
                <w:numId w:val="21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CC21B5" w:rsidRPr="004A2C67" w14:paraId="542CB3BF" w14:textId="77777777" w:rsidTr="00CC21B5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C4E21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E275F" w14:textId="77777777" w:rsidR="00CC21B5" w:rsidRPr="004A2C67" w:rsidRDefault="00CC21B5" w:rsidP="00CC21B5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>
              <w:rPr>
                <w:rFonts w:eastAsia="SimSun"/>
                <w:b/>
                <w:szCs w:val="24"/>
                <w:u w:val="single"/>
                <w:lang w:val="en-US"/>
              </w:rPr>
              <w:t>cập nhật</w:t>
            </w: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 được phim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>
              <w:rPr>
                <w:rFonts w:eastAsia="SimSun"/>
                <w:szCs w:val="24"/>
                <w:lang w:val="en-US"/>
              </w:rPr>
              <w:t>cập nhật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 bộ phim</w:t>
            </w:r>
          </w:p>
          <w:p w14:paraId="3B894A1E" w14:textId="77777777" w:rsidR="00CC21B5" w:rsidRPr="004A2C67" w:rsidRDefault="00CC21B5" w:rsidP="00CC21B5">
            <w:pPr>
              <w:pStyle w:val="ListParagraph"/>
              <w:numPr>
                <w:ilvl w:val="0"/>
                <w:numId w:val="22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không </w:t>
            </w:r>
            <w:r>
              <w:rPr>
                <w:rFonts w:eastAsia="SimSun"/>
                <w:szCs w:val="24"/>
                <w:lang w:val="en-US"/>
              </w:rPr>
              <w:t>cập nhật</w:t>
            </w:r>
            <w:r w:rsidRPr="004A2C67">
              <w:rPr>
                <w:rFonts w:eastAsia="SimSun"/>
                <w:szCs w:val="24"/>
                <w:lang w:val="en-US"/>
              </w:rPr>
              <w:t xml:space="preserve"> được</w:t>
            </w:r>
          </w:p>
          <w:p w14:paraId="1CED3C3D" w14:textId="77777777" w:rsidR="00CC21B5" w:rsidRPr="004A2C67" w:rsidRDefault="00CC21B5" w:rsidP="00CC21B5">
            <w:pPr>
              <w:pStyle w:val="ListParagraph"/>
              <w:numPr>
                <w:ilvl w:val="0"/>
                <w:numId w:val="22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CC21B5" w:rsidRPr="004A2C67" w14:paraId="23542161" w14:textId="77777777" w:rsidTr="00CC21B5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87A15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4D59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Không có</w:t>
            </w:r>
          </w:p>
        </w:tc>
      </w:tr>
      <w:tr w:rsidR="00CC21B5" w:rsidRPr="004A2C67" w14:paraId="6F3FD472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5C1B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757CA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 case Đăng nhập: Admin phải đăng nhập để thực hiện chức năng cập nhật phim</w:t>
            </w:r>
          </w:p>
        </w:tc>
      </w:tr>
      <w:tr w:rsidR="00CC21B5" w:rsidRPr="004A2C67" w14:paraId="54645358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60130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87E4F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 w:rsidR="0029552A">
              <w:rPr>
                <w:szCs w:val="24"/>
                <w:lang w:val="en-US"/>
              </w:rPr>
              <w:t>Admin cập nhật phim thành công</w:t>
            </w:r>
          </w:p>
          <w:p w14:paraId="65825784" w14:textId="77777777" w:rsidR="00CC21B5" w:rsidRPr="004A2C67" w:rsidRDefault="00CC21B5" w:rsidP="0029552A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</w:t>
            </w:r>
            <w:r w:rsidR="0029552A">
              <w:rPr>
                <w:szCs w:val="24"/>
                <w:lang w:val="en-US"/>
              </w:rPr>
              <w:t>cập nhật phim thất bại</w:t>
            </w:r>
          </w:p>
        </w:tc>
      </w:tr>
      <w:tr w:rsidR="00CC21B5" w:rsidRPr="004A2C67" w14:paraId="4BAC5099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E427E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9A85A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2C9CD77F" w14:textId="77777777" w:rsidR="00CC21B5" w:rsidRPr="00CC21B5" w:rsidRDefault="00CC21B5" w:rsidP="00CC21B5">
      <w:pPr>
        <w:rPr>
          <w:lang w:val="en-US"/>
        </w:rPr>
      </w:pPr>
    </w:p>
    <w:p w14:paraId="1803FBC8" w14:textId="77777777" w:rsidR="00CC21B5" w:rsidRDefault="00CC21B5" w:rsidP="00141869">
      <w:pPr>
        <w:pStyle w:val="Heading2"/>
        <w:spacing w:line="360" w:lineRule="auto"/>
        <w:jc w:val="both"/>
        <w:rPr>
          <w:lang w:val="en-US"/>
        </w:rPr>
      </w:pPr>
      <w:bookmarkStart w:id="20" w:name="_Toc32163374"/>
      <w:r>
        <w:rPr>
          <w:lang w:val="en-US"/>
        </w:rPr>
        <w:t>Admin đăng ký</w:t>
      </w:r>
      <w:bookmarkEnd w:id="20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CC21B5" w:rsidRPr="004A2C67" w14:paraId="712D7950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ED68F" w14:textId="77777777" w:rsidR="00CC21B5" w:rsidRPr="004A2C67" w:rsidRDefault="00CC21B5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A20E9" w14:textId="77777777" w:rsidR="00CC21B5" w:rsidRPr="004A2C67" w:rsidRDefault="00CC21B5" w:rsidP="00CC21B5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11</w:t>
            </w:r>
          </w:p>
        </w:tc>
      </w:tr>
      <w:tr w:rsidR="00CC21B5" w:rsidRPr="004A2C67" w14:paraId="39A42A77" w14:textId="77777777" w:rsidTr="00CC21B5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3D6C3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2FBD6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Admin đăng ký</w:t>
            </w:r>
          </w:p>
        </w:tc>
      </w:tr>
      <w:tr w:rsidR="00CC21B5" w:rsidRPr="004A2C67" w14:paraId="4B27937F" w14:textId="77777777" w:rsidTr="00CC21B5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DFC62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81DAF" w14:textId="77777777" w:rsidR="00CC21B5" w:rsidRPr="004A2C67" w:rsidRDefault="00CC21B5" w:rsidP="00CC21B5">
            <w:pPr>
              <w:rPr>
                <w:rFonts w:eastAsia="SimSun"/>
              </w:rPr>
            </w:pPr>
            <w:r>
              <w:rPr>
                <w:lang w:val="en-US"/>
              </w:rPr>
              <w:t>Admin tạo tài khoản dưới quyền admin</w:t>
            </w:r>
          </w:p>
        </w:tc>
      </w:tr>
      <w:tr w:rsidR="00CC21B5" w:rsidRPr="004A2C67" w14:paraId="0198C127" w14:textId="77777777" w:rsidTr="00CC21B5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24F92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3651D" w14:textId="77777777" w:rsidR="00CC21B5" w:rsidRPr="004A2C67" w:rsidRDefault="00CC21B5" w:rsidP="00CC21B5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>
              <w:rPr>
                <w:rFonts w:eastAsia="SimSun"/>
                <w:szCs w:val="24"/>
                <w:lang w:val="en-US"/>
              </w:rPr>
              <w:t>chức năng tạo tài khoản admin</w:t>
            </w:r>
          </w:p>
          <w:p w14:paraId="1B0AD18B" w14:textId="77777777" w:rsidR="00CC21B5" w:rsidRPr="00CC21B5" w:rsidRDefault="00CC21B5" w:rsidP="00CC21B5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Admin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>
              <w:rPr>
                <w:rFonts w:eastAsia="SimSun"/>
                <w:szCs w:val="24"/>
                <w:lang w:val="en-US"/>
              </w:rPr>
              <w:t xml:space="preserve">chọn chức năng tạo tài khoản admin </w:t>
            </w:r>
          </w:p>
          <w:p w14:paraId="09158A54" w14:textId="77777777" w:rsidR="00CC21B5" w:rsidRPr="004A2C67" w:rsidRDefault="00CC21B5" w:rsidP="00CC21B5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 xml:space="preserve">Điền các thông tin </w:t>
            </w:r>
            <w:r w:rsidR="0029552A">
              <w:rPr>
                <w:rFonts w:eastAsia="SimSun"/>
                <w:szCs w:val="24"/>
                <w:lang w:val="en-US"/>
              </w:rPr>
              <w:t>yêu cầu</w:t>
            </w:r>
          </w:p>
          <w:p w14:paraId="1A688146" w14:textId="77777777" w:rsidR="00CC21B5" w:rsidRDefault="00C66A47" w:rsidP="00CC21B5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Chọn</w:t>
            </w:r>
            <w:r w:rsidR="0029552A">
              <w:rPr>
                <w:rFonts w:eastAsia="SimSun"/>
                <w:szCs w:val="24"/>
                <w:lang w:val="en-US"/>
              </w:rPr>
              <w:t xml:space="preserve"> nút “Tạo tài khoàn”</w:t>
            </w:r>
          </w:p>
          <w:p w14:paraId="36341C38" w14:textId="77777777" w:rsidR="00CC21B5" w:rsidRPr="00913989" w:rsidRDefault="0029552A" w:rsidP="00CC21B5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Tạo tài khoản</w:t>
            </w:r>
            <w:r w:rsidR="00CC21B5" w:rsidRPr="00913989">
              <w:rPr>
                <w:rFonts w:eastAsia="SimSun"/>
                <w:szCs w:val="24"/>
                <w:lang w:val="en-US"/>
              </w:rPr>
              <w:t xml:space="preserve"> thành công</w:t>
            </w:r>
          </w:p>
          <w:p w14:paraId="082B5641" w14:textId="77777777" w:rsidR="00CC21B5" w:rsidRPr="004A2C67" w:rsidRDefault="00CC21B5" w:rsidP="00CC21B5">
            <w:pPr>
              <w:pStyle w:val="BodyText"/>
              <w:numPr>
                <w:ilvl w:val="0"/>
                <w:numId w:val="23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lastRenderedPageBreak/>
              <w:t>Kết thúc Use Case</w:t>
            </w:r>
          </w:p>
        </w:tc>
      </w:tr>
      <w:tr w:rsidR="00CC21B5" w:rsidRPr="004A2C67" w14:paraId="61473705" w14:textId="77777777" w:rsidTr="00CC21B5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697DC" w14:textId="77777777" w:rsidR="00CC21B5" w:rsidRPr="004A2C67" w:rsidRDefault="00CC21B5" w:rsidP="00CC21B5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lastRenderedPageBreak/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CB096" w14:textId="77777777" w:rsidR="00CC21B5" w:rsidRPr="004A2C67" w:rsidRDefault="00CC21B5" w:rsidP="00CC21B5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 w:rsidR="0029552A">
              <w:rPr>
                <w:rFonts w:eastAsia="SimSun"/>
                <w:b/>
                <w:szCs w:val="24"/>
                <w:u w:val="single"/>
                <w:lang w:val="en-US"/>
              </w:rPr>
              <w:t>tạo được tài khoản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 w:rsidR="0029552A">
              <w:rPr>
                <w:rFonts w:eastAsia="SimSun"/>
                <w:szCs w:val="24"/>
                <w:lang w:val="en-US"/>
              </w:rPr>
              <w:t>tạo được tài khoản admin</w:t>
            </w:r>
          </w:p>
          <w:p w14:paraId="25BF2B62" w14:textId="77777777" w:rsidR="00CC21B5" w:rsidRPr="004A2C67" w:rsidRDefault="00CC21B5" w:rsidP="0029552A">
            <w:pPr>
              <w:pStyle w:val="ListParagraph"/>
              <w:numPr>
                <w:ilvl w:val="0"/>
                <w:numId w:val="24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</w:t>
            </w:r>
            <w:r w:rsidR="0029552A" w:rsidRPr="004A2C67">
              <w:rPr>
                <w:rFonts w:eastAsia="SimSun"/>
                <w:szCs w:val="24"/>
                <w:lang w:val="en-US"/>
              </w:rPr>
              <w:t xml:space="preserve">không </w:t>
            </w:r>
            <w:r w:rsidR="0029552A">
              <w:rPr>
                <w:rFonts w:eastAsia="SimSun"/>
                <w:szCs w:val="24"/>
                <w:lang w:val="en-US"/>
              </w:rPr>
              <w:t>tạo được tài khoản admin</w:t>
            </w:r>
          </w:p>
          <w:p w14:paraId="31F00D9E" w14:textId="77777777" w:rsidR="00CC21B5" w:rsidRPr="004A2C67" w:rsidRDefault="00CC21B5" w:rsidP="0029552A">
            <w:pPr>
              <w:pStyle w:val="ListParagraph"/>
              <w:numPr>
                <w:ilvl w:val="0"/>
                <w:numId w:val="24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CC21B5" w:rsidRPr="004A2C67" w14:paraId="1F5D9BDB" w14:textId="77777777" w:rsidTr="00CC21B5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6A5BE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12537" w14:textId="77777777" w:rsidR="00CC21B5" w:rsidRPr="004A2C67" w:rsidRDefault="0029552A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Điền đủ thông tin yêu cầu, không có ký tự đặc biệt</w:t>
            </w:r>
          </w:p>
        </w:tc>
      </w:tr>
      <w:tr w:rsidR="00CC21B5" w:rsidRPr="004A2C67" w14:paraId="56F8F518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0D12F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5F3DC" w14:textId="77777777" w:rsidR="00CC21B5" w:rsidRPr="004A2C67" w:rsidRDefault="00CC21B5" w:rsidP="0029552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 case Đăng nhập: Admin phải đăng nhập để thực hiện chức năng</w:t>
            </w:r>
            <w:r w:rsidR="0029552A">
              <w:rPr>
                <w:szCs w:val="24"/>
                <w:lang w:val="en-US"/>
              </w:rPr>
              <w:t xml:space="preserve"> </w:t>
            </w:r>
            <w:r w:rsidR="0029552A">
              <w:rPr>
                <w:rFonts w:eastAsia="SimSun"/>
                <w:lang w:val="en-US"/>
              </w:rPr>
              <w:t>Admin đăng ký</w:t>
            </w:r>
          </w:p>
        </w:tc>
      </w:tr>
      <w:tr w:rsidR="00CC21B5" w:rsidRPr="004A2C67" w14:paraId="49778741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F8013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11106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 w:rsidR="00982993">
              <w:rPr>
                <w:szCs w:val="24"/>
                <w:lang w:val="en-US"/>
              </w:rPr>
              <w:t>Admin tạo tài khoản thành công</w:t>
            </w:r>
          </w:p>
          <w:p w14:paraId="0F36EEE5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</w:t>
            </w:r>
            <w:r w:rsidR="00982993" w:rsidRPr="004A2C67">
              <w:rPr>
                <w:rFonts w:eastAsia="SimSun"/>
                <w:szCs w:val="24"/>
                <w:lang w:val="en-US"/>
              </w:rPr>
              <w:t xml:space="preserve">không </w:t>
            </w:r>
            <w:r w:rsidR="00982993">
              <w:rPr>
                <w:rFonts w:eastAsia="SimSun"/>
                <w:szCs w:val="24"/>
                <w:lang w:val="en-US"/>
              </w:rPr>
              <w:t>tạo được tài khoản admin</w:t>
            </w:r>
          </w:p>
        </w:tc>
      </w:tr>
      <w:tr w:rsidR="00CC21B5" w:rsidRPr="004A2C67" w14:paraId="665DDB01" w14:textId="77777777" w:rsidTr="00CC21B5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CAE12" w14:textId="77777777" w:rsidR="00CC21B5" w:rsidRPr="004A2C67" w:rsidRDefault="00CC21B5" w:rsidP="00CC21B5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E99C4" w14:textId="77777777" w:rsidR="00CC21B5" w:rsidRPr="004A2C67" w:rsidRDefault="00CC21B5" w:rsidP="00CC21B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39A7974C" w14:textId="77777777" w:rsidR="00CC21B5" w:rsidRPr="00CC21B5" w:rsidRDefault="00CC21B5" w:rsidP="00CC21B5">
      <w:pPr>
        <w:rPr>
          <w:lang w:val="en-US"/>
        </w:rPr>
      </w:pPr>
    </w:p>
    <w:p w14:paraId="6D640198" w14:textId="77777777" w:rsidR="00CC21B5" w:rsidRDefault="00CC21B5" w:rsidP="00141869">
      <w:pPr>
        <w:pStyle w:val="Heading2"/>
        <w:spacing w:line="360" w:lineRule="auto"/>
        <w:jc w:val="both"/>
        <w:rPr>
          <w:lang w:val="en-US"/>
        </w:rPr>
      </w:pPr>
      <w:bookmarkStart w:id="21" w:name="_Toc32163375"/>
      <w:r>
        <w:rPr>
          <w:lang w:val="en-US"/>
        </w:rPr>
        <w:t>Thêm banner</w:t>
      </w:r>
      <w:bookmarkEnd w:id="21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982993" w:rsidRPr="004A2C67" w14:paraId="491BDFDF" w14:textId="77777777" w:rsidTr="00DA6267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E0CE5" w14:textId="77777777" w:rsidR="00982993" w:rsidRPr="004A2C67" w:rsidRDefault="00982993" w:rsidP="00DA6267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17D97" w14:textId="77777777" w:rsidR="00982993" w:rsidRPr="004A2C67" w:rsidRDefault="00982993" w:rsidP="00DA6267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12</w:t>
            </w:r>
          </w:p>
        </w:tc>
      </w:tr>
      <w:tr w:rsidR="00982993" w:rsidRPr="004A2C67" w14:paraId="691DC3BC" w14:textId="77777777" w:rsidTr="00DA6267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85BEE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BA535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banne</w:t>
            </w:r>
            <w:r w:rsidR="00A66DE9">
              <w:rPr>
                <w:rFonts w:eastAsia="SimSun"/>
                <w:lang w:val="en-US"/>
              </w:rPr>
              <w:t>r</w:t>
            </w:r>
          </w:p>
        </w:tc>
      </w:tr>
      <w:tr w:rsidR="00982993" w:rsidRPr="004A2C67" w14:paraId="16E49CC1" w14:textId="77777777" w:rsidTr="00DA6267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AE933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12492" w14:textId="77777777" w:rsidR="00982993" w:rsidRPr="004A2C67" w:rsidRDefault="00982993" w:rsidP="00DA6267">
            <w:pPr>
              <w:rPr>
                <w:rFonts w:eastAsia="SimSun"/>
              </w:rPr>
            </w:pPr>
            <w:r>
              <w:rPr>
                <w:lang w:val="en-US"/>
              </w:rPr>
              <w:t>Admin thêm banner mới</w:t>
            </w:r>
          </w:p>
        </w:tc>
      </w:tr>
      <w:tr w:rsidR="00982993" w:rsidRPr="004A2C67" w14:paraId="57D23BA0" w14:textId="77777777" w:rsidTr="00DA6267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E55EE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35FAE" w14:textId="77777777" w:rsidR="00982993" w:rsidRPr="004A2C67" w:rsidRDefault="00982993" w:rsidP="00982993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>
              <w:rPr>
                <w:rFonts w:eastAsia="SimSun"/>
                <w:szCs w:val="24"/>
                <w:lang w:val="en-US"/>
              </w:rPr>
              <w:t>chức năng thêm banner</w:t>
            </w:r>
          </w:p>
          <w:p w14:paraId="7B4A7657" w14:textId="77777777" w:rsidR="00982993" w:rsidRPr="00CC21B5" w:rsidRDefault="00982993" w:rsidP="00982993">
            <w:pPr>
              <w:pStyle w:val="BodyText"/>
              <w:numPr>
                <w:ilvl w:val="0"/>
                <w:numId w:val="25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Admin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>
              <w:rPr>
                <w:rFonts w:eastAsia="SimSun"/>
                <w:szCs w:val="24"/>
                <w:lang w:val="en-US"/>
              </w:rPr>
              <w:t>chọn chức năng thêm banner</w:t>
            </w:r>
          </w:p>
          <w:p w14:paraId="72AAE987" w14:textId="77777777" w:rsidR="00982993" w:rsidRPr="004A2C67" w:rsidRDefault="00982993" w:rsidP="00982993">
            <w:pPr>
              <w:pStyle w:val="BodyText"/>
              <w:numPr>
                <w:ilvl w:val="0"/>
                <w:numId w:val="25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Điền các thông tin về các bộ phim mới</w:t>
            </w:r>
          </w:p>
          <w:p w14:paraId="21CDDF0C" w14:textId="77777777" w:rsidR="00982993" w:rsidRDefault="00982993" w:rsidP="00982993">
            <w:pPr>
              <w:pStyle w:val="BodyText"/>
              <w:numPr>
                <w:ilvl w:val="0"/>
                <w:numId w:val="2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</w:t>
            </w:r>
            <w:r w:rsidR="00C66A47">
              <w:rPr>
                <w:rFonts w:eastAsia="SimSun"/>
                <w:szCs w:val="24"/>
                <w:lang w:val="en-US"/>
              </w:rPr>
              <w:t>ọ</w:t>
            </w:r>
            <w:r>
              <w:rPr>
                <w:rFonts w:eastAsia="SimSun"/>
                <w:szCs w:val="24"/>
                <w:lang w:val="en-US"/>
              </w:rPr>
              <w:t>n nút “Thêm banner”</w:t>
            </w:r>
          </w:p>
          <w:p w14:paraId="71F2A4B3" w14:textId="77777777" w:rsidR="00982993" w:rsidRPr="00913989" w:rsidRDefault="00982993" w:rsidP="00982993">
            <w:pPr>
              <w:pStyle w:val="BodyText"/>
              <w:numPr>
                <w:ilvl w:val="0"/>
                <w:numId w:val="2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 xml:space="preserve">Thêm banner </w:t>
            </w:r>
            <w:r w:rsidRPr="00913989">
              <w:rPr>
                <w:rFonts w:eastAsia="SimSun"/>
                <w:szCs w:val="24"/>
                <w:lang w:val="en-US"/>
              </w:rPr>
              <w:t>thành công</w:t>
            </w:r>
          </w:p>
          <w:p w14:paraId="04A562F6" w14:textId="77777777" w:rsidR="00982993" w:rsidRPr="004A2C67" w:rsidRDefault="00982993" w:rsidP="00982993">
            <w:pPr>
              <w:pStyle w:val="BodyText"/>
              <w:numPr>
                <w:ilvl w:val="0"/>
                <w:numId w:val="25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982993" w:rsidRPr="004A2C67" w14:paraId="52AECA04" w14:textId="77777777" w:rsidTr="00DA6267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6552C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E4FFA" w14:textId="77777777" w:rsidR="00982993" w:rsidRPr="004A2C67" w:rsidRDefault="00982993" w:rsidP="00DA6267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>
              <w:rPr>
                <w:rFonts w:eastAsia="SimSun"/>
                <w:b/>
                <w:szCs w:val="24"/>
                <w:u w:val="single"/>
                <w:lang w:val="en-US"/>
              </w:rPr>
              <w:t>thêm được banner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>
              <w:rPr>
                <w:rFonts w:eastAsia="SimSun"/>
                <w:szCs w:val="24"/>
                <w:lang w:val="en-US"/>
              </w:rPr>
              <w:t>thêm được banner</w:t>
            </w:r>
          </w:p>
          <w:p w14:paraId="118EFF3E" w14:textId="77777777" w:rsidR="00982993" w:rsidRPr="004A2C67" w:rsidRDefault="00982993" w:rsidP="00982993">
            <w:pPr>
              <w:pStyle w:val="ListParagraph"/>
              <w:numPr>
                <w:ilvl w:val="0"/>
                <w:numId w:val="2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không </w:t>
            </w:r>
            <w:r>
              <w:rPr>
                <w:rFonts w:eastAsia="SimSun"/>
                <w:szCs w:val="24"/>
                <w:lang w:val="en-US"/>
              </w:rPr>
              <w:t>thêm được banner</w:t>
            </w:r>
          </w:p>
          <w:p w14:paraId="35E2A3B3" w14:textId="77777777" w:rsidR="00982993" w:rsidRPr="004A2C67" w:rsidRDefault="00982993" w:rsidP="00982993">
            <w:pPr>
              <w:pStyle w:val="ListParagraph"/>
              <w:numPr>
                <w:ilvl w:val="0"/>
                <w:numId w:val="26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982993" w:rsidRPr="004A2C67" w14:paraId="5BBF08FB" w14:textId="77777777" w:rsidTr="00DA6267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8D9F1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DA7E7" w14:textId="77777777" w:rsidR="00982993" w:rsidRPr="004A2C67" w:rsidRDefault="00B54EC2" w:rsidP="00DA626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Không có</w:t>
            </w:r>
          </w:p>
        </w:tc>
      </w:tr>
      <w:tr w:rsidR="00982993" w:rsidRPr="004A2C67" w14:paraId="436AB3A3" w14:textId="77777777" w:rsidTr="00DA6267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86AA3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FC6CF" w14:textId="77777777" w:rsidR="00982993" w:rsidRPr="004A2C67" w:rsidRDefault="00982993" w:rsidP="00A66DE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 case Đăng nhập: Admin phải đăng nhập để thực hiện chức năng </w:t>
            </w:r>
            <w:r w:rsidR="00A66DE9">
              <w:rPr>
                <w:szCs w:val="24"/>
                <w:lang w:val="en-US"/>
              </w:rPr>
              <w:t>t</w:t>
            </w:r>
            <w:r w:rsidR="00A66DE9">
              <w:rPr>
                <w:rFonts w:eastAsia="SimSun"/>
                <w:lang w:val="en-US"/>
              </w:rPr>
              <w:t>hêm banner</w:t>
            </w:r>
          </w:p>
        </w:tc>
      </w:tr>
      <w:tr w:rsidR="00982993" w:rsidRPr="004A2C67" w14:paraId="724D4783" w14:textId="77777777" w:rsidTr="00DA6267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A5625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lastRenderedPageBreak/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7B2CA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>
              <w:rPr>
                <w:szCs w:val="24"/>
                <w:lang w:val="en-US"/>
              </w:rPr>
              <w:t xml:space="preserve">Admin </w:t>
            </w:r>
            <w:r w:rsidR="00A66DE9">
              <w:rPr>
                <w:szCs w:val="24"/>
                <w:lang w:val="en-US"/>
              </w:rPr>
              <w:t>thêm mới banner</w:t>
            </w:r>
          </w:p>
          <w:p w14:paraId="30A2D835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</w:t>
            </w:r>
            <w:r w:rsidRPr="004A2C67">
              <w:rPr>
                <w:rFonts w:eastAsia="SimSun"/>
                <w:szCs w:val="24"/>
                <w:lang w:val="en-US"/>
              </w:rPr>
              <w:t xml:space="preserve">không </w:t>
            </w:r>
            <w:r w:rsidR="00A66DE9">
              <w:rPr>
                <w:rFonts w:eastAsia="SimSun"/>
                <w:szCs w:val="24"/>
                <w:lang w:val="en-US"/>
              </w:rPr>
              <w:t>thêm được banner</w:t>
            </w:r>
          </w:p>
        </w:tc>
      </w:tr>
      <w:tr w:rsidR="00982993" w:rsidRPr="004A2C67" w14:paraId="1D7BA6E8" w14:textId="77777777" w:rsidTr="00DA6267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D59C3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5A58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2BBEC9F4" w14:textId="77777777" w:rsidR="00A50AFF" w:rsidRDefault="00CC21B5" w:rsidP="00CC21B5">
      <w:pPr>
        <w:pStyle w:val="Heading2"/>
        <w:spacing w:line="360" w:lineRule="auto"/>
        <w:jc w:val="both"/>
        <w:rPr>
          <w:lang w:val="en-US"/>
        </w:rPr>
      </w:pPr>
      <w:bookmarkStart w:id="22" w:name="_Toc32163376"/>
      <w:r w:rsidRPr="00CC21B5">
        <w:rPr>
          <w:lang w:val="en-US"/>
        </w:rPr>
        <w:t>Cập nhật banner</w:t>
      </w:r>
      <w:bookmarkEnd w:id="22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982993" w:rsidRPr="004A2C67" w14:paraId="0AFE33BF" w14:textId="77777777" w:rsidTr="00DA6267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66DE8" w14:textId="77777777" w:rsidR="00982993" w:rsidRPr="004A2C67" w:rsidRDefault="00982993" w:rsidP="00DA6267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 xml:space="preserve">Use case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33611" w14:textId="77777777" w:rsidR="00982993" w:rsidRPr="004A2C67" w:rsidRDefault="00982993" w:rsidP="00DA6267">
            <w:pPr>
              <w:rPr>
                <w:rFonts w:eastAsia="SimSun"/>
                <w:b/>
                <w:lang w:val="en-US"/>
              </w:rPr>
            </w:pPr>
            <w:r w:rsidRPr="004A2C67">
              <w:rPr>
                <w:rFonts w:eastAsia="SimSun"/>
                <w:b/>
              </w:rPr>
              <w:t>UCID-</w:t>
            </w:r>
            <w:r>
              <w:rPr>
                <w:rFonts w:eastAsia="SimSun"/>
                <w:b/>
                <w:lang w:val="en-US"/>
              </w:rPr>
              <w:t>13</w:t>
            </w:r>
          </w:p>
        </w:tc>
      </w:tr>
      <w:tr w:rsidR="00982993" w:rsidRPr="004A2C67" w14:paraId="347600D7" w14:textId="77777777" w:rsidTr="00DA6267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3ECBE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E245D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banner</w:t>
            </w:r>
          </w:p>
        </w:tc>
      </w:tr>
      <w:tr w:rsidR="00982993" w:rsidRPr="004A2C67" w14:paraId="18E138EB" w14:textId="77777777" w:rsidTr="00DA6267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B1817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7F7FA" w14:textId="77777777" w:rsidR="00982993" w:rsidRPr="004A2C67" w:rsidRDefault="00982993" w:rsidP="00982993">
            <w:pPr>
              <w:rPr>
                <w:rFonts w:eastAsia="SimSun"/>
              </w:rPr>
            </w:pPr>
            <w:r>
              <w:rPr>
                <w:lang w:val="en-US"/>
              </w:rPr>
              <w:t>Admin cập nhật banner</w:t>
            </w:r>
          </w:p>
        </w:tc>
      </w:tr>
      <w:tr w:rsidR="00982993" w:rsidRPr="004A2C67" w14:paraId="40688C85" w14:textId="77777777" w:rsidTr="00DA6267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15608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E2F66" w14:textId="77777777" w:rsidR="00982993" w:rsidRPr="004A2C67" w:rsidRDefault="00982993" w:rsidP="00DA6267">
            <w:pPr>
              <w:pStyle w:val="BodyText"/>
              <w:spacing w:line="276" w:lineRule="auto"/>
              <w:ind w:left="0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</w:rPr>
              <w:t xml:space="preserve">Sự kiện kích hoạt: Chọn </w:t>
            </w:r>
            <w:r>
              <w:rPr>
                <w:rFonts w:eastAsia="SimSun"/>
                <w:szCs w:val="24"/>
                <w:lang w:val="en-US"/>
              </w:rPr>
              <w:t xml:space="preserve">chức năng </w:t>
            </w:r>
            <w:r w:rsidR="00C66A47">
              <w:rPr>
                <w:rFonts w:eastAsia="SimSun"/>
                <w:szCs w:val="24"/>
                <w:lang w:val="en-US"/>
              </w:rPr>
              <w:t>cập nhật banner</w:t>
            </w:r>
          </w:p>
          <w:p w14:paraId="624D2243" w14:textId="77777777" w:rsidR="00982993" w:rsidRPr="00CC21B5" w:rsidRDefault="00982993" w:rsidP="0069719F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Admin</w:t>
            </w:r>
            <w:r w:rsidRPr="004A2C67">
              <w:rPr>
                <w:rFonts w:eastAsia="SimSun"/>
                <w:szCs w:val="24"/>
                <w:lang w:val="en-US"/>
              </w:rPr>
              <w:t xml:space="preserve"> </w:t>
            </w:r>
            <w:r>
              <w:rPr>
                <w:rFonts w:eastAsia="SimSun"/>
                <w:szCs w:val="24"/>
                <w:lang w:val="en-US"/>
              </w:rPr>
              <w:t xml:space="preserve">chọn chức năng </w:t>
            </w:r>
            <w:r w:rsidR="00C66A47">
              <w:rPr>
                <w:rFonts w:eastAsia="SimSun"/>
                <w:szCs w:val="24"/>
                <w:lang w:val="en-US"/>
              </w:rPr>
              <w:t>cập nhật banner</w:t>
            </w:r>
          </w:p>
          <w:p w14:paraId="442845BF" w14:textId="77777777" w:rsidR="00982993" w:rsidRPr="004A2C67" w:rsidRDefault="00C66A47" w:rsidP="0069719F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  <w:lang w:val="en-US"/>
              </w:rPr>
              <w:t>Cập nhật thông tin các banner đang hiển thị</w:t>
            </w:r>
          </w:p>
          <w:p w14:paraId="58088F52" w14:textId="77777777" w:rsidR="00982993" w:rsidRDefault="00982993" w:rsidP="0069719F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</w:t>
            </w:r>
            <w:r w:rsidR="00C66A47">
              <w:rPr>
                <w:rFonts w:eastAsia="SimSun"/>
                <w:szCs w:val="24"/>
                <w:lang w:val="en-US"/>
              </w:rPr>
              <w:t>ọ</w:t>
            </w:r>
            <w:r>
              <w:rPr>
                <w:rFonts w:eastAsia="SimSun"/>
                <w:szCs w:val="24"/>
                <w:lang w:val="en-US"/>
              </w:rPr>
              <w:t>n nút “</w:t>
            </w:r>
            <w:r w:rsidR="00A222AD">
              <w:rPr>
                <w:rFonts w:eastAsia="SimSun"/>
                <w:szCs w:val="24"/>
                <w:lang w:val="en-US"/>
              </w:rPr>
              <w:t>Cập nhật banner</w:t>
            </w:r>
            <w:r>
              <w:rPr>
                <w:rFonts w:eastAsia="SimSun"/>
                <w:szCs w:val="24"/>
                <w:lang w:val="en-US"/>
              </w:rPr>
              <w:t>”</w:t>
            </w:r>
          </w:p>
          <w:p w14:paraId="5B6F1BF2" w14:textId="77777777" w:rsidR="00982993" w:rsidRPr="00913989" w:rsidRDefault="00A222AD" w:rsidP="0069719F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Cập nhật banner</w:t>
            </w:r>
            <w:r w:rsidR="00982993" w:rsidRPr="00913989">
              <w:rPr>
                <w:rFonts w:eastAsia="SimSun"/>
                <w:szCs w:val="24"/>
                <w:lang w:val="en-US"/>
              </w:rPr>
              <w:t xml:space="preserve"> thành công</w:t>
            </w:r>
          </w:p>
          <w:p w14:paraId="509006FA" w14:textId="77777777" w:rsidR="00982993" w:rsidRPr="004A2C67" w:rsidRDefault="00982993" w:rsidP="0069719F">
            <w:pPr>
              <w:pStyle w:val="BodyText"/>
              <w:numPr>
                <w:ilvl w:val="0"/>
                <w:numId w:val="27"/>
              </w:numPr>
              <w:spacing w:line="276" w:lineRule="auto"/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szCs w:val="24"/>
                <w:lang w:val="en-US"/>
              </w:rPr>
              <w:t>Kết thúc Use Case</w:t>
            </w:r>
          </w:p>
        </w:tc>
      </w:tr>
      <w:tr w:rsidR="00982993" w:rsidRPr="004A2C67" w14:paraId="0CE1AD28" w14:textId="77777777" w:rsidTr="00DA6267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3B325" w14:textId="77777777" w:rsidR="00982993" w:rsidRPr="004A2C67" w:rsidRDefault="00982993" w:rsidP="00DA6267">
            <w:pPr>
              <w:rPr>
                <w:rFonts w:eastAsia="SimSun"/>
              </w:rPr>
            </w:pPr>
            <w:r w:rsidRPr="004A2C67">
              <w:rPr>
                <w:rFonts w:eastAsia="SimSun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C4A57" w14:textId="77777777" w:rsidR="00A222AD" w:rsidRPr="004A2C67" w:rsidRDefault="00982993" w:rsidP="00A222AD">
            <w:pPr>
              <w:rPr>
                <w:rFonts w:eastAsia="SimSun"/>
                <w:szCs w:val="24"/>
                <w:lang w:val="en-US"/>
              </w:rPr>
            </w:pPr>
            <w:r w:rsidRPr="004A2C67">
              <w:rPr>
                <w:rFonts w:eastAsia="SimSun"/>
                <w:b/>
                <w:szCs w:val="24"/>
                <w:u w:val="single"/>
                <w:lang w:val="en-US"/>
              </w:rPr>
              <w:t xml:space="preserve">Không </w:t>
            </w:r>
            <w:r w:rsidR="00A222AD">
              <w:rPr>
                <w:rFonts w:eastAsia="SimSun"/>
                <w:b/>
                <w:szCs w:val="24"/>
                <w:u w:val="single"/>
                <w:lang w:val="en-US"/>
              </w:rPr>
              <w:t>cập nhật được banner</w:t>
            </w:r>
            <w:r w:rsidRPr="004A2C67">
              <w:rPr>
                <w:rFonts w:eastAsia="SimSun"/>
                <w:b/>
                <w:szCs w:val="24"/>
                <w:u w:val="single"/>
              </w:rPr>
              <w:t>:</w:t>
            </w:r>
            <w:r w:rsidRPr="004A2C67">
              <w:rPr>
                <w:rFonts w:eastAsia="SimSun"/>
                <w:szCs w:val="24"/>
              </w:rPr>
              <w:t xml:space="preserve"> </w:t>
            </w:r>
            <w:r w:rsidRPr="004A2C67">
              <w:rPr>
                <w:rFonts w:eastAsia="SimSun"/>
                <w:szCs w:val="24"/>
                <w:lang w:val="en-US"/>
              </w:rPr>
              <w:t xml:space="preserve">Website bị lỗi không </w:t>
            </w:r>
            <w:r w:rsidR="00A222AD">
              <w:rPr>
                <w:rFonts w:eastAsia="SimSun"/>
                <w:szCs w:val="24"/>
                <w:lang w:val="en-US"/>
              </w:rPr>
              <w:t>cập nhật được banner</w:t>
            </w:r>
          </w:p>
          <w:p w14:paraId="6E9CB269" w14:textId="77777777" w:rsidR="00982993" w:rsidRPr="004A2C67" w:rsidRDefault="00A222AD" w:rsidP="0069719F">
            <w:pPr>
              <w:pStyle w:val="ListParagraph"/>
              <w:numPr>
                <w:ilvl w:val="0"/>
                <w:numId w:val="28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Hệ thống hiển thị thông báo </w:t>
            </w:r>
            <w:r w:rsidRPr="004A2C67">
              <w:rPr>
                <w:rFonts w:eastAsia="SimSun"/>
                <w:szCs w:val="24"/>
                <w:lang w:val="en-US"/>
              </w:rPr>
              <w:t xml:space="preserve">lỗi </w:t>
            </w:r>
            <w:r w:rsidR="003013C4">
              <w:rPr>
                <w:rFonts w:eastAsia="SimSun"/>
                <w:szCs w:val="24"/>
                <w:lang w:val="en-US"/>
              </w:rPr>
              <w:t xml:space="preserve">không </w:t>
            </w:r>
            <w:r>
              <w:rPr>
                <w:rFonts w:eastAsia="SimSun"/>
                <w:szCs w:val="24"/>
                <w:lang w:val="en-US"/>
              </w:rPr>
              <w:t>cập nhật được banner</w:t>
            </w:r>
          </w:p>
          <w:p w14:paraId="0C7558F0" w14:textId="77777777" w:rsidR="00982993" w:rsidRPr="004A2C67" w:rsidRDefault="00982993" w:rsidP="0069719F">
            <w:pPr>
              <w:pStyle w:val="ListParagraph"/>
              <w:numPr>
                <w:ilvl w:val="0"/>
                <w:numId w:val="28"/>
              </w:numPr>
              <w:rPr>
                <w:rFonts w:eastAsia="SimSun"/>
                <w:szCs w:val="24"/>
              </w:rPr>
            </w:pPr>
            <w:r w:rsidRPr="004A2C67">
              <w:rPr>
                <w:rFonts w:eastAsia="SimSun"/>
                <w:szCs w:val="24"/>
              </w:rPr>
              <w:t xml:space="preserve">Quay lại bước </w:t>
            </w:r>
            <w:r w:rsidRPr="004A2C67">
              <w:rPr>
                <w:rFonts w:eastAsia="SimSun"/>
                <w:szCs w:val="24"/>
                <w:lang w:val="en-US"/>
              </w:rPr>
              <w:t>1</w:t>
            </w:r>
            <w:r w:rsidRPr="004A2C67">
              <w:rPr>
                <w:rFonts w:eastAsia="SimSun"/>
                <w:szCs w:val="24"/>
              </w:rPr>
              <w:t xml:space="preserve"> trong luồng sự kiện chính</w:t>
            </w:r>
          </w:p>
        </w:tc>
      </w:tr>
      <w:tr w:rsidR="00982993" w:rsidRPr="004A2C67" w14:paraId="3584154F" w14:textId="77777777" w:rsidTr="00DA6267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C9353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AF0C" w14:textId="77777777" w:rsidR="00982993" w:rsidRPr="004A2C67" w:rsidRDefault="00B54EC2" w:rsidP="00DA626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Không có</w:t>
            </w:r>
          </w:p>
        </w:tc>
      </w:tr>
      <w:tr w:rsidR="00982993" w:rsidRPr="004A2C67" w14:paraId="0BB1207A" w14:textId="77777777" w:rsidTr="00DA6267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24926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khi bắt đầu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CFB4A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 case Đăng nhập: Admin phải đăng nhập để thực hiện chức năng </w:t>
            </w:r>
            <w:r w:rsidR="003013C4">
              <w:rPr>
                <w:rFonts w:eastAsia="SimSun"/>
                <w:lang w:val="en-US"/>
              </w:rPr>
              <w:t>cập nhật banner</w:t>
            </w:r>
          </w:p>
        </w:tc>
      </w:tr>
      <w:tr w:rsidR="00982993" w:rsidRPr="004A2C67" w14:paraId="5D9B0D6C" w14:textId="77777777" w:rsidTr="00DA6267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78C96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Trạng thái hệ thống sau khi thực hiện Use 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92D08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thành công: </w:t>
            </w:r>
            <w:r>
              <w:rPr>
                <w:szCs w:val="24"/>
                <w:lang w:val="en-US"/>
              </w:rPr>
              <w:t xml:space="preserve">Admin </w:t>
            </w:r>
            <w:r w:rsidR="003013C4">
              <w:rPr>
                <w:szCs w:val="24"/>
                <w:lang w:val="en-US"/>
              </w:rPr>
              <w:t>cập nhật banner</w:t>
            </w:r>
            <w:r>
              <w:rPr>
                <w:szCs w:val="24"/>
                <w:lang w:val="en-US"/>
              </w:rPr>
              <w:t xml:space="preserve"> thành công</w:t>
            </w:r>
          </w:p>
          <w:p w14:paraId="63E1843D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 w:rsidRPr="004A2C67">
              <w:rPr>
                <w:szCs w:val="24"/>
                <w:lang w:val="en-US"/>
              </w:rPr>
              <w:t xml:space="preserve">Use case thất bại: hiển thị thông báo lỗi </w:t>
            </w:r>
            <w:r w:rsidRPr="004A2C67">
              <w:rPr>
                <w:rFonts w:eastAsia="SimSun"/>
                <w:szCs w:val="24"/>
                <w:lang w:val="en-US"/>
              </w:rPr>
              <w:t xml:space="preserve">không </w:t>
            </w:r>
            <w:r w:rsidR="003013C4">
              <w:rPr>
                <w:rFonts w:eastAsia="SimSun"/>
                <w:szCs w:val="24"/>
                <w:lang w:val="en-US"/>
              </w:rPr>
              <w:t>cập nhật được banner</w:t>
            </w:r>
          </w:p>
        </w:tc>
      </w:tr>
      <w:tr w:rsidR="00982993" w:rsidRPr="004A2C67" w14:paraId="645E9FD0" w14:textId="77777777" w:rsidTr="00DA6267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CC57" w14:textId="77777777" w:rsidR="00982993" w:rsidRPr="004A2C67" w:rsidRDefault="00982993" w:rsidP="00DA6267">
            <w:pPr>
              <w:rPr>
                <w:rFonts w:eastAsia="SimSun"/>
                <w:lang w:val="en-US"/>
              </w:rPr>
            </w:pPr>
            <w:r w:rsidRPr="004A2C67">
              <w:rPr>
                <w:rFonts w:eastAsia="SimSun"/>
                <w:lang w:val="en-US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1F2DB" w14:textId="77777777" w:rsidR="00982993" w:rsidRPr="004A2C67" w:rsidRDefault="00982993" w:rsidP="00DA626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Không có </w:t>
            </w:r>
          </w:p>
        </w:tc>
      </w:tr>
    </w:tbl>
    <w:p w14:paraId="1D25C9E7" w14:textId="77777777" w:rsidR="00982993" w:rsidRPr="00982993" w:rsidRDefault="00982993" w:rsidP="00982993">
      <w:pPr>
        <w:rPr>
          <w:lang w:val="en-US"/>
        </w:rPr>
      </w:pPr>
    </w:p>
    <w:p w14:paraId="4DBF6681" w14:textId="77777777" w:rsidR="00160245" w:rsidRPr="004A2C67" w:rsidRDefault="00160245" w:rsidP="00160245">
      <w:pPr>
        <w:rPr>
          <w:lang w:val="en-US"/>
        </w:rPr>
      </w:pPr>
    </w:p>
    <w:p w14:paraId="42CC368F" w14:textId="77777777" w:rsidR="00160245" w:rsidRPr="004A2C67" w:rsidRDefault="00160245" w:rsidP="00160245">
      <w:pPr>
        <w:rPr>
          <w:lang w:val="en-US"/>
        </w:rPr>
      </w:pPr>
    </w:p>
    <w:p w14:paraId="2F55E1AB" w14:textId="77777777" w:rsidR="003548A8" w:rsidRPr="004A2C67" w:rsidRDefault="003548A8" w:rsidP="00A23833">
      <w:pPr>
        <w:spacing w:line="360" w:lineRule="auto"/>
        <w:jc w:val="both"/>
        <w:rPr>
          <w:lang w:val="en-US"/>
        </w:rPr>
      </w:pPr>
    </w:p>
    <w:sectPr w:rsidR="003548A8" w:rsidRPr="004A2C67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EFC7A" w14:textId="77777777" w:rsidR="00544A7C" w:rsidRDefault="00544A7C">
      <w:r>
        <w:separator/>
      </w:r>
    </w:p>
  </w:endnote>
  <w:endnote w:type="continuationSeparator" w:id="0">
    <w:p w14:paraId="5DFBAE1E" w14:textId="77777777" w:rsidR="00544A7C" w:rsidRDefault="0054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C21B5" w14:paraId="124F134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B89CCA1" w14:textId="77777777" w:rsidR="00CC21B5" w:rsidRPr="007A1DE8" w:rsidRDefault="00CC21B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31F0545" wp14:editId="2819DD0B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07C0EC2" w14:textId="25E68BC3" w:rsidR="00CC21B5" w:rsidRPr="00B871C5" w:rsidRDefault="00CC21B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B5B3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EA251DE" w14:textId="77777777" w:rsidR="00CC21B5" w:rsidRDefault="00CC2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3D906" w14:textId="77777777" w:rsidR="00544A7C" w:rsidRDefault="00544A7C">
      <w:r>
        <w:separator/>
      </w:r>
    </w:p>
  </w:footnote>
  <w:footnote w:type="continuationSeparator" w:id="0">
    <w:p w14:paraId="63A0BCD5" w14:textId="77777777" w:rsidR="00544A7C" w:rsidRDefault="00544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F1268" w14:textId="77777777" w:rsidR="00CC21B5" w:rsidRDefault="00CC21B5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164CB17" wp14:editId="52D010BD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C21B5" w14:paraId="32D9B198" w14:textId="77777777" w:rsidTr="008D3541">
      <w:tc>
        <w:tcPr>
          <w:tcW w:w="6623" w:type="dxa"/>
          <w:shd w:val="clear" w:color="auto" w:fill="auto"/>
        </w:tcPr>
        <w:p w14:paraId="1E220CCE" w14:textId="77777777" w:rsidR="00CC21B5" w:rsidRPr="008D3541" w:rsidRDefault="00CC21B5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Website xem phim online</w:t>
          </w:r>
        </w:p>
      </w:tc>
      <w:tc>
        <w:tcPr>
          <w:tcW w:w="2845" w:type="dxa"/>
          <w:shd w:val="clear" w:color="auto" w:fill="auto"/>
        </w:tcPr>
        <w:p w14:paraId="1B51F967" w14:textId="5C063A94" w:rsidR="00CC21B5" w:rsidRPr="008D3541" w:rsidRDefault="00CC21B5" w:rsidP="008348D2">
          <w:pPr>
            <w:pStyle w:val="Header"/>
            <w:tabs>
              <w:tab w:val="clear" w:pos="4320"/>
              <w:tab w:val="clear" w:pos="8640"/>
              <w:tab w:val="right" w:pos="2629"/>
            </w:tabs>
            <w:rPr>
              <w:lang w:val="en-US"/>
            </w:rPr>
          </w:pPr>
          <w:r w:rsidRPr="004A2C67">
            <w:rPr>
              <w:lang w:val="en-US"/>
            </w:rPr>
            <w:t xml:space="preserve">Phiên bản: </w:t>
          </w:r>
          <w:r w:rsidR="00AA74C7">
            <w:rPr>
              <w:lang w:val="en-US"/>
            </w:rPr>
            <w:t>2</w:t>
          </w:r>
          <w:r w:rsidRPr="004A2C67">
            <w:rPr>
              <w:lang w:val="en-US"/>
            </w:rPr>
            <w:t>.0</w:t>
          </w:r>
        </w:p>
      </w:tc>
    </w:tr>
    <w:tr w:rsidR="00CC21B5" w14:paraId="2C1690A0" w14:textId="77777777" w:rsidTr="008D3541">
      <w:tc>
        <w:tcPr>
          <w:tcW w:w="6623" w:type="dxa"/>
          <w:shd w:val="clear" w:color="auto" w:fill="auto"/>
        </w:tcPr>
        <w:p w14:paraId="647EF181" w14:textId="77777777" w:rsidR="00CC21B5" w:rsidRPr="008D3541" w:rsidRDefault="00CC21B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7503C12B" w14:textId="6C3F47C1" w:rsidR="00CC21B5" w:rsidRPr="008D3541" w:rsidRDefault="00CC21B5" w:rsidP="008348D2">
          <w:pPr>
            <w:pStyle w:val="Header"/>
            <w:rPr>
              <w:lang w:val="en-US"/>
            </w:rPr>
          </w:pPr>
          <w:r w:rsidRPr="004A2C67">
            <w:rPr>
              <w:lang w:val="en-US"/>
            </w:rPr>
            <w:t xml:space="preserve">Ngày: </w:t>
          </w:r>
          <w:r w:rsidR="00AA74C7">
            <w:rPr>
              <w:lang w:val="en-US"/>
            </w:rPr>
            <w:t>22</w:t>
          </w:r>
          <w:r w:rsidRPr="004A2C67">
            <w:rPr>
              <w:lang w:val="en-US"/>
            </w:rPr>
            <w:t>/02/2020</w:t>
          </w:r>
        </w:p>
      </w:tc>
    </w:tr>
  </w:tbl>
  <w:p w14:paraId="78B7034B" w14:textId="77777777" w:rsidR="00CC21B5" w:rsidRPr="007A1DE8" w:rsidRDefault="00CC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1796E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F4B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1265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367E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A148F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697D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A33AA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EA4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D0F8A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74A75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5E65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D58DD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0A8B"/>
    <w:multiLevelType w:val="hybridMultilevel"/>
    <w:tmpl w:val="2BD8576A"/>
    <w:lvl w:ilvl="0" w:tplc="4EFEF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51099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B3F0E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E15E1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77316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D7513B2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36127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56434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4D96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53F47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E0122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65124"/>
    <w:multiLevelType w:val="hybridMultilevel"/>
    <w:tmpl w:val="7A5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1689A"/>
    <w:multiLevelType w:val="hybridMultilevel"/>
    <w:tmpl w:val="A24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E1C6F"/>
    <w:multiLevelType w:val="hybridMultilevel"/>
    <w:tmpl w:val="2BD8576A"/>
    <w:lvl w:ilvl="0" w:tplc="4EFEF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5"/>
  </w:num>
  <w:num w:numId="5">
    <w:abstractNumId w:val="25"/>
  </w:num>
  <w:num w:numId="6">
    <w:abstractNumId w:val="11"/>
  </w:num>
  <w:num w:numId="7">
    <w:abstractNumId w:val="21"/>
  </w:num>
  <w:num w:numId="8">
    <w:abstractNumId w:val="24"/>
  </w:num>
  <w:num w:numId="9">
    <w:abstractNumId w:val="9"/>
  </w:num>
  <w:num w:numId="10">
    <w:abstractNumId w:val="17"/>
  </w:num>
  <w:num w:numId="11">
    <w:abstractNumId w:val="27"/>
  </w:num>
  <w:num w:numId="12">
    <w:abstractNumId w:val="8"/>
  </w:num>
  <w:num w:numId="13">
    <w:abstractNumId w:val="13"/>
  </w:num>
  <w:num w:numId="14">
    <w:abstractNumId w:val="10"/>
  </w:num>
  <w:num w:numId="15">
    <w:abstractNumId w:val="19"/>
  </w:num>
  <w:num w:numId="16">
    <w:abstractNumId w:val="20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14"/>
  </w:num>
  <w:num w:numId="22">
    <w:abstractNumId w:val="15"/>
  </w:num>
  <w:num w:numId="23">
    <w:abstractNumId w:val="22"/>
  </w:num>
  <w:num w:numId="24">
    <w:abstractNumId w:val="1"/>
  </w:num>
  <w:num w:numId="25">
    <w:abstractNumId w:val="23"/>
  </w:num>
  <w:num w:numId="26">
    <w:abstractNumId w:val="26"/>
  </w:num>
  <w:num w:numId="27">
    <w:abstractNumId w:val="6"/>
  </w:num>
  <w:num w:numId="28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53A32"/>
    <w:rsid w:val="000633F1"/>
    <w:rsid w:val="000B1D9F"/>
    <w:rsid w:val="000B701E"/>
    <w:rsid w:val="000C0CA8"/>
    <w:rsid w:val="00141869"/>
    <w:rsid w:val="00160245"/>
    <w:rsid w:val="00185356"/>
    <w:rsid w:val="001B3F2A"/>
    <w:rsid w:val="001B6FB0"/>
    <w:rsid w:val="00202CBB"/>
    <w:rsid w:val="002108C7"/>
    <w:rsid w:val="002160F2"/>
    <w:rsid w:val="00221A67"/>
    <w:rsid w:val="0029552A"/>
    <w:rsid w:val="002F231B"/>
    <w:rsid w:val="002F7F3E"/>
    <w:rsid w:val="003013C4"/>
    <w:rsid w:val="00301562"/>
    <w:rsid w:val="00314A6B"/>
    <w:rsid w:val="0031511D"/>
    <w:rsid w:val="003515F4"/>
    <w:rsid w:val="003548A8"/>
    <w:rsid w:val="003701D7"/>
    <w:rsid w:val="00371DAB"/>
    <w:rsid w:val="003747E6"/>
    <w:rsid w:val="004176B5"/>
    <w:rsid w:val="00435847"/>
    <w:rsid w:val="00463B04"/>
    <w:rsid w:val="004A2C67"/>
    <w:rsid w:val="004B29A7"/>
    <w:rsid w:val="004B7CC9"/>
    <w:rsid w:val="004E4257"/>
    <w:rsid w:val="0050279D"/>
    <w:rsid w:val="00544A7C"/>
    <w:rsid w:val="005802A5"/>
    <w:rsid w:val="005D1CC6"/>
    <w:rsid w:val="0060493B"/>
    <w:rsid w:val="006257BE"/>
    <w:rsid w:val="0066602A"/>
    <w:rsid w:val="00671BEB"/>
    <w:rsid w:val="006855DC"/>
    <w:rsid w:val="0069719F"/>
    <w:rsid w:val="006C7DE4"/>
    <w:rsid w:val="006D625B"/>
    <w:rsid w:val="006E420F"/>
    <w:rsid w:val="006E56E2"/>
    <w:rsid w:val="007338F6"/>
    <w:rsid w:val="0073713A"/>
    <w:rsid w:val="00754C73"/>
    <w:rsid w:val="00767B29"/>
    <w:rsid w:val="007A041E"/>
    <w:rsid w:val="007A1DE8"/>
    <w:rsid w:val="007B0DC3"/>
    <w:rsid w:val="007F21C9"/>
    <w:rsid w:val="008243D9"/>
    <w:rsid w:val="0083106E"/>
    <w:rsid w:val="008348D2"/>
    <w:rsid w:val="0088086B"/>
    <w:rsid w:val="008D3541"/>
    <w:rsid w:val="00913989"/>
    <w:rsid w:val="00923E54"/>
    <w:rsid w:val="00982993"/>
    <w:rsid w:val="00984338"/>
    <w:rsid w:val="0099744F"/>
    <w:rsid w:val="009B2AFC"/>
    <w:rsid w:val="009B5B34"/>
    <w:rsid w:val="009E36A3"/>
    <w:rsid w:val="009F47F5"/>
    <w:rsid w:val="009F64BB"/>
    <w:rsid w:val="00A222AD"/>
    <w:rsid w:val="00A23833"/>
    <w:rsid w:val="00A50AFF"/>
    <w:rsid w:val="00A544E7"/>
    <w:rsid w:val="00A638EF"/>
    <w:rsid w:val="00A66DE9"/>
    <w:rsid w:val="00AA74C7"/>
    <w:rsid w:val="00AC3388"/>
    <w:rsid w:val="00AE7BF3"/>
    <w:rsid w:val="00B07BF9"/>
    <w:rsid w:val="00B1776A"/>
    <w:rsid w:val="00B54EC2"/>
    <w:rsid w:val="00B61E3B"/>
    <w:rsid w:val="00B871C5"/>
    <w:rsid w:val="00BB5444"/>
    <w:rsid w:val="00C66A47"/>
    <w:rsid w:val="00C74D6D"/>
    <w:rsid w:val="00C81272"/>
    <w:rsid w:val="00C90FB3"/>
    <w:rsid w:val="00CA272C"/>
    <w:rsid w:val="00CA52C8"/>
    <w:rsid w:val="00CC21B5"/>
    <w:rsid w:val="00D234F3"/>
    <w:rsid w:val="00D3008E"/>
    <w:rsid w:val="00D31484"/>
    <w:rsid w:val="00D532D0"/>
    <w:rsid w:val="00DA0DB6"/>
    <w:rsid w:val="00DA1FF9"/>
    <w:rsid w:val="00DA2A6D"/>
    <w:rsid w:val="00DC363E"/>
    <w:rsid w:val="00DD57E3"/>
    <w:rsid w:val="00E024EF"/>
    <w:rsid w:val="00E14BA7"/>
    <w:rsid w:val="00E318F3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CD1D4"/>
  <w15:docId w15:val="{45E7BF25-ECF6-4269-9EC6-689DFC07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5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85D34D6-DE95-4F1D-B79A-135A3743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284</TotalTime>
  <Pages>14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13597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ASUS</cp:lastModifiedBy>
  <cp:revision>44</cp:revision>
  <cp:lastPrinted>2020-02-09T10:56:00Z</cp:lastPrinted>
  <dcterms:created xsi:type="dcterms:W3CDTF">2013-10-13T11:06:00Z</dcterms:created>
  <dcterms:modified xsi:type="dcterms:W3CDTF">2020-04-27T07:30:00Z</dcterms:modified>
</cp:coreProperties>
</file>